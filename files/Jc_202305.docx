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41CA" w14:textId="77777777" w:rsidR="003A548E" w:rsidRPr="00D4246D" w:rsidRDefault="00A70B76" w:rsidP="002C7053">
      <w:pPr>
        <w:pStyle w:val="Naam"/>
        <w:spacing w:before="240" w:after="0"/>
        <w:rPr>
          <w:b/>
          <w:sz w:val="36"/>
          <w:szCs w:val="36"/>
          <w:lang w:val="en-GB"/>
        </w:rPr>
      </w:pPr>
      <w:r w:rsidRPr="00D4246D">
        <w:rPr>
          <w:b/>
          <w:sz w:val="36"/>
          <w:szCs w:val="36"/>
          <w:lang w:val="en-GB"/>
        </w:rPr>
        <w:t>J</w:t>
      </w:r>
      <w:r w:rsidR="00053287" w:rsidRPr="00D4246D">
        <w:rPr>
          <w:b/>
          <w:sz w:val="36"/>
          <w:szCs w:val="36"/>
          <w:lang w:val="en-GB"/>
        </w:rPr>
        <w:t>osé Cerc</w:t>
      </w:r>
      <w:r w:rsidR="00BB1802" w:rsidRPr="00D4246D">
        <w:rPr>
          <w:b/>
          <w:sz w:val="36"/>
          <w:szCs w:val="36"/>
          <w:lang w:val="en-GB"/>
        </w:rPr>
        <w:t>a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0205"/>
      </w:tblGrid>
      <w:tr w:rsidR="003A548E" w:rsidRPr="00D4246D" w14:paraId="2C19E6A0" w14:textId="77777777" w:rsidTr="001A58E3">
        <w:tc>
          <w:tcPr>
            <w:tcW w:w="5000" w:type="pct"/>
          </w:tcPr>
          <w:p w14:paraId="06F2CFC8" w14:textId="737CD842" w:rsidR="003A548E" w:rsidRPr="00163F1B" w:rsidRDefault="003A548E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163F1B">
              <w:rPr>
                <w:b/>
                <w:bCs/>
                <w:sz w:val="22"/>
                <w:szCs w:val="22"/>
                <w:lang w:val="en-GB"/>
              </w:rPr>
              <w:t>Person</w:t>
            </w:r>
            <w:r w:rsidR="004D76E2">
              <w:rPr>
                <w:b/>
                <w:bCs/>
                <w:sz w:val="22"/>
                <w:szCs w:val="22"/>
                <w:lang w:val="en-GB"/>
              </w:rPr>
              <w:t>ALIA</w:t>
            </w:r>
          </w:p>
        </w:tc>
      </w:tr>
      <w:tr w:rsidR="00B71373" w:rsidRPr="00D4246D" w14:paraId="675B8764" w14:textId="77777777" w:rsidTr="001A58E3">
        <w:tc>
          <w:tcPr>
            <w:tcW w:w="5000" w:type="pct"/>
          </w:tcPr>
          <w:tbl>
            <w:tblPr>
              <w:tblStyle w:val="TableGrid"/>
              <w:tblW w:w="904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03"/>
              <w:gridCol w:w="3745"/>
            </w:tblGrid>
            <w:tr w:rsidR="00D31ECB" w:rsidRPr="00D4246D" w14:paraId="7C16CF7E" w14:textId="77777777" w:rsidTr="00615C41">
              <w:trPr>
                <w:trHeight w:val="820"/>
                <w:jc w:val="center"/>
              </w:trPr>
              <w:tc>
                <w:tcPr>
                  <w:tcW w:w="5303" w:type="dxa"/>
                </w:tcPr>
                <w:p w14:paraId="78B16016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Born:</w:t>
                  </w:r>
                  <w:r w:rsidRPr="00D4246D">
                    <w:rPr>
                      <w:szCs w:val="22"/>
                      <w:lang w:val="en-GB"/>
                    </w:rPr>
                    <w:t xml:space="preserve"> May 12</w:t>
                  </w:r>
                  <w:r w:rsidRPr="00D4246D">
                    <w:rPr>
                      <w:szCs w:val="22"/>
                      <w:vertAlign w:val="superscript"/>
                      <w:lang w:val="en-GB"/>
                    </w:rPr>
                    <w:t>th</w:t>
                  </w:r>
                  <w:r w:rsidRPr="00D4246D">
                    <w:rPr>
                      <w:szCs w:val="22"/>
                      <w:lang w:val="en-GB"/>
                    </w:rPr>
                    <w:t>, 1990</w:t>
                  </w:r>
                </w:p>
                <w:p w14:paraId="47C035A3" w14:textId="3EA75372" w:rsidR="00D31ECB" w:rsidRPr="00D4246D" w:rsidRDefault="00615C41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Address</w:t>
                  </w:r>
                  <w:r w:rsidR="00D31ECB" w:rsidRPr="00D4246D">
                    <w:rPr>
                      <w:b/>
                      <w:bCs/>
                      <w:szCs w:val="22"/>
                      <w:lang w:val="en-GB"/>
                    </w:rPr>
                    <w:t>:</w:t>
                  </w:r>
                  <w:r w:rsidR="00D31ECB"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B62839" w:rsidRPr="00B62839">
                    <w:rPr>
                      <w:szCs w:val="22"/>
                      <w:lang w:val="en-GB"/>
                    </w:rPr>
                    <w:t xml:space="preserve">Dept. of Biosciences University of Oslo P.O. Box 1066 </w:t>
                  </w:r>
                  <w:proofErr w:type="spellStart"/>
                  <w:r w:rsidR="00B62839" w:rsidRPr="00B62839">
                    <w:rPr>
                      <w:szCs w:val="22"/>
                      <w:lang w:val="en-GB"/>
                    </w:rPr>
                    <w:t>Blindern</w:t>
                  </w:r>
                  <w:proofErr w:type="spellEnd"/>
                  <w:r w:rsidR="00B62839" w:rsidRPr="00B62839">
                    <w:rPr>
                      <w:szCs w:val="22"/>
                      <w:lang w:val="en-GB"/>
                    </w:rPr>
                    <w:t xml:space="preserve"> NO-0316 Oslo</w:t>
                  </w:r>
                  <w:r w:rsidR="00B62839">
                    <w:rPr>
                      <w:szCs w:val="22"/>
                      <w:lang w:val="en-GB"/>
                    </w:rPr>
                    <w:t>,</w:t>
                  </w:r>
                  <w:r w:rsidR="00B62839" w:rsidRPr="00B62839">
                    <w:rPr>
                      <w:szCs w:val="22"/>
                      <w:lang w:val="en-GB"/>
                    </w:rPr>
                    <w:t xml:space="preserve"> Norway</w:t>
                  </w:r>
                </w:p>
                <w:p w14:paraId="33D67B9E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pt-PT"/>
                    </w:rPr>
                  </w:pPr>
                  <w:r w:rsidRPr="00D4246D">
                    <w:rPr>
                      <w:b/>
                      <w:bCs/>
                      <w:szCs w:val="22"/>
                      <w:lang w:val="pt-PT"/>
                    </w:rPr>
                    <w:t>E-mail:</w:t>
                  </w:r>
                  <w:r w:rsidRPr="00D4246D">
                    <w:rPr>
                      <w:szCs w:val="22"/>
                      <w:lang w:val="pt-PT"/>
                    </w:rPr>
                    <w:t xml:space="preserve"> </w:t>
                  </w:r>
                  <w:hyperlink r:id="rId8" w:history="1">
                    <w:r w:rsidR="00A73816" w:rsidRPr="00D4246D">
                      <w:rPr>
                        <w:rStyle w:val="Hyperlink"/>
                        <w:szCs w:val="22"/>
                        <w:lang w:val="pt-PT"/>
                      </w:rPr>
                      <w:t>jose.cerca@gmail.com</w:t>
                    </w:r>
                  </w:hyperlink>
                </w:p>
              </w:tc>
              <w:tc>
                <w:tcPr>
                  <w:tcW w:w="3745" w:type="dxa"/>
                </w:tcPr>
                <w:p w14:paraId="4651283A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Citizenship:</w:t>
                  </w:r>
                  <w:r w:rsidRPr="00D4246D">
                    <w:rPr>
                      <w:szCs w:val="22"/>
                      <w:lang w:val="en-GB"/>
                    </w:rPr>
                    <w:t xml:space="preserve"> Portuguese</w:t>
                  </w:r>
                </w:p>
                <w:p w14:paraId="32810C04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Personal website: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hyperlink r:id="rId9" w:history="1">
                    <w:r w:rsidRPr="00422539">
                      <w:rPr>
                        <w:rStyle w:val="Hyperlink"/>
                        <w:szCs w:val="22"/>
                        <w:lang w:val="en-GB"/>
                      </w:rPr>
                      <w:t>jcerca.</w:t>
                    </w:r>
                    <w:r w:rsidR="00422539" w:rsidRPr="00422539">
                      <w:rPr>
                        <w:rStyle w:val="Hyperlink"/>
                        <w:szCs w:val="22"/>
                        <w:lang w:val="en-GB"/>
                      </w:rPr>
                      <w:t>github.io</w:t>
                    </w:r>
                  </w:hyperlink>
                </w:p>
                <w:p w14:paraId="1BB6D238" w14:textId="77777777" w:rsidR="00D31ECB" w:rsidRPr="00D4246D" w:rsidRDefault="00D31ECB" w:rsidP="00D31ECB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Phone number:</w:t>
                  </w:r>
                  <w:r w:rsidRPr="00D4246D">
                    <w:rPr>
                      <w:szCs w:val="22"/>
                      <w:lang w:val="en-GB"/>
                    </w:rPr>
                    <w:t xml:space="preserve"> +47 459 51 359</w:t>
                  </w:r>
                </w:p>
                <w:p w14:paraId="4FAB5CE0" w14:textId="77777777" w:rsidR="00A73816" w:rsidRPr="00D4246D" w:rsidRDefault="00A73816" w:rsidP="00D31ECB">
                  <w:pPr>
                    <w:pStyle w:val="BodyText"/>
                    <w:spacing w:after="0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ORCID:</w:t>
                  </w:r>
                  <w:r w:rsidRPr="00D4246D">
                    <w:rPr>
                      <w:szCs w:val="22"/>
                      <w:lang w:val="en-GB"/>
                    </w:rPr>
                    <w:t xml:space="preserve"> 0000-0001-7788-4367</w:t>
                  </w:r>
                </w:p>
              </w:tc>
            </w:tr>
          </w:tbl>
          <w:p w14:paraId="3B3DB1B8" w14:textId="778F5814" w:rsidR="00B71373" w:rsidRDefault="004A442D" w:rsidP="002050AF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BIO</w:t>
            </w:r>
            <w:r w:rsidR="00E45823">
              <w:rPr>
                <w:b/>
                <w:bCs/>
                <w:sz w:val="22"/>
                <w:szCs w:val="22"/>
                <w:lang w:val="en-GB"/>
              </w:rPr>
              <w:t xml:space="preserve"> &amp; Vision</w:t>
            </w:r>
          </w:p>
          <w:p w14:paraId="1DF320EE" w14:textId="3F084A04" w:rsidR="00F72440" w:rsidRDefault="00F72440" w:rsidP="004A442D">
            <w:pPr>
              <w:pStyle w:val="Doelstelling"/>
              <w:rPr>
                <w:lang w:val="en-GB"/>
              </w:rPr>
            </w:pPr>
            <w:r w:rsidRPr="00F72440">
              <w:rPr>
                <w:lang w:val="en-GB"/>
              </w:rPr>
              <w:t>As an evolutionary biologist, I am intrigued by the intersection of ecology and evolutionary biology, as well as the evolution of genomes. I leverage natural experiments found in archipelagos to identify and quantify evolutionary processes, as they provide unparalleled opportunities to connect ecological niches with evolution. To understand genome evolution, I utilize genomic tools, such as population-level data and comparative genomics data.</w:t>
            </w:r>
          </w:p>
          <w:p w14:paraId="48525322" w14:textId="12BFC90D" w:rsidR="00F72440" w:rsidRPr="00F72440" w:rsidRDefault="00F72440" w:rsidP="00F72440">
            <w:pPr>
              <w:pStyle w:val="BodyText"/>
              <w:rPr>
                <w:lang w:val="en-GB"/>
              </w:rPr>
            </w:pPr>
            <w:r w:rsidRPr="00F72440">
              <w:rPr>
                <w:lang w:val="en-GB"/>
              </w:rPr>
              <w:t>While I have a successful track record with 11 first-authored papers and over 1,000,000 euros obtained in grants, I prioritize being a supportive and empathetic colleague. I have trained students and colleagues from around 10 different institutions, including those without prior knowledge of genomics, by maintaining an open-door</w:t>
            </w:r>
            <w:r w:rsidR="00E20A7C">
              <w:rPr>
                <w:lang w:val="en-GB"/>
              </w:rPr>
              <w:t>/zoom</w:t>
            </w:r>
            <w:r w:rsidRPr="00F72440">
              <w:rPr>
                <w:lang w:val="en-GB"/>
              </w:rPr>
              <w:t xml:space="preserve"> policy, fostering a positive atmosphere, responding promptly to emails, and teaching advanced bioinformatics classes. Furthermore, I have actively sought out collaborations in regions with limited resources and trained students in universities in Nigeria, Ecuador, Colombia, and Guatemala. I frequently present talks to my department, invite speakers, and participate in organizing social events, as I believe these activities promote collaboration, camaraderie, contentment, and productivity.</w:t>
            </w:r>
          </w:p>
          <w:p w14:paraId="122317FA" w14:textId="3AFBD4DD" w:rsidR="004A442D" w:rsidRPr="005E732C" w:rsidRDefault="00E20A7C" w:rsidP="005E732C">
            <w:pPr>
              <w:pStyle w:val="BodyText"/>
              <w:jc w:val="both"/>
              <w:rPr>
                <w:szCs w:val="22"/>
                <w:lang w:val="en-GB"/>
              </w:rPr>
            </w:pPr>
            <w:r w:rsidRPr="00E20A7C">
              <w:rPr>
                <w:szCs w:val="22"/>
                <w:lang w:val="en-GB"/>
              </w:rPr>
              <w:t xml:space="preserve">My </w:t>
            </w:r>
            <w:proofErr w:type="gramStart"/>
            <w:r w:rsidRPr="009B6978">
              <w:rPr>
                <w:b/>
                <w:bCs/>
                <w:szCs w:val="22"/>
                <w:lang w:val="en-GB"/>
              </w:rPr>
              <w:t>ultimate goal</w:t>
            </w:r>
            <w:proofErr w:type="gramEnd"/>
            <w:r w:rsidRPr="00E20A7C">
              <w:rPr>
                <w:szCs w:val="22"/>
                <w:lang w:val="en-GB"/>
              </w:rPr>
              <w:t xml:space="preserve"> is to establish myself as a prominent evolutionary biologist and lead my own research group.</w:t>
            </w:r>
          </w:p>
        </w:tc>
      </w:tr>
      <w:tr w:rsidR="005A7BC0" w:rsidRPr="00D4246D" w14:paraId="0AC0D2EB" w14:textId="77777777" w:rsidTr="001A58E3">
        <w:tc>
          <w:tcPr>
            <w:tcW w:w="5000" w:type="pct"/>
          </w:tcPr>
          <w:p w14:paraId="66D1D124" w14:textId="77777777" w:rsidR="0061086C" w:rsidRPr="00163F1B" w:rsidRDefault="0061086C" w:rsidP="0061086C">
            <w:pPr>
              <w:pStyle w:val="Sectietitel"/>
              <w:tabs>
                <w:tab w:val="left" w:pos="128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163F1B">
              <w:rPr>
                <w:b/>
                <w:bCs/>
                <w:sz w:val="22"/>
                <w:szCs w:val="22"/>
                <w:lang w:val="en-GB"/>
              </w:rPr>
              <w:t>Professional experience</w:t>
            </w:r>
            <w:r w:rsidRPr="00163F1B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0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6950"/>
              <w:gridCol w:w="1257"/>
            </w:tblGrid>
            <w:tr w:rsidR="00AA5D06" w:rsidRPr="00D4246D" w14:paraId="7E4A5444" w14:textId="77777777" w:rsidTr="00751452">
              <w:trPr>
                <w:trHeight w:val="854"/>
              </w:trPr>
              <w:tc>
                <w:tcPr>
                  <w:tcW w:w="1875" w:type="dxa"/>
                </w:tcPr>
                <w:p w14:paraId="16BCFD40" w14:textId="41EE6F59" w:rsidR="00AA5D06" w:rsidRDefault="00AA5D0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Jan </w:t>
                  </w:r>
                  <w:r w:rsidRPr="00AA5D06">
                    <w:rPr>
                      <w:szCs w:val="22"/>
                      <w:lang w:val="en-GB"/>
                    </w:rPr>
                    <w:t>202</w:t>
                  </w:r>
                  <w:r>
                    <w:rPr>
                      <w:szCs w:val="22"/>
                      <w:lang w:val="en-GB"/>
                    </w:rPr>
                    <w:t xml:space="preserve">3 - </w:t>
                  </w:r>
                  <w:proofErr w:type="spellStart"/>
                  <w:r w:rsidRPr="00AA5D06">
                    <w:rPr>
                      <w:i/>
                      <w:iCs/>
                      <w:szCs w:val="22"/>
                      <w:lang w:val="en-GB"/>
                    </w:rPr>
                    <w:t>pres</w:t>
                  </w:r>
                  <w:proofErr w:type="spellEnd"/>
                </w:p>
              </w:tc>
              <w:tc>
                <w:tcPr>
                  <w:tcW w:w="6950" w:type="dxa"/>
                </w:tcPr>
                <w:p w14:paraId="6F0EC31C" w14:textId="6070513C" w:rsidR="00AA5D06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36B3F">
                    <w:rPr>
                      <w:b/>
                      <w:bCs/>
                      <w:lang w:val="en-GB"/>
                    </w:rPr>
                    <w:t>Postdoctoral Researcher</w:t>
                  </w:r>
                  <w:r w:rsidRPr="002D5613">
                    <w:rPr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–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Center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for Ecological &amp; Evolutionary Synthesis, Department of Biology, University of Oslo</w:t>
                  </w:r>
                </w:p>
                <w:p w14:paraId="10C5171C" w14:textId="0785F5A0" w:rsidR="00AA5D06" w:rsidRPr="00C7751A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US"/>
                    </w:rPr>
                  </w:pPr>
                  <w:r w:rsidRPr="00C7751A">
                    <w:rPr>
                      <w:b/>
                      <w:bCs/>
                      <w:lang w:val="en-US"/>
                    </w:rPr>
                    <w:t>PI</w:t>
                  </w:r>
                  <w:r w:rsidRPr="00C7751A">
                    <w:rPr>
                      <w:lang w:val="en-US"/>
                    </w:rPr>
                    <w:t xml:space="preserve"> Prof. </w:t>
                  </w:r>
                  <w:proofErr w:type="spellStart"/>
                  <w:r w:rsidRPr="00C7751A">
                    <w:rPr>
                      <w:lang w:val="en-US"/>
                    </w:rPr>
                    <w:t>Kjetill</w:t>
                  </w:r>
                  <w:proofErr w:type="spellEnd"/>
                  <w:r w:rsidRPr="00C7751A">
                    <w:rPr>
                      <w:lang w:val="en-US"/>
                    </w:rPr>
                    <w:t xml:space="preserve"> S. Jakobsen</w:t>
                  </w:r>
                </w:p>
                <w:p w14:paraId="6B4C4C26" w14:textId="6AFB112E" w:rsidR="00AA5D06" w:rsidRPr="00536B3F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b/>
                      <w:bCs/>
                      <w:lang w:val="en-GB"/>
                    </w:rPr>
                  </w:pPr>
                  <w:r w:rsidRPr="00C20091">
                    <w:rPr>
                      <w:b/>
                      <w:bCs/>
                      <w:lang w:val="en-GB"/>
                    </w:rPr>
                    <w:t>Responsibility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Analyses of genomes</w:t>
                  </w:r>
                  <w:r w:rsidR="00C87AFE">
                    <w:rPr>
                      <w:lang w:val="en-GB"/>
                    </w:rPr>
                    <w:t>, and population genomics</w:t>
                  </w:r>
                </w:p>
              </w:tc>
              <w:tc>
                <w:tcPr>
                  <w:tcW w:w="1257" w:type="dxa"/>
                </w:tcPr>
                <w:p w14:paraId="69124E14" w14:textId="39136E4F" w:rsidR="00AA5D06" w:rsidRDefault="004D2EC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Oslo</w:t>
                  </w:r>
                  <w:r w:rsidR="00AA5D06">
                    <w:rPr>
                      <w:szCs w:val="22"/>
                      <w:lang w:val="en-GB"/>
                    </w:rPr>
                    <w:t xml:space="preserve">, </w:t>
                  </w:r>
                  <w:r w:rsidR="00AA5D06">
                    <w:rPr>
                      <w:i/>
                      <w:iCs/>
                      <w:szCs w:val="22"/>
                      <w:lang w:val="en-GB"/>
                    </w:rPr>
                    <w:t>Norway</w:t>
                  </w:r>
                </w:p>
              </w:tc>
            </w:tr>
            <w:tr w:rsidR="00AA5D06" w:rsidRPr="00D4246D" w14:paraId="1B075F71" w14:textId="77777777" w:rsidTr="00751452">
              <w:trPr>
                <w:trHeight w:val="854"/>
              </w:trPr>
              <w:tc>
                <w:tcPr>
                  <w:tcW w:w="1875" w:type="dxa"/>
                </w:tcPr>
                <w:p w14:paraId="1A513A3B" w14:textId="463E879A" w:rsidR="00AA5D06" w:rsidRPr="00D4246D" w:rsidRDefault="00AA5D0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Aug 2020 – </w:t>
                  </w:r>
                  <w:r w:rsidRPr="00AA5D06">
                    <w:rPr>
                      <w:szCs w:val="22"/>
                      <w:lang w:val="en-GB"/>
                    </w:rPr>
                    <w:t>Dec 2022</w:t>
                  </w:r>
                </w:p>
              </w:tc>
              <w:tc>
                <w:tcPr>
                  <w:tcW w:w="6950" w:type="dxa"/>
                </w:tcPr>
                <w:p w14:paraId="3933AF58" w14:textId="09B362FC" w:rsidR="00AA5D06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36B3F">
                    <w:rPr>
                      <w:b/>
                      <w:bCs/>
                      <w:lang w:val="en-GB"/>
                    </w:rPr>
                    <w:t>Postdoctoral Researcher</w:t>
                  </w:r>
                  <w:r w:rsidRPr="002D5613">
                    <w:rPr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–</w:t>
                  </w:r>
                  <w:r>
                    <w:rPr>
                      <w:szCs w:val="22"/>
                      <w:lang w:val="en-GB"/>
                    </w:rPr>
                    <w:t xml:space="preserve"> Department of Natural History, </w:t>
                  </w:r>
                  <w:r w:rsidRPr="00536B3F">
                    <w:rPr>
                      <w:szCs w:val="22"/>
                      <w:lang w:val="en-GB"/>
                    </w:rPr>
                    <w:t>Norwegian University of Science and Technology</w:t>
                  </w:r>
                </w:p>
                <w:p w14:paraId="0EDA8881" w14:textId="59114B63" w:rsidR="00AA5D06" w:rsidRPr="00494D76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Project</w:t>
                  </w:r>
                  <w:r w:rsidRPr="00D03D5B">
                    <w:rPr>
                      <w:b/>
                      <w:bCs/>
                      <w:lang w:val="en-GB"/>
                    </w:rPr>
                    <w:t xml:space="preserve"> title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DarwinPlants</w:t>
                  </w:r>
                  <w:proofErr w:type="spellEnd"/>
                  <w:r>
                    <w:rPr>
                      <w:lang w:val="en-GB"/>
                    </w:rPr>
                    <w:t xml:space="preserve">: Probing the genomic basis of rapid evolutionary diversification in the Galápagos daisy trees (genus </w:t>
                  </w:r>
                  <w:proofErr w:type="spellStart"/>
                  <w:r w:rsidRPr="00494D76">
                    <w:rPr>
                      <w:i/>
                      <w:iCs/>
                      <w:lang w:val="en-GB"/>
                    </w:rPr>
                    <w:t>Scalesia</w:t>
                  </w:r>
                  <w:proofErr w:type="spellEnd"/>
                  <w:r>
                    <w:rPr>
                      <w:lang w:val="en-GB"/>
                    </w:rPr>
                    <w:t>)</w:t>
                  </w:r>
                </w:p>
                <w:p w14:paraId="70B385EA" w14:textId="254EBF89" w:rsidR="00AA5D06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22349C">
                    <w:rPr>
                      <w:b/>
                      <w:bCs/>
                      <w:lang w:val="en-GB"/>
                    </w:rPr>
                    <w:t>PI</w:t>
                  </w:r>
                  <w:r w:rsidRPr="0022349C">
                    <w:rPr>
                      <w:lang w:val="en-GB"/>
                    </w:rPr>
                    <w:t xml:space="preserve"> Prof. Michael D. Mart</w:t>
                  </w:r>
                  <w:r>
                    <w:rPr>
                      <w:lang w:val="en-GB"/>
                    </w:rPr>
                    <w:t>in</w:t>
                  </w:r>
                </w:p>
                <w:p w14:paraId="32256608" w14:textId="5916C1AF" w:rsidR="00AA5D06" w:rsidRPr="00C20091" w:rsidRDefault="00AA5D06" w:rsidP="00AA5D06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C20091">
                    <w:rPr>
                      <w:b/>
                      <w:bCs/>
                      <w:lang w:val="en-GB"/>
                    </w:rPr>
                    <w:t>Responsibility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 xml:space="preserve">Analysis of differential gene expression and transcriptomic networks, </w:t>
                  </w:r>
                  <w:proofErr w:type="spellStart"/>
                  <w:r>
                    <w:rPr>
                      <w:lang w:val="en-GB"/>
                    </w:rPr>
                    <w:t>phylogenomics</w:t>
                  </w:r>
                  <w:proofErr w:type="spellEnd"/>
                  <w:r>
                    <w:rPr>
                      <w:lang w:val="en-GB"/>
                    </w:rPr>
                    <w:t>, population genomics, genome assembly &amp; annotation</w:t>
                  </w:r>
                </w:p>
              </w:tc>
              <w:tc>
                <w:tcPr>
                  <w:tcW w:w="1257" w:type="dxa"/>
                </w:tcPr>
                <w:p w14:paraId="5FC81CD7" w14:textId="77777777" w:rsidR="00AA5D06" w:rsidRPr="00900C99" w:rsidRDefault="00AA5D06" w:rsidP="00AA5D06">
                  <w:pPr>
                    <w:pStyle w:val="BodyText"/>
                    <w:spacing w:after="0"/>
                    <w:jc w:val="center"/>
                    <w:rPr>
                      <w:i/>
                      <w:iCs/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Trondheim, </w:t>
                  </w:r>
                  <w:r>
                    <w:rPr>
                      <w:i/>
                      <w:iCs/>
                      <w:szCs w:val="22"/>
                      <w:lang w:val="en-GB"/>
                    </w:rPr>
                    <w:t>Norway</w:t>
                  </w:r>
                </w:p>
              </w:tc>
            </w:tr>
            <w:tr w:rsidR="00AA5D06" w:rsidRPr="00D4246D" w14:paraId="6B34293F" w14:textId="77777777" w:rsidTr="00751452">
              <w:trPr>
                <w:trHeight w:val="854"/>
              </w:trPr>
              <w:tc>
                <w:tcPr>
                  <w:tcW w:w="1875" w:type="dxa"/>
                </w:tcPr>
                <w:p w14:paraId="04E524C8" w14:textId="77777777" w:rsidR="00AA5D06" w:rsidRPr="00D4246D" w:rsidRDefault="00AA5D0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Aug 2019 </w:t>
                  </w:r>
                  <w:r>
                    <w:rPr>
                      <w:szCs w:val="22"/>
                      <w:lang w:val="en-GB"/>
                    </w:rPr>
                    <w:t>–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 xml:space="preserve">Jul </w:t>
                  </w:r>
                  <w:r w:rsidRPr="00744046">
                    <w:rPr>
                      <w:szCs w:val="22"/>
                      <w:lang w:val="en-GB"/>
                    </w:rPr>
                    <w:t>2020</w:t>
                  </w:r>
                </w:p>
              </w:tc>
              <w:tc>
                <w:tcPr>
                  <w:tcW w:w="6950" w:type="dxa"/>
                </w:tcPr>
                <w:p w14:paraId="65C0BF02" w14:textId="77777777" w:rsidR="00AA5D06" w:rsidRPr="00D4246D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C7751A">
                    <w:rPr>
                      <w:b/>
                      <w:bCs/>
                      <w:szCs w:val="22"/>
                      <w:lang w:val="en-GB"/>
                    </w:rPr>
                    <w:t>Visiting Researcher</w:t>
                  </w:r>
                  <w:r w:rsidRPr="00D4246D">
                    <w:rPr>
                      <w:szCs w:val="22"/>
                      <w:lang w:val="en-GB"/>
                    </w:rPr>
                    <w:t xml:space="preserve"> – Berkeley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Evolab</w:t>
                  </w:r>
                  <w:proofErr w:type="spellEnd"/>
                  <w:r>
                    <w:rPr>
                      <w:szCs w:val="22"/>
                      <w:lang w:val="en-GB"/>
                    </w:rPr>
                    <w:t>,</w:t>
                  </w:r>
                  <w:r w:rsidRPr="00D4246D">
                    <w:rPr>
                      <w:szCs w:val="22"/>
                      <w:lang w:val="en-GB"/>
                    </w:rPr>
                    <w:t xml:space="preserve"> Department of Environmental Science, Policy &amp; Management</w:t>
                  </w:r>
                </w:p>
                <w:p w14:paraId="2E6C8BF7" w14:textId="3621C629" w:rsidR="00AA5D06" w:rsidRPr="00494D76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Project</w:t>
                  </w:r>
                  <w:r w:rsidRPr="00D03D5B">
                    <w:rPr>
                      <w:b/>
                      <w:bCs/>
                      <w:lang w:val="en-GB"/>
                    </w:rPr>
                    <w:t xml:space="preserve"> title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Genomic basis of the Hawaiian spiny-leg adaptive radiation</w:t>
                  </w:r>
                </w:p>
                <w:p w14:paraId="15424D36" w14:textId="48BBD774" w:rsidR="00AA5D06" w:rsidRPr="00D4246D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163F1B">
                    <w:rPr>
                      <w:b/>
                      <w:bCs/>
                      <w:szCs w:val="22"/>
                      <w:lang w:val="en-GB"/>
                    </w:rPr>
                    <w:t>PI</w:t>
                  </w:r>
                  <w:r w:rsidRPr="00D4246D">
                    <w:rPr>
                      <w:szCs w:val="22"/>
                      <w:lang w:val="en-GB"/>
                    </w:rPr>
                    <w:t xml:space="preserve"> Prof. Rosemary Gillespie</w:t>
                  </w:r>
                </w:p>
                <w:p w14:paraId="2B98D939" w14:textId="69455EB2" w:rsidR="00AA5D06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163F1B">
                    <w:rPr>
                      <w:b/>
                      <w:bCs/>
                      <w:lang w:val="en-GB"/>
                    </w:rPr>
                    <w:t>Responsibility</w:t>
                  </w:r>
                  <w:r w:rsidRPr="00D4246D">
                    <w:rPr>
                      <w:b/>
                      <w:bCs/>
                      <w:lang w:val="en-GB"/>
                    </w:rPr>
                    <w:t xml:space="preserve"> </w:t>
                  </w:r>
                  <w:r w:rsidRPr="00D4246D">
                    <w:rPr>
                      <w:lang w:val="en-GB"/>
                    </w:rPr>
                    <w:t>Whole genome re-sequencing, population genomics</w:t>
                  </w:r>
                  <w:r>
                    <w:rPr>
                      <w:lang w:val="en-GB"/>
                    </w:rPr>
                    <w:t xml:space="preserve">, </w:t>
                  </w:r>
                </w:p>
                <w:p w14:paraId="21D239EC" w14:textId="77777777" w:rsidR="00AA5D06" w:rsidRDefault="00AA5D06" w:rsidP="00AA5D0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lang w:val="en-GB"/>
                    </w:rPr>
                    <w:t>genome assembly &amp; annotation</w:t>
                  </w:r>
                </w:p>
              </w:tc>
              <w:tc>
                <w:tcPr>
                  <w:tcW w:w="1257" w:type="dxa"/>
                </w:tcPr>
                <w:p w14:paraId="1904E0E3" w14:textId="77777777" w:rsidR="00AA5D06" w:rsidRPr="00D4246D" w:rsidRDefault="00AA5D06" w:rsidP="00AA5D0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Berkeley (CA), </w:t>
                  </w:r>
                  <w:r w:rsidRPr="00D4246D">
                    <w:rPr>
                      <w:i/>
                      <w:iCs/>
                      <w:szCs w:val="22"/>
                      <w:lang w:val="en-GB"/>
                    </w:rPr>
                    <w:t>USA</w:t>
                  </w:r>
                </w:p>
              </w:tc>
            </w:tr>
          </w:tbl>
          <w:p w14:paraId="4B1F4C59" w14:textId="77777777" w:rsidR="0061086C" w:rsidRPr="00D4246D" w:rsidRDefault="0061086C" w:rsidP="00836A34">
            <w:pPr>
              <w:pStyle w:val="BodyText"/>
              <w:spacing w:before="100"/>
              <w:jc w:val="both"/>
              <w:rPr>
                <w:szCs w:val="22"/>
                <w:lang w:val="en-GB"/>
              </w:rPr>
            </w:pPr>
          </w:p>
        </w:tc>
      </w:tr>
      <w:tr w:rsidR="005A7BC0" w:rsidRPr="00D4246D" w14:paraId="0CA15D6D" w14:textId="77777777" w:rsidTr="001A58E3">
        <w:tc>
          <w:tcPr>
            <w:tcW w:w="5000" w:type="pct"/>
          </w:tcPr>
          <w:p w14:paraId="22683A05" w14:textId="77777777" w:rsidR="0038128F" w:rsidRPr="00163F1B" w:rsidRDefault="0038128F" w:rsidP="0038128F">
            <w:pPr>
              <w:pStyle w:val="Sectietitel"/>
              <w:tabs>
                <w:tab w:val="left" w:pos="128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163F1B">
              <w:rPr>
                <w:b/>
                <w:bCs/>
                <w:sz w:val="22"/>
                <w:szCs w:val="22"/>
                <w:lang w:val="en-GB"/>
              </w:rPr>
              <w:t>Education</w:t>
            </w:r>
            <w:r w:rsidRPr="00163F1B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6950"/>
              <w:gridCol w:w="1262"/>
            </w:tblGrid>
            <w:tr w:rsidR="0038128F" w:rsidRPr="00D4246D" w14:paraId="40454C18" w14:textId="77777777" w:rsidTr="00751452">
              <w:trPr>
                <w:trHeight w:val="1040"/>
              </w:trPr>
              <w:tc>
                <w:tcPr>
                  <w:tcW w:w="1875" w:type="dxa"/>
                </w:tcPr>
                <w:p w14:paraId="30B0CC69" w14:textId="77777777" w:rsidR="0038128F" w:rsidRDefault="00973E15" w:rsidP="0038128F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Dec </w:t>
                  </w:r>
                  <w:r w:rsidR="0038128F" w:rsidRPr="00D4246D">
                    <w:rPr>
                      <w:szCs w:val="22"/>
                      <w:lang w:val="en-GB"/>
                    </w:rPr>
                    <w:t>2015</w:t>
                  </w:r>
                  <w:r w:rsidR="00B84F30"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F27D7E">
                    <w:rPr>
                      <w:szCs w:val="22"/>
                      <w:lang w:val="en-GB"/>
                    </w:rPr>
                    <w:t xml:space="preserve">– </w:t>
                  </w:r>
                  <w:r w:rsidR="00CF1DDE"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>5</w:t>
                  </w:r>
                  <w:r w:rsidR="00CF1DDE" w:rsidRPr="005E7DE2">
                    <w:rPr>
                      <w:b/>
                      <w:bCs/>
                      <w:szCs w:val="22"/>
                      <w:u w:val="single"/>
                      <w:vertAlign w:val="superscript"/>
                      <w:lang w:val="en-GB"/>
                    </w:rPr>
                    <w:t>th</w:t>
                  </w:r>
                  <w:r w:rsidR="00CF1DDE"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 xml:space="preserve"> </w:t>
                  </w:r>
                  <w:r w:rsidR="00163F1B"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>Jun</w:t>
                  </w:r>
                  <w:r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 xml:space="preserve"> </w:t>
                  </w:r>
                  <w:r w:rsidR="00163F1B" w:rsidRPr="005E7DE2">
                    <w:rPr>
                      <w:b/>
                      <w:bCs/>
                      <w:szCs w:val="22"/>
                      <w:u w:val="single"/>
                      <w:lang w:val="en-GB"/>
                    </w:rPr>
                    <w:t>2020</w:t>
                  </w:r>
                </w:p>
                <w:p w14:paraId="13869195" w14:textId="051AAC65" w:rsidR="00AA50F9" w:rsidRPr="00D4246D" w:rsidRDefault="00AA50F9" w:rsidP="0038128F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u w:val="single"/>
                      <w:lang w:val="en-GB"/>
                    </w:rPr>
                    <w:t>(PhD conclusion date)</w:t>
                  </w:r>
                </w:p>
              </w:tc>
              <w:tc>
                <w:tcPr>
                  <w:tcW w:w="6950" w:type="dxa"/>
                </w:tcPr>
                <w:p w14:paraId="2C8BCAB6" w14:textId="77777777" w:rsidR="00C62D97" w:rsidRPr="00D4246D" w:rsidRDefault="0038128F" w:rsidP="002934B2">
                  <w:pPr>
                    <w:pStyle w:val="Instelling"/>
                    <w:spacing w:before="0"/>
                    <w:rPr>
                      <w:szCs w:val="22"/>
                      <w:u w:val="single"/>
                      <w:lang w:val="en-GB"/>
                    </w:rPr>
                  </w:pPr>
                  <w:r w:rsidRPr="00C7751A">
                    <w:rPr>
                      <w:b/>
                      <w:bCs/>
                      <w:szCs w:val="22"/>
                      <w:lang w:val="en-GB"/>
                    </w:rPr>
                    <w:t>PhD in Evolutionary Genomics and Zoology</w:t>
                  </w:r>
                  <w:r w:rsidRPr="00D4246D">
                    <w:rPr>
                      <w:szCs w:val="22"/>
                      <w:lang w:val="en-GB"/>
                    </w:rPr>
                    <w:t>, University of Osl</w:t>
                  </w:r>
                  <w:r w:rsidR="002934B2" w:rsidRPr="00D4246D">
                    <w:rPr>
                      <w:szCs w:val="22"/>
                      <w:lang w:val="en-GB"/>
                    </w:rPr>
                    <w:t>o</w:t>
                  </w:r>
                  <w:r w:rsidR="00740E58"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740E58" w:rsidRPr="00F27D7E">
                    <w:rPr>
                      <w:szCs w:val="22"/>
                      <w:lang w:val="en-GB"/>
                    </w:rPr>
                    <w:t>(</w:t>
                  </w:r>
                  <w:r w:rsidR="00163F1B" w:rsidRPr="00F27D7E">
                    <w:rPr>
                      <w:szCs w:val="22"/>
                      <w:lang w:val="en-GB"/>
                    </w:rPr>
                    <w:t>June 5</w:t>
                  </w:r>
                  <w:r w:rsidR="00163F1B" w:rsidRPr="00F27D7E">
                    <w:rPr>
                      <w:szCs w:val="22"/>
                      <w:vertAlign w:val="superscript"/>
                      <w:lang w:val="en-GB"/>
                    </w:rPr>
                    <w:t>th</w:t>
                  </w:r>
                  <w:proofErr w:type="gramStart"/>
                  <w:r w:rsidR="00163F1B" w:rsidRPr="00F27D7E">
                    <w:rPr>
                      <w:szCs w:val="22"/>
                      <w:lang w:val="en-GB"/>
                    </w:rPr>
                    <w:t xml:space="preserve"> 2020</w:t>
                  </w:r>
                  <w:proofErr w:type="gramEnd"/>
                  <w:r w:rsidR="00740E58" w:rsidRPr="00F27D7E">
                    <w:rPr>
                      <w:szCs w:val="22"/>
                      <w:lang w:val="en-GB"/>
                    </w:rPr>
                    <w:t>)</w:t>
                  </w:r>
                </w:p>
                <w:p w14:paraId="09EC69D5" w14:textId="5AC9EE86" w:rsidR="003F58F3" w:rsidRPr="00D4246D" w:rsidRDefault="00530367" w:rsidP="00917885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D03D5B">
                    <w:rPr>
                      <w:b/>
                      <w:bCs/>
                      <w:lang w:val="en-GB"/>
                    </w:rPr>
                    <w:t>Thesis title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proofErr w:type="gramStart"/>
                  <w:r w:rsidRPr="00D4246D">
                    <w:rPr>
                      <w:lang w:val="en-GB"/>
                    </w:rPr>
                    <w:t>On</w:t>
                  </w:r>
                  <w:proofErr w:type="gramEnd"/>
                  <w:r w:rsidRPr="00D4246D">
                    <w:rPr>
                      <w:lang w:val="en-GB"/>
                    </w:rPr>
                    <w:t xml:space="preserve"> the origins of cryptic species</w:t>
                  </w:r>
                </w:p>
                <w:p w14:paraId="4DA4CF51" w14:textId="0FD06AE4" w:rsidR="009A72BF" w:rsidRPr="00D4246D" w:rsidRDefault="009A72BF" w:rsidP="00917885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D03D5B">
                    <w:rPr>
                      <w:b/>
                      <w:bCs/>
                      <w:lang w:val="en-GB"/>
                    </w:rPr>
                    <w:t>Main advisor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r w:rsidR="004B0052" w:rsidRPr="00D4246D">
                    <w:rPr>
                      <w:lang w:val="en-GB"/>
                    </w:rPr>
                    <w:t xml:space="preserve">Prof. </w:t>
                  </w:r>
                  <w:proofErr w:type="spellStart"/>
                  <w:r w:rsidRPr="00D4246D">
                    <w:rPr>
                      <w:lang w:val="en-GB"/>
                    </w:rPr>
                    <w:t>Torsten</w:t>
                  </w:r>
                  <w:proofErr w:type="spellEnd"/>
                  <w:r w:rsidRPr="00D4246D">
                    <w:rPr>
                      <w:lang w:val="en-GB"/>
                    </w:rPr>
                    <w:t xml:space="preserve"> H. Struck</w:t>
                  </w:r>
                </w:p>
              </w:tc>
              <w:tc>
                <w:tcPr>
                  <w:tcW w:w="1262" w:type="dxa"/>
                </w:tcPr>
                <w:p w14:paraId="46B24672" w14:textId="77777777" w:rsidR="0038128F" w:rsidRPr="00D4246D" w:rsidRDefault="0038128F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Oslo, </w:t>
                  </w:r>
                  <w:r w:rsidRPr="00D4246D">
                    <w:rPr>
                      <w:i/>
                      <w:szCs w:val="22"/>
                      <w:lang w:val="en-GB"/>
                    </w:rPr>
                    <w:t>Norway</w:t>
                  </w:r>
                </w:p>
              </w:tc>
            </w:tr>
            <w:tr w:rsidR="0038128F" w:rsidRPr="00D4246D" w14:paraId="7393104B" w14:textId="77777777" w:rsidTr="00942DCB">
              <w:trPr>
                <w:trHeight w:val="998"/>
              </w:trPr>
              <w:tc>
                <w:tcPr>
                  <w:tcW w:w="1875" w:type="dxa"/>
                </w:tcPr>
                <w:p w14:paraId="3D8515E7" w14:textId="77777777" w:rsidR="0038128F" w:rsidRPr="00D4246D" w:rsidRDefault="00425B96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Sept </w:t>
                  </w:r>
                  <w:r w:rsidR="0038128F" w:rsidRPr="00D4246D">
                    <w:rPr>
                      <w:szCs w:val="22"/>
                      <w:lang w:val="en-GB"/>
                    </w:rPr>
                    <w:t xml:space="preserve">2012 </w:t>
                  </w:r>
                  <w:r w:rsidR="00D03D5B">
                    <w:rPr>
                      <w:szCs w:val="22"/>
                      <w:lang w:val="en-GB"/>
                    </w:rPr>
                    <w:t xml:space="preserve">- </w:t>
                  </w:r>
                  <w:r w:rsidRPr="00D4246D">
                    <w:rPr>
                      <w:szCs w:val="22"/>
                      <w:lang w:val="en-GB"/>
                    </w:rPr>
                    <w:t xml:space="preserve">Jul </w:t>
                  </w:r>
                  <w:r w:rsidR="0038128F" w:rsidRPr="00D4246D">
                    <w:rPr>
                      <w:szCs w:val="22"/>
                      <w:lang w:val="en-GB"/>
                    </w:rPr>
                    <w:t>2014</w:t>
                  </w:r>
                </w:p>
              </w:tc>
              <w:tc>
                <w:tcPr>
                  <w:tcW w:w="6950" w:type="dxa"/>
                </w:tcPr>
                <w:p w14:paraId="35A608F3" w14:textId="1B736E96" w:rsidR="0038128F" w:rsidRPr="00D4246D" w:rsidRDefault="0038128F" w:rsidP="0038128F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304B66">
                    <w:rPr>
                      <w:b/>
                      <w:bCs/>
                      <w:szCs w:val="22"/>
                      <w:lang w:val="en-GB"/>
                    </w:rPr>
                    <w:t xml:space="preserve">MSc in </w:t>
                  </w:r>
                  <w:r w:rsidR="00F1354A" w:rsidRPr="00304B66">
                    <w:rPr>
                      <w:b/>
                      <w:bCs/>
                      <w:szCs w:val="22"/>
                      <w:lang w:val="en-GB"/>
                    </w:rPr>
                    <w:t xml:space="preserve">Evolutionary </w:t>
                  </w:r>
                  <w:r w:rsidRPr="00304B66">
                    <w:rPr>
                      <w:b/>
                      <w:bCs/>
                      <w:szCs w:val="22"/>
                      <w:lang w:val="en-GB"/>
                    </w:rPr>
                    <w:t xml:space="preserve">Ecology </w:t>
                  </w:r>
                  <w:r w:rsidRPr="00D4246D">
                    <w:rPr>
                      <w:szCs w:val="22"/>
                      <w:lang w:val="en-GB"/>
                    </w:rPr>
                    <w:t>- Specialization in research in ecology (</w:t>
                  </w:r>
                  <w:r w:rsidR="003B24D2">
                    <w:rPr>
                      <w:szCs w:val="22"/>
                      <w:lang w:val="en-GB"/>
                    </w:rPr>
                    <w:t>grade</w:t>
                  </w:r>
                  <w:r w:rsidR="009424A9" w:rsidRPr="00D4246D">
                    <w:rPr>
                      <w:szCs w:val="22"/>
                      <w:lang w:val="en-GB"/>
                    </w:rPr>
                    <w:t xml:space="preserve">: </w:t>
                  </w:r>
                  <w:r w:rsidRPr="00D4246D">
                    <w:rPr>
                      <w:szCs w:val="22"/>
                      <w:lang w:val="en-GB"/>
                    </w:rPr>
                    <w:t>19/20</w:t>
                  </w:r>
                  <w:r w:rsidR="00E2206D">
                    <w:rPr>
                      <w:szCs w:val="22"/>
                      <w:lang w:val="en-GB"/>
                    </w:rPr>
                    <w:t xml:space="preserve"> – ‘A’</w:t>
                  </w:r>
                  <w:r w:rsidRPr="00D4246D">
                    <w:rPr>
                      <w:szCs w:val="22"/>
                      <w:lang w:val="en-GB"/>
                    </w:rPr>
                    <w:t>), University of Coimbra</w:t>
                  </w:r>
                </w:p>
                <w:p w14:paraId="3DB21770" w14:textId="49A168FF" w:rsidR="009A72BF" w:rsidRPr="00D4246D" w:rsidRDefault="009A72BF" w:rsidP="00917885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D03D5B">
                    <w:rPr>
                      <w:b/>
                      <w:bCs/>
                      <w:lang w:val="en-GB"/>
                    </w:rPr>
                    <w:t>Thesis title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r w:rsidR="00BD7A86" w:rsidRPr="00D4246D">
                    <w:rPr>
                      <w:lang w:val="en-GB"/>
                    </w:rPr>
                    <w:t>Pollinator</w:t>
                  </w:r>
                  <w:r w:rsidRPr="00D4246D">
                    <w:rPr>
                      <w:lang w:val="en-GB"/>
                    </w:rPr>
                    <w:t xml:space="preserve"> preferences in a generalist </w:t>
                  </w:r>
                  <w:r w:rsidR="003F58F3" w:rsidRPr="00D4246D">
                    <w:rPr>
                      <w:lang w:val="en-GB"/>
                    </w:rPr>
                    <w:t xml:space="preserve">plant </w:t>
                  </w:r>
                  <w:r w:rsidRPr="00D4246D">
                    <w:rPr>
                      <w:lang w:val="en-GB"/>
                    </w:rPr>
                    <w:t>hybrid zone</w:t>
                  </w:r>
                </w:p>
                <w:p w14:paraId="7439F043" w14:textId="5045D301" w:rsidR="009A72BF" w:rsidRPr="00D4246D" w:rsidRDefault="009A72BF" w:rsidP="00917885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lang w:val="en-GB"/>
                    </w:rPr>
                  </w:pPr>
                  <w:r w:rsidRPr="00D03D5B">
                    <w:rPr>
                      <w:b/>
                      <w:bCs/>
                      <w:lang w:val="en-GB"/>
                    </w:rPr>
                    <w:t>Main advisor</w:t>
                  </w:r>
                  <w:r w:rsidRPr="00D4246D">
                    <w:rPr>
                      <w:lang w:val="en-GB"/>
                    </w:rPr>
                    <w:t xml:space="preserve"> </w:t>
                  </w:r>
                  <w:r w:rsidR="00721B25" w:rsidRPr="00D4246D">
                    <w:rPr>
                      <w:lang w:val="en-GB"/>
                    </w:rPr>
                    <w:t xml:space="preserve">Prof. </w:t>
                  </w:r>
                  <w:r w:rsidRPr="00D4246D">
                    <w:rPr>
                      <w:lang w:val="en-GB"/>
                    </w:rPr>
                    <w:t xml:space="preserve">Rubén </w:t>
                  </w:r>
                  <w:proofErr w:type="spellStart"/>
                  <w:r w:rsidRPr="00D4246D">
                    <w:rPr>
                      <w:lang w:val="en-GB"/>
                    </w:rPr>
                    <w:t>Torices</w:t>
                  </w:r>
                  <w:proofErr w:type="spellEnd"/>
                </w:p>
              </w:tc>
              <w:tc>
                <w:tcPr>
                  <w:tcW w:w="1262" w:type="dxa"/>
                </w:tcPr>
                <w:p w14:paraId="6DC32C9A" w14:textId="77777777" w:rsidR="0038128F" w:rsidRPr="00D4246D" w:rsidRDefault="0038128F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Coimbra, </w:t>
                  </w:r>
                  <w:r w:rsidRPr="00D4246D">
                    <w:rPr>
                      <w:i/>
                      <w:szCs w:val="22"/>
                      <w:lang w:val="en-GB"/>
                    </w:rPr>
                    <w:t>Portugal</w:t>
                  </w:r>
                </w:p>
              </w:tc>
            </w:tr>
            <w:tr w:rsidR="0038128F" w:rsidRPr="00D4246D" w14:paraId="4D7B106C" w14:textId="77777777" w:rsidTr="00751452">
              <w:trPr>
                <w:trHeight w:val="51"/>
              </w:trPr>
              <w:tc>
                <w:tcPr>
                  <w:tcW w:w="1875" w:type="dxa"/>
                </w:tcPr>
                <w:p w14:paraId="6BE5134A" w14:textId="77777777" w:rsidR="0038128F" w:rsidRPr="00D4246D" w:rsidRDefault="00E36B08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lastRenderedPageBreak/>
                    <w:t xml:space="preserve">Sept </w:t>
                  </w:r>
                  <w:r w:rsidR="0038128F" w:rsidRPr="00D4246D">
                    <w:rPr>
                      <w:szCs w:val="22"/>
                      <w:lang w:val="en-GB"/>
                    </w:rPr>
                    <w:t xml:space="preserve">2008 </w:t>
                  </w:r>
                  <w:r w:rsidRPr="00D4246D">
                    <w:rPr>
                      <w:szCs w:val="22"/>
                      <w:lang w:val="en-GB"/>
                    </w:rPr>
                    <w:t>Ju</w:t>
                  </w:r>
                  <w:r w:rsidR="007040A9" w:rsidRPr="00D4246D">
                    <w:rPr>
                      <w:szCs w:val="22"/>
                      <w:lang w:val="en-GB"/>
                    </w:rPr>
                    <w:t>l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38128F" w:rsidRPr="00D4246D">
                    <w:rPr>
                      <w:szCs w:val="22"/>
                      <w:lang w:val="en-GB"/>
                    </w:rPr>
                    <w:t>2012</w:t>
                  </w:r>
                </w:p>
              </w:tc>
              <w:tc>
                <w:tcPr>
                  <w:tcW w:w="6950" w:type="dxa"/>
                </w:tcPr>
                <w:p w14:paraId="4E21FC70" w14:textId="51A2EFA3" w:rsidR="0038128F" w:rsidRPr="00D4246D" w:rsidRDefault="0038128F" w:rsidP="00161210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BSc in Biology (</w:t>
                  </w:r>
                  <w:r w:rsidR="003B24D2">
                    <w:rPr>
                      <w:szCs w:val="22"/>
                      <w:lang w:val="en-GB"/>
                    </w:rPr>
                    <w:t>grade</w:t>
                  </w:r>
                  <w:r w:rsidR="009424A9" w:rsidRPr="00D4246D">
                    <w:rPr>
                      <w:szCs w:val="22"/>
                      <w:lang w:val="en-GB"/>
                    </w:rPr>
                    <w:t xml:space="preserve">: </w:t>
                  </w:r>
                  <w:r w:rsidRPr="00D4246D">
                    <w:rPr>
                      <w:szCs w:val="22"/>
                      <w:lang w:val="en-GB"/>
                    </w:rPr>
                    <w:t>16/20</w:t>
                  </w:r>
                  <w:r w:rsidR="00E2206D">
                    <w:rPr>
                      <w:szCs w:val="22"/>
                      <w:lang w:val="en-GB"/>
                    </w:rPr>
                    <w:t xml:space="preserve"> – ‘A’</w:t>
                  </w:r>
                  <w:r w:rsidRPr="00D4246D">
                    <w:rPr>
                      <w:szCs w:val="22"/>
                      <w:lang w:val="en-GB"/>
                    </w:rPr>
                    <w:t>), University of Coimbra</w:t>
                  </w:r>
                </w:p>
              </w:tc>
              <w:tc>
                <w:tcPr>
                  <w:tcW w:w="1262" w:type="dxa"/>
                </w:tcPr>
                <w:p w14:paraId="08DE2696" w14:textId="77777777" w:rsidR="0038128F" w:rsidRPr="00D4246D" w:rsidRDefault="0038128F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Coimbra, </w:t>
                  </w:r>
                  <w:r w:rsidRPr="00D4246D">
                    <w:rPr>
                      <w:i/>
                      <w:szCs w:val="22"/>
                      <w:lang w:val="en-GB"/>
                    </w:rPr>
                    <w:t>Portugal</w:t>
                  </w:r>
                </w:p>
              </w:tc>
            </w:tr>
          </w:tbl>
          <w:p w14:paraId="0531E777" w14:textId="2723239C" w:rsidR="00F80CBB" w:rsidRPr="001A2CE3" w:rsidRDefault="00F80CBB" w:rsidP="00CD1DD1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1A2CE3">
              <w:rPr>
                <w:b/>
                <w:bCs/>
                <w:sz w:val="22"/>
                <w:szCs w:val="22"/>
                <w:lang w:val="en-GB"/>
              </w:rPr>
              <w:t xml:space="preserve">manuscripts in </w:t>
            </w:r>
            <w:r w:rsidR="00800150">
              <w:rPr>
                <w:b/>
                <w:bCs/>
                <w:sz w:val="22"/>
                <w:szCs w:val="22"/>
                <w:lang w:val="en-GB"/>
              </w:rPr>
              <w:t xml:space="preserve">a final stage of </w:t>
            </w:r>
            <w:r w:rsidRPr="001A2CE3">
              <w:rPr>
                <w:b/>
                <w:bCs/>
                <w:sz w:val="22"/>
                <w:szCs w:val="22"/>
                <w:lang w:val="en-GB"/>
              </w:rPr>
              <w:t>preparation or submitted</w:t>
            </w:r>
          </w:p>
          <w:tbl>
            <w:tblPr>
              <w:tblStyle w:val="TableGridLight"/>
              <w:tblW w:w="102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9394"/>
            </w:tblGrid>
            <w:tr w:rsidR="003461C5" w:rsidRPr="00D4246D" w14:paraId="302580E9" w14:textId="77777777" w:rsidTr="00C15B7B">
              <w:trPr>
                <w:trHeight w:val="73"/>
              </w:trPr>
              <w:tc>
                <w:tcPr>
                  <w:tcW w:w="815" w:type="dxa"/>
                </w:tcPr>
                <w:p w14:paraId="37976E68" w14:textId="35E9199E" w:rsidR="003461C5" w:rsidRDefault="003461C5" w:rsidP="00F80CBB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(4)</w:t>
                  </w:r>
                </w:p>
              </w:tc>
              <w:tc>
                <w:tcPr>
                  <w:tcW w:w="9394" w:type="dxa"/>
                </w:tcPr>
                <w:p w14:paraId="6E3410C0" w14:textId="50C4440F" w:rsidR="003461C5" w:rsidRDefault="00741BD5" w:rsidP="00790C0E">
                  <w:pPr>
                    <w:pStyle w:val="Instelling"/>
                    <w:rPr>
                      <w:lang w:val="en-GB"/>
                    </w:rPr>
                  </w:pPr>
                  <w:r>
                    <w:rPr>
                      <w:i/>
                      <w:iCs/>
                      <w:u w:val="single"/>
                      <w:lang w:val="en-GB"/>
                    </w:rPr>
                    <w:t>Invited to the 2</w:t>
                  </w:r>
                  <w:r w:rsidRPr="00741BD5">
                    <w:rPr>
                      <w:i/>
                      <w:iCs/>
                      <w:u w:val="single"/>
                      <w:vertAlign w:val="superscript"/>
                      <w:lang w:val="en-GB"/>
                    </w:rPr>
                    <w:t>nd</w:t>
                  </w:r>
                  <w:r>
                    <w:rPr>
                      <w:i/>
                      <w:iCs/>
                      <w:u w:val="single"/>
                      <w:lang w:val="en-GB"/>
                    </w:rPr>
                    <w:t xml:space="preserve"> round of review, Molecular Ecology</w:t>
                  </w:r>
                  <w:r w:rsidR="00084068">
                    <w:rPr>
                      <w:i/>
                      <w:iCs/>
                      <w:lang w:val="en-GB"/>
                    </w:rPr>
                    <w:t xml:space="preserve"> </w:t>
                  </w:r>
                  <w:r w:rsidR="00084068" w:rsidRPr="0019302A">
                    <w:rPr>
                      <w:b/>
                      <w:bCs/>
                      <w:u w:val="single"/>
                      <w:lang w:val="en-GB"/>
                    </w:rPr>
                    <w:t>J. Cerca,</w:t>
                  </w:r>
                  <w:r w:rsidR="00084068" w:rsidRPr="0019302A">
                    <w:rPr>
                      <w:lang w:val="en-GB"/>
                    </w:rPr>
                    <w:t xml:space="preserve"> </w:t>
                  </w:r>
                  <w:r w:rsidR="00084068" w:rsidRPr="00084068">
                    <w:rPr>
                      <w:lang w:val="en-GB"/>
                    </w:rPr>
                    <w:t>D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D. </w:t>
                  </w:r>
                  <w:proofErr w:type="spellStart"/>
                  <w:r w:rsidR="00084068" w:rsidRPr="00084068">
                    <w:rPr>
                      <w:lang w:val="en-GB"/>
                    </w:rPr>
                    <w:t>Cotoras</w:t>
                  </w:r>
                  <w:proofErr w:type="spellEnd"/>
                  <w:r w:rsidR="00084068" w:rsidRPr="00084068">
                    <w:rPr>
                      <w:lang w:val="en-GB"/>
                    </w:rPr>
                    <w:t>, C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G. Santander, </w:t>
                  </w:r>
                  <w:r w:rsidR="00084068">
                    <w:rPr>
                      <w:lang w:val="en-GB"/>
                    </w:rPr>
                    <w:t>J.</w:t>
                  </w:r>
                  <w:r w:rsidR="00084068" w:rsidRPr="00084068">
                    <w:rPr>
                      <w:lang w:val="en-GB"/>
                    </w:rPr>
                    <w:t xml:space="preserve"> </w:t>
                  </w:r>
                  <w:proofErr w:type="spellStart"/>
                  <w:r w:rsidR="00084068" w:rsidRPr="00084068">
                    <w:rPr>
                      <w:lang w:val="en-GB"/>
                    </w:rPr>
                    <w:t>Patiño</w:t>
                  </w:r>
                  <w:proofErr w:type="spellEnd"/>
                  <w:r w:rsidR="00084068" w:rsidRPr="00084068">
                    <w:rPr>
                      <w:lang w:val="en-GB"/>
                    </w:rPr>
                    <w:t>, V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</w:t>
                  </w:r>
                  <w:proofErr w:type="spellStart"/>
                  <w:r w:rsidR="00084068" w:rsidRPr="00084068">
                    <w:rPr>
                      <w:lang w:val="en-GB"/>
                    </w:rPr>
                    <w:t>Bieker</w:t>
                  </w:r>
                  <w:proofErr w:type="spellEnd"/>
                  <w:r w:rsidR="00084068" w:rsidRPr="00084068">
                    <w:rPr>
                      <w:lang w:val="en-GB"/>
                    </w:rPr>
                    <w:t>, L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Hutchins, J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Lagos-Morin, S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Kennedy, H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</w:t>
                  </w:r>
                  <w:proofErr w:type="spellStart"/>
                  <w:r w:rsidR="00084068" w:rsidRPr="00084068">
                    <w:rPr>
                      <w:lang w:val="en-GB"/>
                    </w:rPr>
                    <w:t>Krehenwinkel</w:t>
                  </w:r>
                  <w:proofErr w:type="spellEnd"/>
                  <w:r w:rsidR="00084068" w:rsidRPr="00084068">
                    <w:rPr>
                      <w:lang w:val="en-GB"/>
                    </w:rPr>
                    <w:t>, E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Armstrong, J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Y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Lim, A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Rominger, J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Meier, M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Martin, M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</w:t>
                  </w:r>
                  <w:proofErr w:type="spellStart"/>
                  <w:r w:rsidR="00084068" w:rsidRPr="00084068">
                    <w:rPr>
                      <w:lang w:val="en-GB"/>
                    </w:rPr>
                    <w:t>Ravinet</w:t>
                  </w:r>
                  <w:proofErr w:type="spellEnd"/>
                  <w:r w:rsidR="00084068" w:rsidRPr="00084068">
                    <w:rPr>
                      <w:lang w:val="en-GB"/>
                    </w:rPr>
                    <w:t>, D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Dimitrov, T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H. Struck, R</w:t>
                  </w:r>
                  <w:r w:rsidR="00084068">
                    <w:rPr>
                      <w:lang w:val="en-GB"/>
                    </w:rPr>
                    <w:t>.</w:t>
                  </w:r>
                  <w:r w:rsidR="00084068" w:rsidRPr="00084068">
                    <w:rPr>
                      <w:lang w:val="en-GB"/>
                    </w:rPr>
                    <w:t xml:space="preserve"> Gillespie</w:t>
                  </w:r>
                  <w:r w:rsidR="00377658">
                    <w:rPr>
                      <w:lang w:val="en-GB"/>
                    </w:rPr>
                    <w:t xml:space="preserve"> </w:t>
                  </w:r>
                  <w:r w:rsidR="00377658" w:rsidRPr="00377658">
                    <w:rPr>
                      <w:lang w:val="en-GB"/>
                    </w:rPr>
                    <w:t>Multiple paths towards repeated phenotypic evolution in the spiny-leg adaptive radiation (</w:t>
                  </w:r>
                  <w:proofErr w:type="spellStart"/>
                  <w:r w:rsidR="00377658" w:rsidRPr="00377658">
                    <w:rPr>
                      <w:lang w:val="en-GB"/>
                    </w:rPr>
                    <w:t>Tetragnatha</w:t>
                  </w:r>
                  <w:proofErr w:type="spellEnd"/>
                  <w:r w:rsidR="00377658" w:rsidRPr="00377658">
                    <w:rPr>
                      <w:lang w:val="en-GB"/>
                    </w:rPr>
                    <w:t xml:space="preserve">; </w:t>
                  </w:r>
                  <w:proofErr w:type="spellStart"/>
                  <w:r w:rsidR="00377658" w:rsidRPr="00377658">
                    <w:rPr>
                      <w:lang w:val="en-GB"/>
                    </w:rPr>
                    <w:t>Hawaiʻi</w:t>
                  </w:r>
                  <w:proofErr w:type="spellEnd"/>
                  <w:r w:rsidR="00377658" w:rsidRPr="00377658">
                    <w:rPr>
                      <w:lang w:val="en-GB"/>
                    </w:rPr>
                    <w:t>)</w:t>
                  </w:r>
                </w:p>
                <w:p w14:paraId="47735F8D" w14:textId="1A368416" w:rsidR="006D22D3" w:rsidRPr="006D22D3" w:rsidRDefault="006D22D3" w:rsidP="006D22D3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 xml:space="preserve">Contribution: </w:t>
                  </w:r>
                  <w:r>
                    <w:rPr>
                      <w:lang w:val="en-GB"/>
                    </w:rPr>
                    <w:t>Experimental design, molecular DNA sequencing, data analysis, drafting of the manuscript</w:t>
                  </w:r>
                </w:p>
              </w:tc>
            </w:tr>
            <w:tr w:rsidR="00E64C25" w:rsidRPr="00D4246D" w14:paraId="31AC3F5E" w14:textId="77777777" w:rsidTr="00C15B7B">
              <w:trPr>
                <w:trHeight w:val="73"/>
              </w:trPr>
              <w:tc>
                <w:tcPr>
                  <w:tcW w:w="815" w:type="dxa"/>
                </w:tcPr>
                <w:p w14:paraId="66F60BB9" w14:textId="5F12BC37" w:rsidR="00E64C25" w:rsidRDefault="00E64C25" w:rsidP="00F80CBB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(3)</w:t>
                  </w:r>
                </w:p>
              </w:tc>
              <w:tc>
                <w:tcPr>
                  <w:tcW w:w="9394" w:type="dxa"/>
                </w:tcPr>
                <w:p w14:paraId="3831B7CB" w14:textId="77777777" w:rsidR="00E64C25" w:rsidRDefault="00FB285E" w:rsidP="00790C0E">
                  <w:pPr>
                    <w:pStyle w:val="Instelling"/>
                    <w:rPr>
                      <w:lang w:val="en-GB"/>
                    </w:rPr>
                  </w:pPr>
                  <w:r w:rsidRPr="008455F1">
                    <w:rPr>
                      <w:i/>
                      <w:iCs/>
                      <w:u w:val="single"/>
                      <w:lang w:val="en-GB"/>
                    </w:rPr>
                    <w:t>Rejected from A. of Botany. In prep</w:t>
                  </w:r>
                  <w:r>
                    <w:rPr>
                      <w:i/>
                      <w:iCs/>
                      <w:lang w:val="en-GB"/>
                    </w:rPr>
                    <w:t xml:space="preserve"> </w:t>
                  </w:r>
                  <w:r w:rsidR="00E63FF8" w:rsidRPr="00E63FF8">
                    <w:rPr>
                      <w:lang w:val="en-GB"/>
                    </w:rPr>
                    <w:t xml:space="preserve">B. B. </w:t>
                  </w:r>
                  <w:proofErr w:type="spellStart"/>
                  <w:r w:rsidR="00E63FF8" w:rsidRPr="00E63FF8">
                    <w:rPr>
                      <w:lang w:val="en-GB"/>
                    </w:rPr>
                    <w:t>Tiamiyu</w:t>
                  </w:r>
                  <w:proofErr w:type="spellEnd"/>
                  <w:r w:rsidR="00E63FF8" w:rsidRPr="00E63FF8">
                    <w:rPr>
                      <w:lang w:val="en-GB"/>
                    </w:rPr>
                    <w:t>,</w:t>
                  </w:r>
                  <w:r w:rsidR="00E63FF8">
                    <w:rPr>
                      <w:lang w:val="en-GB"/>
                    </w:rPr>
                    <w:t xml:space="preserve"> </w:t>
                  </w:r>
                  <w:r w:rsidR="00E63FF8" w:rsidRPr="00E63FF8">
                    <w:rPr>
                      <w:b/>
                      <w:bCs/>
                      <w:lang w:val="en-GB"/>
                    </w:rPr>
                    <w:t>J. Cerca</w:t>
                  </w:r>
                  <w:r w:rsidR="00E63FF8" w:rsidRPr="00E63FF8">
                    <w:rPr>
                      <w:lang w:val="en-GB"/>
                    </w:rPr>
                    <w:t xml:space="preserve">, X. Zhang, H. Zhang, L. Li, J. Sun, W. Dong, T. </w:t>
                  </w:r>
                  <w:proofErr w:type="spellStart"/>
                  <w:r w:rsidR="00E63FF8" w:rsidRPr="00E63FF8">
                    <w:rPr>
                      <w:lang w:val="en-GB"/>
                    </w:rPr>
                    <w:t>Kuang</w:t>
                  </w:r>
                  <w:proofErr w:type="spellEnd"/>
                  <w:r w:rsidR="00E63FF8" w:rsidRPr="00E63FF8">
                    <w:rPr>
                      <w:lang w:val="en-GB"/>
                    </w:rPr>
                    <w:t xml:space="preserve">, Y. Sun, T. Deng, H. Sun, H Wang </w:t>
                  </w:r>
                  <w:r w:rsidR="00790C0E" w:rsidRPr="00790C0E">
                    <w:rPr>
                      <w:lang w:val="en-GB"/>
                    </w:rPr>
                    <w:t xml:space="preserve">Genomic insights into adaptation and spatial drivers of genetic structure in Sino-Japanese populations of </w:t>
                  </w:r>
                  <w:proofErr w:type="spellStart"/>
                  <w:r w:rsidR="00790C0E" w:rsidRPr="00790C0E">
                    <w:rPr>
                      <w:lang w:val="en-GB"/>
                    </w:rPr>
                    <w:t>Meehania</w:t>
                  </w:r>
                  <w:proofErr w:type="spellEnd"/>
                  <w:r w:rsidR="00790C0E" w:rsidRPr="00790C0E">
                    <w:rPr>
                      <w:lang w:val="en-GB"/>
                    </w:rPr>
                    <w:t xml:space="preserve"> </w:t>
                  </w:r>
                  <w:proofErr w:type="spellStart"/>
                  <w:r w:rsidR="00790C0E" w:rsidRPr="00790C0E">
                    <w:rPr>
                      <w:lang w:val="en-GB"/>
                    </w:rPr>
                    <w:t>montis-koyae</w:t>
                  </w:r>
                  <w:proofErr w:type="spellEnd"/>
                  <w:r w:rsidR="00790C0E" w:rsidRPr="00790C0E">
                    <w:rPr>
                      <w:lang w:val="en-GB"/>
                    </w:rPr>
                    <w:t xml:space="preserve"> (</w:t>
                  </w:r>
                  <w:proofErr w:type="spellStart"/>
                  <w:r w:rsidR="00790C0E" w:rsidRPr="00790C0E">
                    <w:rPr>
                      <w:lang w:val="en-GB"/>
                    </w:rPr>
                    <w:t>Lamiaceae</w:t>
                  </w:r>
                  <w:proofErr w:type="spellEnd"/>
                  <w:r w:rsidR="00790C0E" w:rsidRPr="00790C0E">
                    <w:rPr>
                      <w:lang w:val="en-GB"/>
                    </w:rPr>
                    <w:t>)</w:t>
                  </w:r>
                </w:p>
                <w:p w14:paraId="082C9712" w14:textId="2225CDB0" w:rsidR="00B266B6" w:rsidRPr="00B266B6" w:rsidRDefault="00B266B6" w:rsidP="00B266B6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E0120">
                    <w:rPr>
                      <w:b/>
                      <w:bCs/>
                      <w:lang w:val="en-GB"/>
                    </w:rPr>
                    <w:t>Contribution:</w:t>
                  </w:r>
                  <w:r>
                    <w:rPr>
                      <w:lang w:val="en-GB"/>
                    </w:rPr>
                    <w:t xml:space="preserve"> Training of the 1</w:t>
                  </w:r>
                  <w:r w:rsidRPr="00B266B6">
                    <w:rPr>
                      <w:vertAlign w:val="superscript"/>
                      <w:lang w:val="en-GB"/>
                    </w:rPr>
                    <w:t>st</w:t>
                  </w:r>
                  <w:r>
                    <w:rPr>
                      <w:lang w:val="en-GB"/>
                    </w:rPr>
                    <w:t xml:space="preserve"> author in genomic analys</w:t>
                  </w:r>
                  <w:r w:rsidR="006D22D3">
                    <w:rPr>
                      <w:lang w:val="en-GB"/>
                    </w:rPr>
                    <w:t>e</w:t>
                  </w:r>
                  <w:r>
                    <w:rPr>
                      <w:lang w:val="en-GB"/>
                    </w:rPr>
                    <w:t xml:space="preserve">s, </w:t>
                  </w:r>
                  <w:r w:rsidR="006D22D3">
                    <w:rPr>
                      <w:lang w:val="en-GB"/>
                    </w:rPr>
                    <w:t>experimental design, revision of the manuscript</w:t>
                  </w:r>
                </w:p>
              </w:tc>
            </w:tr>
            <w:tr w:rsidR="00650F96" w:rsidRPr="00D4246D" w14:paraId="58CE6FE7" w14:textId="77777777" w:rsidTr="00C15B7B">
              <w:trPr>
                <w:trHeight w:val="73"/>
              </w:trPr>
              <w:tc>
                <w:tcPr>
                  <w:tcW w:w="815" w:type="dxa"/>
                </w:tcPr>
                <w:p w14:paraId="4E29DF95" w14:textId="44F8255C" w:rsidR="00650F96" w:rsidRDefault="00650F96" w:rsidP="00F80CBB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(2)</w:t>
                  </w:r>
                </w:p>
              </w:tc>
              <w:tc>
                <w:tcPr>
                  <w:tcW w:w="9394" w:type="dxa"/>
                </w:tcPr>
                <w:p w14:paraId="4A6ACC72" w14:textId="391DC1CC" w:rsidR="00650F96" w:rsidRDefault="00B266B6" w:rsidP="00650F96">
                  <w:pPr>
                    <w:pStyle w:val="Instelling"/>
                    <w:spacing w:before="0"/>
                    <w:rPr>
                      <w:lang w:val="en-GB"/>
                    </w:rPr>
                  </w:pPr>
                  <w:r>
                    <w:rPr>
                      <w:i/>
                      <w:iCs/>
                      <w:u w:val="single"/>
                      <w:lang w:val="en-GB"/>
                    </w:rPr>
                    <w:t>Invited to the 2</w:t>
                  </w:r>
                  <w:r w:rsidRPr="00B266B6">
                    <w:rPr>
                      <w:i/>
                      <w:iCs/>
                      <w:u w:val="single"/>
                      <w:vertAlign w:val="superscript"/>
                      <w:lang w:val="en-GB"/>
                    </w:rPr>
                    <w:t>nd</w:t>
                  </w:r>
                  <w:r>
                    <w:rPr>
                      <w:i/>
                      <w:iCs/>
                      <w:u w:val="single"/>
                      <w:lang w:val="en-GB"/>
                    </w:rPr>
                    <w:t xml:space="preserve"> round of review</w:t>
                  </w:r>
                  <w:r w:rsidR="00FB16E2" w:rsidRPr="008455F1">
                    <w:rPr>
                      <w:i/>
                      <w:iCs/>
                      <w:u w:val="single"/>
                      <w:lang w:val="en-GB"/>
                    </w:rPr>
                    <w:t>, American Journal of Botany</w:t>
                  </w:r>
                  <w:r w:rsidR="00FB16E2">
                    <w:rPr>
                      <w:lang w:val="en-GB"/>
                    </w:rPr>
                    <w:t xml:space="preserve"> R. </w:t>
                  </w:r>
                  <w:proofErr w:type="spellStart"/>
                  <w:r w:rsidR="00FB16E2">
                    <w:rPr>
                      <w:lang w:val="en-GB"/>
                    </w:rPr>
                    <w:t>Torices</w:t>
                  </w:r>
                  <w:proofErr w:type="spellEnd"/>
                  <w:r w:rsidR="00FB16E2">
                    <w:rPr>
                      <w:lang w:val="en-GB"/>
                    </w:rPr>
                    <w:t xml:space="preserve">, L. DeSoto, </w:t>
                  </w:r>
                  <w:r w:rsidR="00FB16E2" w:rsidRPr="00FB16E2">
                    <w:rPr>
                      <w:b/>
                      <w:bCs/>
                      <w:u w:val="single"/>
                      <w:lang w:val="en-GB"/>
                    </w:rPr>
                    <w:t>J. Cerca</w:t>
                  </w:r>
                  <w:r w:rsidR="00FB16E2">
                    <w:rPr>
                      <w:lang w:val="en-GB"/>
                    </w:rPr>
                    <w:t xml:space="preserve">, </w:t>
                  </w:r>
                  <w:r w:rsidR="00074001">
                    <w:rPr>
                      <w:lang w:val="en-GB"/>
                    </w:rPr>
                    <w:t xml:space="preserve">L. </w:t>
                  </w:r>
                  <w:proofErr w:type="spellStart"/>
                  <w:r w:rsidR="00074001">
                    <w:rPr>
                      <w:lang w:val="en-GB"/>
                    </w:rPr>
                    <w:t>Mota</w:t>
                  </w:r>
                  <w:proofErr w:type="spellEnd"/>
                  <w:r w:rsidR="00074001">
                    <w:rPr>
                      <w:lang w:val="en-GB"/>
                    </w:rPr>
                    <w:t>, A. Afonso</w:t>
                  </w:r>
                  <w:r w:rsidR="00FB16E2">
                    <w:rPr>
                      <w:lang w:val="en-GB"/>
                    </w:rPr>
                    <w:t xml:space="preserve"> </w:t>
                  </w:r>
                  <w:r w:rsidR="0032651B" w:rsidRPr="0032651B">
                    <w:rPr>
                      <w:lang w:val="en-GB"/>
                    </w:rPr>
                    <w:t xml:space="preserve">Fruit wings accelerate germination in </w:t>
                  </w:r>
                  <w:proofErr w:type="spellStart"/>
                  <w:r w:rsidR="0032651B" w:rsidRPr="0032651B">
                    <w:rPr>
                      <w:lang w:val="en-GB"/>
                    </w:rPr>
                    <w:t>Anacyclus</w:t>
                  </w:r>
                  <w:proofErr w:type="spellEnd"/>
                  <w:r w:rsidR="0032651B" w:rsidRPr="0032651B">
                    <w:rPr>
                      <w:lang w:val="en-GB"/>
                    </w:rPr>
                    <w:t xml:space="preserve"> </w:t>
                  </w:r>
                  <w:proofErr w:type="spellStart"/>
                  <w:r w:rsidR="0032651B" w:rsidRPr="0032651B">
                    <w:rPr>
                      <w:lang w:val="en-GB"/>
                    </w:rPr>
                    <w:t>clavatus</w:t>
                  </w:r>
                  <w:proofErr w:type="spellEnd"/>
                  <w:r w:rsidR="0032651B" w:rsidRPr="0032651B">
                    <w:rPr>
                      <w:lang w:val="en-GB"/>
                    </w:rPr>
                    <w:t xml:space="preserve"> (Asteraceae)</w:t>
                  </w:r>
                </w:p>
                <w:p w14:paraId="37732E92" w14:textId="2C4C3622" w:rsidR="00074001" w:rsidRPr="00074001" w:rsidRDefault="00074001" w:rsidP="00074001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6D22D3">
                    <w:rPr>
                      <w:b/>
                      <w:bCs/>
                      <w:lang w:val="en-GB"/>
                    </w:rPr>
                    <w:t>Contribution:</w:t>
                  </w:r>
                  <w:r>
                    <w:rPr>
                      <w:lang w:val="en-GB"/>
                    </w:rPr>
                    <w:t xml:space="preserve"> Experimental design, </w:t>
                  </w:r>
                  <w:r w:rsidR="00E64C25">
                    <w:rPr>
                      <w:lang w:val="en-GB"/>
                    </w:rPr>
                    <w:t xml:space="preserve">data generation, </w:t>
                  </w:r>
                  <w:r w:rsidR="006D22D3">
                    <w:rPr>
                      <w:lang w:val="en-GB"/>
                    </w:rPr>
                    <w:t>revision of the manuscript</w:t>
                  </w:r>
                </w:p>
              </w:tc>
            </w:tr>
            <w:tr w:rsidR="007A02B3" w:rsidRPr="00D4246D" w14:paraId="1CD848E3" w14:textId="77777777" w:rsidTr="00C15B7B">
              <w:trPr>
                <w:trHeight w:val="73"/>
              </w:trPr>
              <w:tc>
                <w:tcPr>
                  <w:tcW w:w="815" w:type="dxa"/>
                </w:tcPr>
                <w:p w14:paraId="44ABC32F" w14:textId="002C7E65" w:rsidR="007A02B3" w:rsidRPr="00D4246D" w:rsidRDefault="007A02B3" w:rsidP="00F80CBB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(</w:t>
                  </w:r>
                  <w:r w:rsidR="0045709D">
                    <w:rPr>
                      <w:b/>
                      <w:szCs w:val="22"/>
                      <w:lang w:val="en-GB"/>
                    </w:rPr>
                    <w:t>1</w:t>
                  </w:r>
                  <w:r>
                    <w:rPr>
                      <w:b/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9394" w:type="dxa"/>
                </w:tcPr>
                <w:p w14:paraId="487836F5" w14:textId="2536601C" w:rsidR="00650F96" w:rsidRDefault="002C525A" w:rsidP="00650F96">
                  <w:pPr>
                    <w:pStyle w:val="Instelling"/>
                    <w:spacing w:before="0"/>
                    <w:rPr>
                      <w:lang w:val="en-GB"/>
                    </w:rPr>
                  </w:pPr>
                  <w:r>
                    <w:rPr>
                      <w:i/>
                      <w:iCs/>
                      <w:u w:val="single"/>
                      <w:lang w:val="en-GB"/>
                    </w:rPr>
                    <w:t>In review</w:t>
                  </w:r>
                  <w:r w:rsidR="00650F96">
                    <w:rPr>
                      <w:i/>
                      <w:iCs/>
                      <w:u w:val="single"/>
                      <w:lang w:val="en-GB"/>
                    </w:rPr>
                    <w:t>,</w:t>
                  </w:r>
                  <w:r w:rsidR="00650F96" w:rsidRPr="00650F96">
                    <w:rPr>
                      <w:i/>
                      <w:iCs/>
                      <w:u w:val="single"/>
                      <w:lang w:val="en-GB"/>
                    </w:rPr>
                    <w:t xml:space="preserve"> </w:t>
                  </w:r>
                  <w:r w:rsidR="00F075B7">
                    <w:rPr>
                      <w:i/>
                      <w:iCs/>
                      <w:u w:val="single"/>
                      <w:lang w:val="en-GB"/>
                    </w:rPr>
                    <w:t>Molecular Ecology</w:t>
                  </w:r>
                  <w:r w:rsidR="004D5BF5">
                    <w:rPr>
                      <w:i/>
                      <w:iCs/>
                      <w:u w:val="single"/>
                      <w:lang w:val="en-GB"/>
                    </w:rPr>
                    <w:t xml:space="preserve"> </w:t>
                  </w:r>
                  <w:r w:rsidR="00650F96" w:rsidRPr="00FB16E2">
                    <w:rPr>
                      <w:b/>
                      <w:bCs/>
                      <w:u w:val="single"/>
                      <w:lang w:val="en-GB"/>
                    </w:rPr>
                    <w:t>J. Cerca</w:t>
                  </w:r>
                  <w:r w:rsidR="00FB16E2">
                    <w:rPr>
                      <w:b/>
                      <w:bCs/>
                      <w:i/>
                      <w:iCs/>
                      <w:lang w:val="en-GB"/>
                    </w:rPr>
                    <w:t>,</w:t>
                  </w:r>
                  <w:r w:rsidR="00650F96">
                    <w:rPr>
                      <w:lang w:val="en-GB"/>
                    </w:rPr>
                    <w:t xml:space="preserve"> </w:t>
                  </w:r>
                  <w:r w:rsidR="00650F96" w:rsidRPr="00650F96">
                    <w:rPr>
                      <w:lang w:val="en-GB"/>
                    </w:rPr>
                    <w:t xml:space="preserve">A simple conceptual framework and nomenclature for studying repeated, parallel and convergent </w:t>
                  </w:r>
                  <w:proofErr w:type="gramStart"/>
                  <w:r w:rsidR="00650F96" w:rsidRPr="00650F96">
                    <w:rPr>
                      <w:lang w:val="en-GB"/>
                    </w:rPr>
                    <w:t>evolution</w:t>
                  </w:r>
                  <w:proofErr w:type="gramEnd"/>
                </w:p>
                <w:p w14:paraId="0C6BC103" w14:textId="5A939D29" w:rsidR="00650F96" w:rsidRPr="00650F96" w:rsidRDefault="00074001" w:rsidP="00650F96">
                  <w:pPr>
                    <w:pStyle w:val="Instelling"/>
                    <w:spacing w:before="0"/>
                    <w:rPr>
                      <w:lang w:val="en-GB"/>
                    </w:rPr>
                  </w:pPr>
                  <w:r w:rsidRPr="006D22D3">
                    <w:rPr>
                      <w:b/>
                      <w:bCs/>
                      <w:lang w:val="en-GB"/>
                    </w:rPr>
                    <w:t>Contribution:</w:t>
                  </w:r>
                  <w:r>
                    <w:rPr>
                      <w:lang w:val="en-GB"/>
                    </w:rPr>
                    <w:t xml:space="preserve"> Single author-paper</w:t>
                  </w:r>
                </w:p>
              </w:tc>
            </w:tr>
          </w:tbl>
          <w:p w14:paraId="180B9474" w14:textId="77777777" w:rsidR="00CD1DD1" w:rsidRPr="001A2CE3" w:rsidRDefault="00CD1DD1" w:rsidP="00CD1DD1">
            <w:pPr>
              <w:pStyle w:val="Sectietitel"/>
              <w:rPr>
                <w:b/>
                <w:bCs/>
                <w:iCs/>
                <w:sz w:val="22"/>
                <w:szCs w:val="22"/>
                <w:lang w:val="en-GB"/>
              </w:rPr>
            </w:pPr>
            <w:r w:rsidRPr="001A2CE3">
              <w:rPr>
                <w:b/>
                <w:bCs/>
                <w:sz w:val="22"/>
                <w:szCs w:val="22"/>
                <w:lang w:val="en-GB"/>
              </w:rPr>
              <w:t>Peer reviewed publications</w:t>
            </w:r>
          </w:p>
          <w:tbl>
            <w:tblPr>
              <w:tblStyle w:val="TableGridLight"/>
              <w:tblW w:w="10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9384"/>
            </w:tblGrid>
            <w:tr w:rsidR="009B3BD8" w:rsidRPr="00D4246D" w14:paraId="146348DE" w14:textId="77777777" w:rsidTr="009B3BD8">
              <w:trPr>
                <w:trHeight w:val="583"/>
              </w:trPr>
              <w:tc>
                <w:tcPr>
                  <w:tcW w:w="10088" w:type="dxa"/>
                  <w:gridSpan w:val="2"/>
                  <w:tcBorders>
                    <w:bottom w:val="single" w:sz="4" w:space="0" w:color="auto"/>
                  </w:tcBorders>
                </w:tcPr>
                <w:p w14:paraId="2105B9D7" w14:textId="317F3A07" w:rsidR="009B3BD8" w:rsidRDefault="009B3BD8" w:rsidP="00FA4AFC">
                  <w:pPr>
                    <w:pStyle w:val="Instelling"/>
                    <w:rPr>
                      <w:bCs/>
                      <w:iCs/>
                      <w:szCs w:val="22"/>
                      <w:lang w:val="en-GB"/>
                    </w:rPr>
                  </w:pPr>
                  <w:r w:rsidRPr="00F807A5">
                    <w:rPr>
                      <w:b/>
                      <w:iCs/>
                      <w:szCs w:val="22"/>
                      <w:lang w:val="en-GB"/>
                    </w:rPr>
                    <w:t>Bibliometric analysis</w:t>
                  </w:r>
                  <w:r w:rsidRPr="00D4246D">
                    <w:rPr>
                      <w:bCs/>
                      <w:iCs/>
                      <w:szCs w:val="22"/>
                      <w:lang w:val="en-GB"/>
                    </w:rPr>
                    <w:t xml:space="preserve"> according to Google Scholar (citations), Journal Citation Reports (Impact </w:t>
                  </w:r>
                  <w:proofErr w:type="gramStart"/>
                  <w:r w:rsidRPr="00D4246D">
                    <w:rPr>
                      <w:bCs/>
                      <w:iCs/>
                      <w:szCs w:val="22"/>
                      <w:lang w:val="en-GB"/>
                    </w:rPr>
                    <w:t>factor</w:t>
                  </w:r>
                  <w:r w:rsidR="00AF7686">
                    <w:rPr>
                      <w:bCs/>
                      <w:iCs/>
                      <w:szCs w:val="22"/>
                      <w:lang w:val="en-GB"/>
                    </w:rPr>
                    <w:t>;</w:t>
                  </w:r>
                  <w:proofErr w:type="gramEnd"/>
                  <w:r w:rsidR="00AF7686">
                    <w:rPr>
                      <w:bCs/>
                      <w:iCs/>
                      <w:szCs w:val="22"/>
                      <w:lang w:val="en-GB"/>
                    </w:rPr>
                    <w:t xml:space="preserve"> IF</w:t>
                  </w:r>
                  <w:r w:rsidRPr="00D4246D">
                    <w:rPr>
                      <w:bCs/>
                      <w:iCs/>
                      <w:szCs w:val="22"/>
                      <w:lang w:val="en-GB"/>
                    </w:rPr>
                    <w:t xml:space="preserve">) and </w:t>
                  </w:r>
                  <w:proofErr w:type="spellStart"/>
                  <w:r w:rsidRPr="00D4246D">
                    <w:rPr>
                      <w:bCs/>
                      <w:iCs/>
                      <w:szCs w:val="22"/>
                      <w:lang w:val="en-GB"/>
                    </w:rPr>
                    <w:t>Scimago</w:t>
                  </w:r>
                  <w:proofErr w:type="spellEnd"/>
                  <w:r w:rsidRPr="00D4246D">
                    <w:rPr>
                      <w:bCs/>
                      <w:iCs/>
                      <w:szCs w:val="22"/>
                      <w:lang w:val="en-GB"/>
                    </w:rPr>
                    <w:t xml:space="preserve"> (</w:t>
                  </w:r>
                  <w:r w:rsidR="00AF7686">
                    <w:rPr>
                      <w:bCs/>
                      <w:iCs/>
                      <w:szCs w:val="22"/>
                      <w:lang w:val="en-GB"/>
                    </w:rPr>
                    <w:t xml:space="preserve">Quartile </w:t>
                  </w:r>
                  <w:r w:rsidRPr="00D4246D">
                    <w:rPr>
                      <w:bCs/>
                      <w:iCs/>
                      <w:szCs w:val="22"/>
                      <w:lang w:val="en-GB"/>
                    </w:rPr>
                    <w:t>rank</w:t>
                  </w:r>
                  <w:r w:rsidR="00AF7686">
                    <w:rPr>
                      <w:bCs/>
                      <w:iCs/>
                      <w:szCs w:val="22"/>
                      <w:lang w:val="en-GB"/>
                    </w:rPr>
                    <w:t>ing</w:t>
                  </w:r>
                  <w:r w:rsidR="004D5BF5">
                    <w:rPr>
                      <w:bCs/>
                      <w:iCs/>
                      <w:szCs w:val="22"/>
                      <w:lang w:val="en-GB"/>
                    </w:rPr>
                    <w:t xml:space="preserve"> for the journal</w:t>
                  </w:r>
                  <w:r w:rsidRPr="00D4246D">
                    <w:rPr>
                      <w:bCs/>
                      <w:iCs/>
                      <w:szCs w:val="22"/>
                      <w:lang w:val="en-GB"/>
                    </w:rPr>
                    <w:t>)</w:t>
                  </w:r>
                  <w:r w:rsidR="002A7D89"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</w:p>
                <w:p w14:paraId="1B4F4501" w14:textId="67CB5DAD" w:rsidR="001C2982" w:rsidRPr="001C2982" w:rsidRDefault="009B3BD8" w:rsidP="001C2982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A019C8">
                    <w:rPr>
                      <w:b/>
                      <w:bCs/>
                      <w:lang w:val="en-GB"/>
                    </w:rPr>
                    <w:t>Statement about publishing:</w:t>
                  </w:r>
                  <w:r>
                    <w:rPr>
                      <w:lang w:val="en-GB"/>
                    </w:rPr>
                    <w:t xml:space="preserve"> </w:t>
                  </w:r>
                  <w:r w:rsidR="001C2982" w:rsidRPr="001C2982">
                    <w:rPr>
                      <w:lang w:val="en-GB"/>
                    </w:rPr>
                    <w:t>Science relies on the support of taxpayers</w:t>
                  </w:r>
                  <w:r w:rsidR="001C2982">
                    <w:rPr>
                      <w:lang w:val="en-GB"/>
                    </w:rPr>
                    <w:t>’</w:t>
                  </w:r>
                  <w:r w:rsidR="001C2982" w:rsidRPr="001C2982">
                    <w:rPr>
                      <w:lang w:val="en-GB"/>
                    </w:rPr>
                    <w:t xml:space="preserve"> funds. As researchers, we have a responsibility to ensure that our work is freely accessible, inclusive, and that funds are not diverted to benefit stockholders. To achieve this, I prioritize publishing in society-led journals, where any profits are reinvested in the research community, and opt for open access options whenever possible.</w:t>
                  </w:r>
                </w:p>
                <w:p w14:paraId="541EE4E2" w14:textId="09FF1907" w:rsidR="00D72398" w:rsidRDefault="008D3EB7" w:rsidP="00146CDA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b/>
                      <w:bCs/>
                      <w:lang w:val="en-GB"/>
                    </w:rPr>
                  </w:pPr>
                  <w:r w:rsidRPr="00DE5E61">
                    <w:rPr>
                      <w:lang w:val="en-GB"/>
                    </w:rPr>
                    <w:t>Total citations</w:t>
                  </w:r>
                  <w:r w:rsidRPr="00146CDA">
                    <w:rPr>
                      <w:b/>
                      <w:bCs/>
                      <w:lang w:val="en-GB"/>
                    </w:rPr>
                    <w:t xml:space="preserve"> </w:t>
                  </w:r>
                  <w:r w:rsidR="00654AC2">
                    <w:rPr>
                      <w:b/>
                      <w:bCs/>
                      <w:lang w:val="en-GB"/>
                    </w:rPr>
                    <w:t>5</w:t>
                  </w:r>
                  <w:r w:rsidR="00F075B7">
                    <w:rPr>
                      <w:b/>
                      <w:bCs/>
                      <w:lang w:val="en-GB"/>
                    </w:rPr>
                    <w:t>82</w:t>
                  </w:r>
                </w:p>
                <w:p w14:paraId="1C937BD6" w14:textId="49A91E47" w:rsidR="00D72398" w:rsidRDefault="00F11164" w:rsidP="00146CDA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b/>
                      <w:bCs/>
                      <w:lang w:val="en-GB"/>
                    </w:rPr>
                  </w:pPr>
                  <w:r w:rsidRPr="00DE5E61">
                    <w:rPr>
                      <w:lang w:val="en-GB"/>
                    </w:rPr>
                    <w:t>I</w:t>
                  </w:r>
                  <w:r w:rsidR="00D72398" w:rsidRPr="00DE5E61">
                    <w:rPr>
                      <w:lang w:val="en-GB"/>
                    </w:rPr>
                    <w:t>-</w:t>
                  </w:r>
                  <w:r w:rsidR="00146CDA" w:rsidRPr="00DE5E61">
                    <w:rPr>
                      <w:lang w:val="en-GB"/>
                    </w:rPr>
                    <w:t>10 index</w:t>
                  </w:r>
                  <w:r w:rsidR="00146CDA" w:rsidRPr="00146CDA">
                    <w:rPr>
                      <w:b/>
                      <w:bCs/>
                      <w:lang w:val="en-GB"/>
                    </w:rPr>
                    <w:t xml:space="preserve"> </w:t>
                  </w:r>
                  <w:proofErr w:type="gramStart"/>
                  <w:r w:rsidR="00DE5E61">
                    <w:rPr>
                      <w:b/>
                      <w:bCs/>
                      <w:lang w:val="en-GB"/>
                    </w:rPr>
                    <w:t>9</w:t>
                  </w:r>
                  <w:proofErr w:type="gramEnd"/>
                </w:p>
                <w:p w14:paraId="23FDEF07" w14:textId="36331DA5" w:rsidR="00EC06C3" w:rsidRDefault="00F11164" w:rsidP="00146CDA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b/>
                      <w:bCs/>
                      <w:lang w:val="en-GB"/>
                    </w:rPr>
                  </w:pPr>
                  <w:r w:rsidRPr="00DE5E61">
                    <w:rPr>
                      <w:lang w:val="en-GB"/>
                    </w:rPr>
                    <w:t xml:space="preserve">H </w:t>
                  </w:r>
                  <w:r w:rsidR="00146CDA" w:rsidRPr="00DE5E61">
                    <w:rPr>
                      <w:lang w:val="en-GB"/>
                    </w:rPr>
                    <w:t>index</w:t>
                  </w:r>
                  <w:r w:rsidR="00146CDA" w:rsidRPr="00146CDA">
                    <w:rPr>
                      <w:b/>
                      <w:bCs/>
                      <w:lang w:val="en-GB"/>
                    </w:rPr>
                    <w:t xml:space="preserve"> </w:t>
                  </w:r>
                  <w:r w:rsidR="00DE5E61">
                    <w:rPr>
                      <w:b/>
                      <w:bCs/>
                      <w:lang w:val="en-GB"/>
                    </w:rPr>
                    <w:t>9</w:t>
                  </w:r>
                </w:p>
                <w:p w14:paraId="62050686" w14:textId="15255E7A" w:rsidR="002D09F1" w:rsidRPr="002D09F1" w:rsidRDefault="002D09F1" w:rsidP="002D09F1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Total # of papers </w:t>
                  </w:r>
                  <w:r w:rsidRPr="002D09F1">
                    <w:rPr>
                      <w:b/>
                      <w:bCs/>
                      <w:lang w:val="en-GB"/>
                    </w:rPr>
                    <w:t>15</w:t>
                  </w:r>
                </w:p>
                <w:p w14:paraId="181FD4AD" w14:textId="6C69593F" w:rsidR="00DE5E61" w:rsidRPr="00DE5E61" w:rsidRDefault="00DE5E61" w:rsidP="00146CDA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# </w:t>
                  </w:r>
                  <w:r w:rsidRPr="00DE5E61">
                    <w:rPr>
                      <w:lang w:val="en-GB"/>
                    </w:rPr>
                    <w:t xml:space="preserve">First author papers </w:t>
                  </w:r>
                  <w:r w:rsidRPr="002D09F1">
                    <w:rPr>
                      <w:b/>
                      <w:bCs/>
                      <w:lang w:val="en-GB"/>
                    </w:rPr>
                    <w:t>11</w:t>
                  </w:r>
                </w:p>
                <w:p w14:paraId="4959C83B" w14:textId="2B8531BC" w:rsidR="009B3BD8" w:rsidRPr="00651D60" w:rsidRDefault="00651D60" w:rsidP="00EA550A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651D60">
                    <w:rPr>
                      <w:lang w:val="en-GB"/>
                    </w:rPr>
                    <w:t xml:space="preserve">The left column </w:t>
                  </w:r>
                  <w:r>
                    <w:rPr>
                      <w:lang w:val="en-GB"/>
                    </w:rPr>
                    <w:t xml:space="preserve">below </w:t>
                  </w:r>
                  <w:r w:rsidRPr="00651D60">
                    <w:rPr>
                      <w:lang w:val="en-GB"/>
                    </w:rPr>
                    <w:t xml:space="preserve">provides information on the paper number and its corresponding classification, where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s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society journal publication, </w:t>
                  </w:r>
                  <w:r>
                    <w:rPr>
                      <w:lang w:val="en-GB"/>
                    </w:rPr>
                    <w:t>“</w:t>
                  </w:r>
                  <w:proofErr w:type="spellStart"/>
                  <w:r w:rsidRPr="00651D60">
                    <w:rPr>
                      <w:lang w:val="en-GB"/>
                    </w:rPr>
                    <w:t>oa</w:t>
                  </w:r>
                  <w:proofErr w:type="spellEnd"/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an open access publication,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u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paper with an undergraduate student as an author,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c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paper where the author is the correspondent author,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10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paper with over 10 citations, and </w:t>
                  </w:r>
                  <w:r>
                    <w:rPr>
                      <w:lang w:val="en-GB"/>
                    </w:rPr>
                    <w:t>“</w:t>
                  </w:r>
                  <w:r w:rsidRPr="00651D60">
                    <w:rPr>
                      <w:lang w:val="en-GB"/>
                    </w:rPr>
                    <w:t>100</w:t>
                  </w:r>
                  <w:r>
                    <w:rPr>
                      <w:lang w:val="en-GB"/>
                    </w:rPr>
                    <w:t>”</w:t>
                  </w:r>
                  <w:r w:rsidRPr="00651D60">
                    <w:rPr>
                      <w:lang w:val="en-GB"/>
                    </w:rPr>
                    <w:t xml:space="preserve"> denotes a paper with over 100 citations.</w:t>
                  </w:r>
                </w:p>
              </w:tc>
            </w:tr>
            <w:tr w:rsidR="0036527D" w:rsidRPr="00D4246D" w14:paraId="7DA48A21" w14:textId="77777777" w:rsidTr="00AD5CE3">
              <w:trPr>
                <w:trHeight w:val="261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2F33EF40" w14:textId="77777777" w:rsidR="0036527D" w:rsidRDefault="0036527D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6E3999" w14:textId="53981668" w:rsidR="0036527D" w:rsidRDefault="0036527D" w:rsidP="00EA550A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2023</w:t>
                  </w:r>
                </w:p>
              </w:tc>
            </w:tr>
            <w:tr w:rsidR="0036527D" w:rsidRPr="00D4246D" w14:paraId="20B91278" w14:textId="77777777" w:rsidTr="00AD5CE3">
              <w:trPr>
                <w:trHeight w:val="261"/>
              </w:trPr>
              <w:tc>
                <w:tcPr>
                  <w:tcW w:w="704" w:type="dxa"/>
                </w:tcPr>
                <w:p w14:paraId="0504ED43" w14:textId="77777777" w:rsidR="00BC2EBC" w:rsidRDefault="00AD5CE3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AD5CE3">
                    <w:rPr>
                      <w:b/>
                      <w:bCs/>
                      <w:szCs w:val="22"/>
                      <w:lang w:val="en-GB"/>
                    </w:rPr>
                    <w:t>15</w:t>
                  </w:r>
                </w:p>
                <w:p w14:paraId="2C541564" w14:textId="257E9ACA" w:rsidR="0036527D" w:rsidRPr="004A51E3" w:rsidRDefault="00BC2EBC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r w:rsidRPr="004A51E3">
                    <w:rPr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1DAA63" w14:textId="501DB051" w:rsidR="0036527D" w:rsidRDefault="006A301D" w:rsidP="001117A1">
                  <w:pPr>
                    <w:rPr>
                      <w:b/>
                      <w:i/>
                      <w:iCs/>
                      <w:szCs w:val="22"/>
                    </w:rPr>
                  </w:pPr>
                  <w:r w:rsidRPr="006A301D">
                    <w:rPr>
                      <w:b/>
                      <w:szCs w:val="22"/>
                      <w:u w:val="single"/>
                    </w:rPr>
                    <w:t>J. Cerca</w:t>
                  </w:r>
                  <w:r>
                    <w:rPr>
                      <w:bCs/>
                      <w:szCs w:val="22"/>
                    </w:rPr>
                    <w:t xml:space="preserve"> …</w:t>
                  </w:r>
                  <w:r w:rsidR="00D6455E">
                    <w:rPr>
                      <w:bCs/>
                      <w:szCs w:val="22"/>
                    </w:rPr>
                    <w:t xml:space="preserve"> (28 </w:t>
                  </w:r>
                  <w:proofErr w:type="spellStart"/>
                  <w:r w:rsidR="00D6455E">
                    <w:rPr>
                      <w:bCs/>
                      <w:szCs w:val="22"/>
                    </w:rPr>
                    <w:t>authors</w:t>
                  </w:r>
                  <w:proofErr w:type="spellEnd"/>
                  <w:r w:rsidR="00D6455E">
                    <w:rPr>
                      <w:bCs/>
                      <w:szCs w:val="22"/>
                    </w:rPr>
                    <w:t xml:space="preserve">), R. </w:t>
                  </w:r>
                  <w:proofErr w:type="spellStart"/>
                  <w:r w:rsidR="00D6455E">
                    <w:rPr>
                      <w:bCs/>
                      <w:szCs w:val="22"/>
                    </w:rPr>
                    <w:t>Gillespie</w:t>
                  </w:r>
                  <w:proofErr w:type="spellEnd"/>
                  <w:r w:rsidR="00D6455E">
                    <w:rPr>
                      <w:bCs/>
                      <w:szCs w:val="22"/>
                    </w:rPr>
                    <w:t>, M. D. Martin</w:t>
                  </w:r>
                  <w:r w:rsidR="00BC2EBC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="00BC2EBC">
                    <w:rPr>
                      <w:bCs/>
                      <w:szCs w:val="22"/>
                    </w:rPr>
                    <w:t>Evolutionary</w:t>
                  </w:r>
                  <w:proofErr w:type="spellEnd"/>
                  <w:r w:rsidR="00BC2EBC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="00BC2EBC">
                    <w:rPr>
                      <w:bCs/>
                      <w:szCs w:val="22"/>
                    </w:rPr>
                    <w:t>Genomics</w:t>
                  </w:r>
                  <w:proofErr w:type="spellEnd"/>
                  <w:r w:rsidR="00BC2EBC">
                    <w:rPr>
                      <w:bCs/>
                      <w:szCs w:val="22"/>
                    </w:rPr>
                    <w:t xml:space="preserve"> of Island </w:t>
                  </w:r>
                  <w:proofErr w:type="spellStart"/>
                  <w:r w:rsidR="00BC2EBC">
                    <w:rPr>
                      <w:bCs/>
                      <w:szCs w:val="22"/>
                    </w:rPr>
                    <w:t>Radiations</w:t>
                  </w:r>
                  <w:proofErr w:type="spellEnd"/>
                  <w:r w:rsidR="00BC2EBC">
                    <w:rPr>
                      <w:bCs/>
                      <w:szCs w:val="22"/>
                    </w:rPr>
                    <w:t xml:space="preserve">; </w:t>
                  </w:r>
                  <w:r w:rsidR="00BC2EBC">
                    <w:rPr>
                      <w:b/>
                      <w:i/>
                      <w:iCs/>
                      <w:szCs w:val="22"/>
                    </w:rPr>
                    <w:t>Trends</w:t>
                  </w:r>
                  <w:r w:rsidR="001117A1">
                    <w:rPr>
                      <w:b/>
                      <w:i/>
                      <w:iCs/>
                      <w:szCs w:val="22"/>
                    </w:rPr>
                    <w:t xml:space="preserve"> </w:t>
                  </w:r>
                  <w:r w:rsidR="00BC2EBC">
                    <w:rPr>
                      <w:b/>
                      <w:i/>
                      <w:iCs/>
                      <w:szCs w:val="22"/>
                    </w:rPr>
                    <w:t xml:space="preserve">in </w:t>
                  </w:r>
                  <w:proofErr w:type="spellStart"/>
                  <w:r w:rsidR="00BC2EBC">
                    <w:rPr>
                      <w:b/>
                      <w:i/>
                      <w:iCs/>
                      <w:szCs w:val="22"/>
                    </w:rPr>
                    <w:t>Ecology</w:t>
                  </w:r>
                  <w:proofErr w:type="spellEnd"/>
                  <w:r w:rsidR="00BC2EBC">
                    <w:rPr>
                      <w:b/>
                      <w:i/>
                      <w:iCs/>
                      <w:szCs w:val="22"/>
                    </w:rPr>
                    <w:t xml:space="preserve"> &amp; </w:t>
                  </w:r>
                  <w:proofErr w:type="spellStart"/>
                  <w:r w:rsidR="00BC2EBC">
                    <w:rPr>
                      <w:b/>
                      <w:i/>
                      <w:iCs/>
                      <w:szCs w:val="22"/>
                    </w:rPr>
                    <w:t>Evolution</w:t>
                  </w:r>
                  <w:proofErr w:type="spellEnd"/>
                </w:p>
                <w:p w14:paraId="4983D877" w14:textId="5B8EE0C7" w:rsidR="009471ED" w:rsidRDefault="00BA6341" w:rsidP="00AF7686">
                  <w:pPr>
                    <w:rPr>
                      <w:bCs/>
                      <w:szCs w:val="22"/>
                    </w:rPr>
                  </w:pPr>
                  <w:r w:rsidRPr="00BA6341">
                    <w:rPr>
                      <w:bCs/>
                      <w:szCs w:val="22"/>
                    </w:rPr>
                    <w:t>IF</w:t>
                  </w:r>
                  <w:r>
                    <w:rPr>
                      <w:bCs/>
                      <w:szCs w:val="22"/>
                    </w:rPr>
                    <w:t xml:space="preserve"> (5 </w:t>
                  </w:r>
                  <w:proofErr w:type="spellStart"/>
                  <w:r>
                    <w:rPr>
                      <w:bCs/>
                      <w:szCs w:val="22"/>
                    </w:rPr>
                    <w:t>year</w:t>
                  </w:r>
                  <w:proofErr w:type="spellEnd"/>
                  <w:r>
                    <w:rPr>
                      <w:bCs/>
                      <w:szCs w:val="22"/>
                    </w:rPr>
                    <w:t xml:space="preserve">) = </w:t>
                  </w:r>
                  <w:r w:rsidRPr="00BA6341">
                    <w:rPr>
                      <w:bCs/>
                      <w:szCs w:val="22"/>
                    </w:rPr>
                    <w:t>21</w:t>
                  </w:r>
                  <w:r>
                    <w:rPr>
                      <w:bCs/>
                      <w:szCs w:val="22"/>
                    </w:rPr>
                    <w:t>.01</w:t>
                  </w:r>
                  <w:r w:rsidR="00182A72">
                    <w:rPr>
                      <w:bCs/>
                      <w:szCs w:val="22"/>
                    </w:rPr>
                    <w:t xml:space="preserve">, </w:t>
                  </w:r>
                  <w:r w:rsidR="00182A72" w:rsidRPr="00AF7686">
                    <w:rPr>
                      <w:b/>
                      <w:szCs w:val="22"/>
                    </w:rPr>
                    <w:t>Q1</w:t>
                  </w:r>
                  <w:r w:rsidR="006A4022" w:rsidRPr="00AF7686">
                    <w:rPr>
                      <w:b/>
                      <w:szCs w:val="22"/>
                    </w:rPr>
                    <w:t xml:space="preserve"> (top 1%)</w:t>
                  </w:r>
                  <w:r w:rsidR="006A4022">
                    <w:rPr>
                      <w:bCs/>
                      <w:szCs w:val="22"/>
                    </w:rPr>
                    <w:t xml:space="preserve"> in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Ecology</w:t>
                  </w:r>
                  <w:proofErr w:type="spellEnd"/>
                  <w:r w:rsidR="00AF7686" w:rsidRPr="00AF7686">
                    <w:rPr>
                      <w:bCs/>
                      <w:szCs w:val="22"/>
                    </w:rPr>
                    <w:t xml:space="preserve">,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Evolution</w:t>
                  </w:r>
                  <w:proofErr w:type="spellEnd"/>
                  <w:r w:rsidR="00AF7686" w:rsidRPr="00AF7686">
                    <w:rPr>
                      <w:bCs/>
                      <w:szCs w:val="22"/>
                    </w:rPr>
                    <w:t xml:space="preserve">,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Behavior</w:t>
                  </w:r>
                  <w:proofErr w:type="spellEnd"/>
                  <w:r w:rsidR="00AF7686" w:rsidRPr="00AF7686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and</w:t>
                  </w:r>
                  <w:proofErr w:type="spellEnd"/>
                  <w:r w:rsidR="00AF7686" w:rsidRPr="00AF7686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="00AF7686" w:rsidRPr="00AF7686">
                    <w:rPr>
                      <w:bCs/>
                      <w:szCs w:val="22"/>
                    </w:rPr>
                    <w:t>Systematics</w:t>
                  </w:r>
                  <w:proofErr w:type="spellEnd"/>
                </w:p>
                <w:p w14:paraId="30C56B7B" w14:textId="324B029B" w:rsidR="00BC2EBC" w:rsidRPr="00BC2EBC" w:rsidRDefault="00880DE5" w:rsidP="00880DE5">
                  <w:pPr>
                    <w:rPr>
                      <w:bCs/>
                      <w:i/>
                      <w:iCs/>
                      <w:szCs w:val="22"/>
                    </w:rPr>
                  </w:pPr>
                  <w:r w:rsidRPr="000A108C">
                    <w:rPr>
                      <w:b/>
                      <w:bCs/>
                      <w:lang w:val="en-GB"/>
                    </w:rPr>
                    <w:t>Contribution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Analysis of the literature, drafting the manuscript, incorporating comments from co-authors</w:t>
                  </w:r>
                </w:p>
              </w:tc>
            </w:tr>
            <w:tr w:rsidR="007F44C3" w:rsidRPr="00D4246D" w14:paraId="2E902A86" w14:textId="77777777" w:rsidTr="00AD5CE3">
              <w:trPr>
                <w:trHeight w:val="261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3D336EBD" w14:textId="77777777" w:rsidR="007F44C3" w:rsidRDefault="007F44C3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2C2B90" w14:textId="1329F6E0" w:rsidR="007F44C3" w:rsidRPr="00EA550A" w:rsidRDefault="00316148" w:rsidP="00EA550A">
                  <w:pPr>
                    <w:jc w:val="center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>2022</w:t>
                  </w:r>
                </w:p>
              </w:tc>
            </w:tr>
            <w:tr w:rsidR="00DD4E31" w:rsidRPr="00D4246D" w14:paraId="12D38F10" w14:textId="77777777" w:rsidTr="00AD5CE3">
              <w:trPr>
                <w:trHeight w:val="261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75D35792" w14:textId="77777777" w:rsidR="00DD4E31" w:rsidRPr="00F2051E" w:rsidRDefault="00DD4E31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F2051E">
                    <w:rPr>
                      <w:b/>
                      <w:bCs/>
                      <w:szCs w:val="22"/>
                      <w:lang w:val="en-GB"/>
                    </w:rPr>
                    <w:t>14</w:t>
                  </w:r>
                </w:p>
                <w:p w14:paraId="5EC28220" w14:textId="3DD2BC63" w:rsidR="00DD4E31" w:rsidRPr="004A51E3" w:rsidRDefault="0089613A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proofErr w:type="spellStart"/>
                  <w:r w:rsidRPr="004A51E3">
                    <w:rPr>
                      <w:szCs w:val="22"/>
                      <w:lang w:val="en-GB"/>
                    </w:rPr>
                    <w:t>o</w:t>
                  </w:r>
                  <w:r w:rsidR="00DD4E31" w:rsidRPr="004A51E3">
                    <w:rPr>
                      <w:szCs w:val="22"/>
                      <w:lang w:val="en-GB"/>
                    </w:rPr>
                    <w:t>a</w:t>
                  </w:r>
                  <w:proofErr w:type="spellEnd"/>
                  <w:r w:rsidRPr="004A51E3">
                    <w:rPr>
                      <w:szCs w:val="22"/>
                      <w:lang w:val="en-GB"/>
                    </w:rPr>
                    <w:t xml:space="preserve"> / 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2B7336" w14:textId="73C0EE33" w:rsidR="00DD4E31" w:rsidRDefault="00DD4E31" w:rsidP="00DD4E31">
                  <w:pPr>
                    <w:pStyle w:val="Instelling"/>
                    <w:spacing w:before="0"/>
                    <w:rPr>
                      <w:bCs/>
                      <w:iCs/>
                      <w:szCs w:val="22"/>
                      <w:lang w:val="en-GB"/>
                    </w:rPr>
                  </w:pPr>
                  <w:r>
                    <w:rPr>
                      <w:b/>
                      <w:iCs/>
                      <w:szCs w:val="22"/>
                      <w:u w:val="single"/>
                      <w:lang w:val="en-GB"/>
                    </w:rPr>
                    <w:t>J. Cerca#</w:t>
                  </w:r>
                  <w:r w:rsidR="003064D8" w:rsidRPr="003064D8">
                    <w:rPr>
                      <w:bCs/>
                      <w:iCs/>
                      <w:szCs w:val="22"/>
                      <w:lang w:val="en-GB"/>
                    </w:rPr>
                    <w:t xml:space="preserve"> …</w:t>
                  </w:r>
                  <w:r w:rsidRPr="00C436D5">
                    <w:rPr>
                      <w:bCs/>
                      <w:iCs/>
                      <w:szCs w:val="22"/>
                      <w:lang w:val="en-GB"/>
                    </w:rPr>
                    <w:t xml:space="preserve"> </w:t>
                  </w:r>
                  <w:r w:rsidR="003064D8">
                    <w:rPr>
                      <w:bCs/>
                      <w:iCs/>
                      <w:szCs w:val="22"/>
                      <w:lang w:val="en-GB"/>
                    </w:rPr>
                    <w:t xml:space="preserve">(24 </w:t>
                  </w:r>
                  <w:proofErr w:type="gramStart"/>
                  <w:r w:rsidR="003064D8">
                    <w:rPr>
                      <w:bCs/>
                      <w:iCs/>
                      <w:szCs w:val="22"/>
                      <w:lang w:val="en-GB"/>
                    </w:rPr>
                    <w:t>authors)…</w:t>
                  </w:r>
                  <w:proofErr w:type="gramEnd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, J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C436D5">
                    <w:rPr>
                      <w:bCs/>
                      <w:iCs/>
                      <w:szCs w:val="22"/>
                      <w:lang w:val="en-GB"/>
                    </w:rPr>
                    <w:t xml:space="preserve"> H. </w:t>
                  </w:r>
                  <w:proofErr w:type="spellStart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Leebens</w:t>
                  </w:r>
                  <w:proofErr w:type="spellEnd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-Mack, L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C436D5">
                    <w:rPr>
                      <w:bCs/>
                      <w:i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Rieseberg</w:t>
                  </w:r>
                  <w:proofErr w:type="spellEnd"/>
                  <w:r w:rsidRPr="00C436D5">
                    <w:rPr>
                      <w:bCs/>
                      <w:iCs/>
                      <w:szCs w:val="22"/>
                      <w:lang w:val="en-GB"/>
                    </w:rPr>
                    <w:t>, M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C436D5">
                    <w:rPr>
                      <w:bCs/>
                      <w:iCs/>
                      <w:szCs w:val="22"/>
                      <w:lang w:val="en-GB"/>
                    </w:rPr>
                    <w:t xml:space="preserve"> D. Martin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# </w:t>
                  </w:r>
                  <w:r w:rsidRPr="000A108C">
                    <w:rPr>
                      <w:bCs/>
                      <w:iCs/>
                      <w:szCs w:val="22"/>
                      <w:lang w:val="en-GB"/>
                    </w:rPr>
                    <w:t>The genomic basis of the plant island syndrome in Darwin’s giant daisies</w:t>
                  </w:r>
                  <w:r w:rsidR="008C6F3B">
                    <w:rPr>
                      <w:bCs/>
                      <w:iCs/>
                      <w:szCs w:val="22"/>
                      <w:lang w:val="en-GB"/>
                    </w:rPr>
                    <w:t xml:space="preserve">; </w:t>
                  </w:r>
                  <w:r w:rsidR="008C6F3B" w:rsidRPr="008C6F3B">
                    <w:rPr>
                      <w:b/>
                      <w:i/>
                      <w:szCs w:val="22"/>
                      <w:lang w:val="en-GB"/>
                    </w:rPr>
                    <w:t>Nature Communications</w:t>
                  </w:r>
                </w:p>
                <w:p w14:paraId="6EEF9F81" w14:textId="0FC05B98" w:rsidR="00DD4E31" w:rsidRDefault="00DD4E31" w:rsidP="00DD4E31">
                  <w:pPr>
                    <w:pStyle w:val="Prestatie"/>
                    <w:numPr>
                      <w:ilvl w:val="0"/>
                      <w:numId w:val="0"/>
                    </w:numPr>
                    <w:rPr>
                      <w:bCs/>
                      <w:iCs/>
                      <w:szCs w:val="22"/>
                      <w:lang w:val="en-GB"/>
                    </w:rPr>
                  </w:pP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#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 </w:t>
                  </w:r>
                  <w:r w:rsidR="00EF0700">
                    <w:rPr>
                      <w:bCs/>
                      <w:iCs/>
                      <w:szCs w:val="22"/>
                      <w:lang w:val="en-GB"/>
                    </w:rPr>
                    <w:t>Correspondent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 authors</w:t>
                  </w:r>
                </w:p>
                <w:p w14:paraId="61868918" w14:textId="0DD3CBC8" w:rsidR="00C55019" w:rsidRPr="005A7824" w:rsidRDefault="00C55019" w:rsidP="001C6623">
                  <w:pPr>
                    <w:rPr>
                      <w:bCs/>
                      <w:iCs/>
                      <w:lang w:val="en-GB"/>
                    </w:rPr>
                  </w:pPr>
                  <w:r>
                    <w:rPr>
                      <w:bCs/>
                      <w:iCs/>
                      <w:lang w:val="en-GB"/>
                    </w:rPr>
                    <w:t xml:space="preserve">IF (5 year) = </w:t>
                  </w:r>
                  <w:r w:rsidR="001C6623" w:rsidRPr="001C6623">
                    <w:rPr>
                      <w:bCs/>
                      <w:iCs/>
                      <w:lang w:val="en-GB"/>
                    </w:rPr>
                    <w:t>15.805</w:t>
                  </w:r>
                  <w:r w:rsidR="001C6623">
                    <w:rPr>
                      <w:bCs/>
                      <w:iCs/>
                      <w:lang w:val="en-GB"/>
                    </w:rPr>
                    <w:t xml:space="preserve">, </w:t>
                  </w:r>
                  <w:r w:rsidR="001C6623" w:rsidRPr="00580803">
                    <w:rPr>
                      <w:b/>
                      <w:iCs/>
                      <w:lang w:val="en-GB"/>
                    </w:rPr>
                    <w:t>Q1</w:t>
                  </w:r>
                  <w:r w:rsidR="00580803">
                    <w:rPr>
                      <w:b/>
                      <w:iCs/>
                      <w:lang w:val="en-GB"/>
                    </w:rPr>
                    <w:t xml:space="preserve"> </w:t>
                  </w:r>
                  <w:r w:rsidR="00580803" w:rsidRPr="00580803">
                    <w:rPr>
                      <w:b/>
                      <w:iCs/>
                      <w:lang w:val="en-GB"/>
                    </w:rPr>
                    <w:t>(top 3%)</w:t>
                  </w:r>
                  <w:r w:rsidR="00580803">
                    <w:rPr>
                      <w:b/>
                      <w:iCs/>
                      <w:lang w:val="en-GB"/>
                    </w:rPr>
                    <w:t xml:space="preserve"> </w:t>
                  </w:r>
                  <w:r w:rsidR="00580803" w:rsidRPr="005A7824">
                    <w:rPr>
                      <w:bCs/>
                      <w:iCs/>
                      <w:lang w:val="en-GB"/>
                    </w:rPr>
                    <w:t>in</w:t>
                  </w:r>
                  <w:r w:rsidR="005A7824" w:rsidRPr="005A7824">
                    <w:rPr>
                      <w:bCs/>
                      <w:iCs/>
                      <w:lang w:val="en-GB"/>
                    </w:rPr>
                    <w:t xml:space="preserve"> Genetics and Molecular Biology (miscellaneous)</w:t>
                  </w:r>
                </w:p>
                <w:p w14:paraId="6707018E" w14:textId="02AFBEA4" w:rsidR="00DD4E31" w:rsidRPr="00D4246D" w:rsidRDefault="00DD4E31" w:rsidP="00DD4E31">
                  <w:pPr>
                    <w:pStyle w:val="Prestatie"/>
                    <w:numPr>
                      <w:ilvl w:val="0"/>
                      <w:numId w:val="0"/>
                    </w:numPr>
                    <w:rPr>
                      <w:b/>
                      <w:szCs w:val="22"/>
                      <w:u w:val="single"/>
                      <w:lang w:val="en-GB"/>
                    </w:rPr>
                  </w:pPr>
                  <w:r w:rsidRPr="000A108C">
                    <w:rPr>
                      <w:b/>
                      <w:bCs/>
                      <w:lang w:val="en-GB"/>
                    </w:rPr>
                    <w:t>Contribution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Experimental d</w:t>
                  </w:r>
                  <w:r w:rsidRPr="000A108C">
                    <w:rPr>
                      <w:lang w:val="en-GB"/>
                    </w:rPr>
                    <w:t>esign</w:t>
                  </w:r>
                  <w:r>
                    <w:rPr>
                      <w:lang w:val="en-GB"/>
                    </w:rPr>
                    <w:t>, data analysis, writing</w:t>
                  </w:r>
                </w:p>
              </w:tc>
            </w:tr>
            <w:tr w:rsidR="00A8105B" w:rsidRPr="00D4246D" w14:paraId="693182FB" w14:textId="77777777" w:rsidTr="00316148">
              <w:trPr>
                <w:trHeight w:val="261"/>
              </w:trPr>
              <w:tc>
                <w:tcPr>
                  <w:tcW w:w="704" w:type="dxa"/>
                </w:tcPr>
                <w:p w14:paraId="39EF5F1F" w14:textId="77777777" w:rsidR="00A8105B" w:rsidRPr="00F2051E" w:rsidRDefault="00A8105B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F2051E">
                    <w:rPr>
                      <w:b/>
                      <w:szCs w:val="22"/>
                      <w:lang w:val="en-GB"/>
                    </w:rPr>
                    <w:t>13</w:t>
                  </w:r>
                </w:p>
                <w:p w14:paraId="52000A8E" w14:textId="21BEE115" w:rsidR="00A8105B" w:rsidRPr="004A51E3" w:rsidRDefault="00A8105B" w:rsidP="001D4C6D">
                  <w:pPr>
                    <w:pStyle w:val="BodyText"/>
                    <w:spacing w:after="0" w:line="240" w:lineRule="auto"/>
                    <w:jc w:val="center"/>
                    <w:rPr>
                      <w:bCs/>
                      <w:szCs w:val="22"/>
                      <w:lang w:val="en-GB"/>
                    </w:rPr>
                  </w:pPr>
                  <w:proofErr w:type="spellStart"/>
                  <w:r w:rsidRPr="004A51E3">
                    <w:rPr>
                      <w:bCs/>
                      <w:szCs w:val="22"/>
                      <w:lang w:val="en-GB"/>
                    </w:rPr>
                    <w:t>oa</w:t>
                  </w:r>
                  <w:proofErr w:type="spellEnd"/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7DB6F41" w14:textId="093AF1DC" w:rsidR="00A8105B" w:rsidRPr="00E4336E" w:rsidRDefault="00A8105B" w:rsidP="00A8105B">
                  <w:pPr>
                    <w:pStyle w:val="Prestatie"/>
                    <w:numPr>
                      <w:ilvl w:val="0"/>
                      <w:numId w:val="0"/>
                    </w:numPr>
                    <w:rPr>
                      <w:bCs/>
                      <w:lang w:val="en-GB"/>
                    </w:rPr>
                  </w:pP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>
                    <w:rPr>
                      <w:b/>
                      <w:szCs w:val="22"/>
                      <w:u w:val="single"/>
                      <w:lang w:val="en-GB"/>
                    </w:rPr>
                    <w:t>^</w:t>
                  </w:r>
                  <w:r w:rsidRPr="00D4246D">
                    <w:rPr>
                      <w:szCs w:val="22"/>
                      <w:lang w:val="en-GB"/>
                    </w:rPr>
                    <w:t>,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M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V. Westbury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^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, O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V. </w:t>
                  </w:r>
                  <w:proofErr w:type="spellStart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Shpak</w:t>
                  </w:r>
                  <w:proofErr w:type="spellEnd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, M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 P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 Heide-</w:t>
                  </w:r>
                  <w:proofErr w:type="spellStart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Jørgensen</w:t>
                  </w:r>
                  <w:proofErr w:type="spellEnd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, Ø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Wiig, E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>.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 xml:space="preserve"> D. Lorenzen, C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proofErr w:type="spellStart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Lydersen</w:t>
                  </w:r>
                  <w:proofErr w:type="spellEnd"/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, K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Kovacs, L</w:t>
                  </w:r>
                  <w:r>
                    <w:rPr>
                      <w:bCs/>
                      <w:iCs/>
                      <w:szCs w:val="22"/>
                      <w:lang w:val="en-GB"/>
                    </w:rPr>
                    <w:t xml:space="preserve">. </w:t>
                  </w:r>
                  <w:r w:rsidRPr="00E4336E">
                    <w:rPr>
                      <w:bCs/>
                      <w:iCs/>
                      <w:szCs w:val="22"/>
                      <w:lang w:val="en-GB"/>
                    </w:rPr>
                    <w:t>Bachmann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9F05F9">
                    <w:rPr>
                      <w:szCs w:val="22"/>
                      <w:lang w:val="en-GB"/>
                    </w:rPr>
                    <w:t>High genomic diversity in the endangered East Greenland-Svalbard-Barents Sea stock of bowhead whales (</w:t>
                  </w:r>
                  <w:r w:rsidRPr="009F05F9">
                    <w:rPr>
                      <w:i/>
                      <w:iCs/>
                      <w:szCs w:val="22"/>
                      <w:lang w:val="en-GB"/>
                    </w:rPr>
                    <w:t>Balaena mysticetus</w:t>
                  </w:r>
                  <w:r w:rsidRPr="009F05F9">
                    <w:rPr>
                      <w:szCs w:val="22"/>
                      <w:lang w:val="en-GB"/>
                    </w:rPr>
                    <w:t>)</w:t>
                  </w:r>
                  <w:r w:rsidR="008C6F3B">
                    <w:rPr>
                      <w:szCs w:val="22"/>
                      <w:lang w:val="en-GB"/>
                    </w:rPr>
                    <w:t xml:space="preserve">; </w:t>
                  </w:r>
                  <w:r w:rsidR="008C6F3B" w:rsidRPr="008C6F3B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Scientific reports</w:t>
                  </w:r>
                </w:p>
                <w:p w14:paraId="2C895534" w14:textId="6F1E1A2B" w:rsidR="004B40CC" w:rsidRPr="00C65D07" w:rsidRDefault="004B40CC" w:rsidP="004B40CC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4B40CC">
                    <w:rPr>
                      <w:szCs w:val="22"/>
                      <w:lang w:val="en-GB"/>
                    </w:rPr>
                    <w:t>4.3</w:t>
                  </w:r>
                  <w:r>
                    <w:rPr>
                      <w:szCs w:val="22"/>
                      <w:lang w:val="en-GB"/>
                    </w:rPr>
                    <w:t xml:space="preserve">8,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Q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>1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 xml:space="preserve">(top </w:t>
                  </w:r>
                  <w:r w:rsidR="006F4BCF">
                    <w:rPr>
                      <w:b/>
                      <w:bCs/>
                      <w:szCs w:val="22"/>
                      <w:lang w:val="en-GB"/>
                    </w:rPr>
                    <w:t>7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 xml:space="preserve">%) </w:t>
                  </w:r>
                  <w:r>
                    <w:rPr>
                      <w:szCs w:val="22"/>
                      <w:lang w:val="en-GB"/>
                    </w:rPr>
                    <w:t xml:space="preserve">in </w:t>
                  </w:r>
                  <w:r w:rsidR="006F4BCF">
                    <w:rPr>
                      <w:szCs w:val="22"/>
                      <w:lang w:val="en-GB"/>
                    </w:rPr>
                    <w:t>Multidisciplinary.</w:t>
                  </w:r>
                </w:p>
                <w:p w14:paraId="66A1D33C" w14:textId="2B315440" w:rsidR="00A8105B" w:rsidRDefault="004B40CC" w:rsidP="004B40CC">
                  <w:pPr>
                    <w:pStyle w:val="Instelling"/>
                    <w:spacing w:before="0"/>
                    <w:rPr>
                      <w:b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761B46">
                    <w:rPr>
                      <w:bCs/>
                      <w:szCs w:val="22"/>
                      <w:lang w:val="en-GB"/>
                    </w:rPr>
                    <w:t>Experimental design</w:t>
                  </w:r>
                  <w:r w:rsidRPr="00D4246D">
                    <w:rPr>
                      <w:szCs w:val="22"/>
                      <w:lang w:val="en-GB"/>
                    </w:rPr>
                    <w:t xml:space="preserve">, </w:t>
                  </w:r>
                  <w:r w:rsidR="00761B46">
                    <w:rPr>
                      <w:szCs w:val="22"/>
                      <w:lang w:val="en-GB"/>
                    </w:rPr>
                    <w:t>data analysis</w:t>
                  </w:r>
                </w:p>
              </w:tc>
            </w:tr>
            <w:tr w:rsidR="007F44C3" w:rsidRPr="00D4246D" w14:paraId="6F8A2EE2" w14:textId="77777777" w:rsidTr="00316148">
              <w:trPr>
                <w:trHeight w:val="261"/>
              </w:trPr>
              <w:tc>
                <w:tcPr>
                  <w:tcW w:w="704" w:type="dxa"/>
                </w:tcPr>
                <w:p w14:paraId="041AD63A" w14:textId="77777777" w:rsidR="007F44C3" w:rsidRPr="00344C73" w:rsidRDefault="00316148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344C73">
                    <w:rPr>
                      <w:b/>
                      <w:bCs/>
                      <w:szCs w:val="22"/>
                      <w:lang w:val="en-GB"/>
                    </w:rPr>
                    <w:t>12</w:t>
                  </w:r>
                </w:p>
                <w:p w14:paraId="6BBC3037" w14:textId="4BF442D7" w:rsidR="00316148" w:rsidRPr="00F06D15" w:rsidRDefault="00FF6418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r w:rsidRPr="00F06D15">
                    <w:rPr>
                      <w:szCs w:val="22"/>
                      <w:lang w:val="en-GB"/>
                    </w:rPr>
                    <w:t>s</w:t>
                  </w:r>
                  <w:r w:rsidR="00771B5C" w:rsidRPr="00F06D15">
                    <w:rPr>
                      <w:szCs w:val="22"/>
                      <w:lang w:val="en-GB"/>
                    </w:rPr>
                    <w:t xml:space="preserve"> </w:t>
                  </w:r>
                  <w:r w:rsidR="00316148" w:rsidRPr="00F06D15">
                    <w:rPr>
                      <w:szCs w:val="22"/>
                      <w:lang w:val="en-GB"/>
                    </w:rPr>
                    <w:t>/</w:t>
                  </w:r>
                  <w:proofErr w:type="spellStart"/>
                  <w:r w:rsidR="00316148" w:rsidRPr="00F06D15">
                    <w:rPr>
                      <w:szCs w:val="22"/>
                      <w:lang w:val="en-GB"/>
                    </w:rPr>
                    <w:t>oa</w:t>
                  </w:r>
                  <w:proofErr w:type="spellEnd"/>
                  <w:r w:rsidR="00D327BE" w:rsidRPr="00F06D15">
                    <w:rPr>
                      <w:szCs w:val="22"/>
                      <w:lang w:val="en-GB"/>
                    </w:rPr>
                    <w:t xml:space="preserve"> / </w:t>
                  </w:r>
                  <w:r w:rsidR="00771B5C" w:rsidRPr="00F06D15">
                    <w:rPr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E2ABD15" w14:textId="74E5213D" w:rsidR="00683B6F" w:rsidRDefault="008E14E6" w:rsidP="00683B6F">
                  <w:pPr>
                    <w:pStyle w:val="Instelling"/>
                    <w:spacing w:before="0"/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</w:pPr>
                  <w:r w:rsidRPr="008E14E6">
                    <w:rPr>
                      <w:b/>
                      <w:szCs w:val="22"/>
                      <w:u w:val="single"/>
                      <w:lang w:val="en-GB"/>
                    </w:rPr>
                    <w:t>J</w:t>
                  </w:r>
                  <w:r>
                    <w:rPr>
                      <w:b/>
                      <w:szCs w:val="22"/>
                      <w:u w:val="single"/>
                      <w:lang w:val="en-GB"/>
                    </w:rPr>
                    <w:t>.</w:t>
                  </w:r>
                  <w:r w:rsidRPr="008E14E6">
                    <w:rPr>
                      <w:b/>
                      <w:szCs w:val="22"/>
                      <w:u w:val="single"/>
                      <w:lang w:val="en-GB"/>
                    </w:rPr>
                    <w:t xml:space="preserve"> Cerca</w:t>
                  </w:r>
                  <w:r w:rsidRPr="008E14E6">
                    <w:rPr>
                      <w:bCs/>
                      <w:szCs w:val="22"/>
                      <w:lang w:val="en-GB"/>
                    </w:rPr>
                    <w:t>, E</w:t>
                  </w:r>
                  <w:r>
                    <w:rPr>
                      <w:bCs/>
                      <w:szCs w:val="22"/>
                      <w:lang w:val="en-GB"/>
                    </w:rPr>
                    <w:t xml:space="preserve">. </w:t>
                  </w:r>
                  <w:r w:rsidRPr="008E14E6">
                    <w:rPr>
                      <w:bCs/>
                      <w:szCs w:val="22"/>
                      <w:lang w:val="en-GB"/>
                    </w:rPr>
                    <w:t>E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Armstrong, J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8E14E6">
                    <w:rPr>
                      <w:bCs/>
                      <w:szCs w:val="22"/>
                      <w:lang w:val="en-GB"/>
                    </w:rPr>
                    <w:t>Vizueta</w:t>
                  </w:r>
                  <w:proofErr w:type="spellEnd"/>
                  <w:r w:rsidRPr="008E14E6">
                    <w:rPr>
                      <w:bCs/>
                      <w:szCs w:val="22"/>
                      <w:lang w:val="en-GB"/>
                    </w:rPr>
                    <w:t>, R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Fernández, D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Dimitrov, B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Petersen, S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Prost, J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8E14E6">
                    <w:rPr>
                      <w:bCs/>
                      <w:szCs w:val="22"/>
                      <w:lang w:val="en-GB"/>
                    </w:rPr>
                    <w:t>Rozas</w:t>
                  </w:r>
                  <w:proofErr w:type="spellEnd"/>
                  <w:r w:rsidRPr="008E14E6">
                    <w:rPr>
                      <w:bCs/>
                      <w:szCs w:val="22"/>
                      <w:lang w:val="en-GB"/>
                    </w:rPr>
                    <w:t>, D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Petrov, R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G</w:t>
                  </w:r>
                  <w:r>
                    <w:rPr>
                      <w:bCs/>
                      <w:szCs w:val="22"/>
                      <w:lang w:val="en-GB"/>
                    </w:rPr>
                    <w:t>.</w:t>
                  </w:r>
                  <w:r w:rsidRPr="008E14E6">
                    <w:rPr>
                      <w:bCs/>
                      <w:szCs w:val="22"/>
                      <w:lang w:val="en-GB"/>
                    </w:rPr>
                    <w:t xml:space="preserve"> Gillespie</w:t>
                  </w:r>
                  <w:r w:rsidR="00344C73" w:rsidRPr="00D4246D">
                    <w:rPr>
                      <w:szCs w:val="22"/>
                      <w:lang w:val="en-GB"/>
                    </w:rPr>
                    <w:t>:</w:t>
                  </w:r>
                  <w:r w:rsidR="00344C73">
                    <w:rPr>
                      <w:szCs w:val="22"/>
                      <w:lang w:val="en-GB"/>
                    </w:rPr>
                    <w:t xml:space="preserve"> The </w:t>
                  </w:r>
                  <w:proofErr w:type="spellStart"/>
                  <w:r w:rsidR="00344C73" w:rsidRPr="00523936">
                    <w:rPr>
                      <w:i/>
                      <w:iCs/>
                      <w:szCs w:val="22"/>
                      <w:lang w:val="en-GB"/>
                    </w:rPr>
                    <w:t>Tetragnatha</w:t>
                  </w:r>
                  <w:proofErr w:type="spellEnd"/>
                  <w:r w:rsidR="00344C73" w:rsidRPr="00523936">
                    <w:rPr>
                      <w:i/>
                      <w:i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344C73" w:rsidRPr="00523936">
                    <w:rPr>
                      <w:i/>
                      <w:iCs/>
                      <w:szCs w:val="22"/>
                      <w:lang w:val="en-GB"/>
                    </w:rPr>
                    <w:t>kauaiensis</w:t>
                  </w:r>
                  <w:proofErr w:type="spellEnd"/>
                  <w:r w:rsidR="00344C73">
                    <w:rPr>
                      <w:szCs w:val="22"/>
                      <w:lang w:val="en-GB"/>
                    </w:rPr>
                    <w:t xml:space="preserve"> genome sheds light on spider genome evolution</w:t>
                  </w:r>
                  <w:r w:rsidR="00683B6F">
                    <w:rPr>
                      <w:szCs w:val="22"/>
                      <w:lang w:val="en-GB"/>
                    </w:rPr>
                    <w:t xml:space="preserve">; </w:t>
                  </w:r>
                  <w:r w:rsidR="00683B6F" w:rsidRPr="00683B6F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Genome Biology and Evolution</w:t>
                  </w:r>
                </w:p>
                <w:p w14:paraId="2264AAE5" w14:textId="4490AB68" w:rsidR="00C65D07" w:rsidRPr="00C65D07" w:rsidRDefault="00C65D07" w:rsidP="00C65D07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lastRenderedPageBreak/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2C70AE" w:rsidRPr="002C70AE">
                    <w:rPr>
                      <w:szCs w:val="22"/>
                      <w:lang w:val="en-GB"/>
                    </w:rPr>
                    <w:t>4.216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Q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>1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 w:rsidR="00163230">
                    <w:rPr>
                      <w:b/>
                      <w:bCs/>
                      <w:szCs w:val="22"/>
                      <w:lang w:val="en-GB"/>
                    </w:rPr>
                    <w:t xml:space="preserve">(top 6%) </w:t>
                  </w:r>
                  <w:r w:rsidR="00163230">
                    <w:rPr>
                      <w:szCs w:val="22"/>
                      <w:lang w:val="en-GB"/>
                    </w:rPr>
                    <w:t xml:space="preserve">in Ecology, Evolution, </w:t>
                  </w:r>
                  <w:proofErr w:type="spellStart"/>
                  <w:r w:rsidR="00163230">
                    <w:rPr>
                      <w:szCs w:val="22"/>
                      <w:lang w:val="en-GB"/>
                    </w:rPr>
                    <w:t>Behvior</w:t>
                  </w:r>
                  <w:proofErr w:type="spellEnd"/>
                  <w:r w:rsidR="00163230">
                    <w:rPr>
                      <w:szCs w:val="22"/>
                      <w:lang w:val="en-GB"/>
                    </w:rPr>
                    <w:t xml:space="preserve"> and Systematics,</w:t>
                  </w:r>
                </w:p>
                <w:p w14:paraId="2D92B082" w14:textId="65D68EDB" w:rsidR="007F44C3" w:rsidRPr="00EA550A" w:rsidRDefault="00344C73" w:rsidP="00683B6F">
                  <w:pPr>
                    <w:pStyle w:val="Instelling"/>
                    <w:spacing w:before="0"/>
                    <w:rPr>
                      <w:b/>
                      <w:szCs w:val="22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>
                    <w:rPr>
                      <w:bCs/>
                      <w:szCs w:val="22"/>
                      <w:lang w:val="en-GB"/>
                    </w:rPr>
                    <w:t xml:space="preserve">Experimental </w:t>
                  </w:r>
                  <w:r w:rsidRPr="003C3F94">
                    <w:rPr>
                      <w:bCs/>
                      <w:szCs w:val="22"/>
                      <w:lang w:val="en-GB"/>
                    </w:rPr>
                    <w:t xml:space="preserve">design, </w:t>
                  </w:r>
                  <w:r w:rsidR="00C70A79" w:rsidRPr="003C3F94">
                    <w:rPr>
                      <w:bCs/>
                      <w:szCs w:val="22"/>
                      <w:lang w:val="en-GB"/>
                    </w:rPr>
                    <w:t>g</w:t>
                  </w:r>
                  <w:r w:rsidRPr="003C3F94">
                    <w:rPr>
                      <w:bCs/>
                      <w:szCs w:val="22"/>
                      <w:lang w:val="en-GB"/>
                    </w:rPr>
                    <w:t>enome</w:t>
                  </w:r>
                  <w:r w:rsidRPr="00D4246D">
                    <w:rPr>
                      <w:szCs w:val="22"/>
                      <w:lang w:val="en-GB"/>
                    </w:rPr>
                    <w:t xml:space="preserve"> annotation, functional &amp; comparative genomic analyses, writing</w:t>
                  </w:r>
                </w:p>
              </w:tc>
            </w:tr>
            <w:tr w:rsidR="007F44C3" w:rsidRPr="00D4246D" w14:paraId="72A1E0A7" w14:textId="77777777" w:rsidTr="00316148">
              <w:trPr>
                <w:trHeight w:val="261"/>
              </w:trPr>
              <w:tc>
                <w:tcPr>
                  <w:tcW w:w="704" w:type="dxa"/>
                </w:tcPr>
                <w:p w14:paraId="23359521" w14:textId="6AB84A73" w:rsidR="007F44C3" w:rsidRPr="00316148" w:rsidRDefault="00316148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316148">
                    <w:rPr>
                      <w:b/>
                      <w:bCs/>
                      <w:szCs w:val="22"/>
                      <w:lang w:val="en-GB"/>
                    </w:rPr>
                    <w:lastRenderedPageBreak/>
                    <w:t>11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507E0A2" w14:textId="113D61EB" w:rsidR="007F44C3" w:rsidRDefault="00316148" w:rsidP="00316148">
                  <w:pPr>
                    <w:jc w:val="both"/>
                    <w:rPr>
                      <w:b/>
                      <w:i/>
                      <w:iCs/>
                      <w:szCs w:val="22"/>
                    </w:rPr>
                  </w:pPr>
                  <w:r w:rsidRPr="00316148">
                    <w:rPr>
                      <w:bCs/>
                      <w:szCs w:val="22"/>
                    </w:rPr>
                    <w:t xml:space="preserve">V. I.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Radashevsky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, V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316148">
                    <w:rPr>
                      <w:bCs/>
                      <w:szCs w:val="22"/>
                    </w:rPr>
                    <w:t xml:space="preserve"> V.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Pankova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, V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316148">
                    <w:rPr>
                      <w:bCs/>
                      <w:szCs w:val="22"/>
                    </w:rPr>
                    <w:t xml:space="preserve"> V.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Malyar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,</w:t>
                  </w:r>
                  <w:r w:rsidRPr="00316148">
                    <w:rPr>
                      <w:b/>
                      <w:szCs w:val="22"/>
                    </w:rPr>
                    <w:t xml:space="preserve"> </w:t>
                  </w:r>
                  <w:r w:rsidRPr="00C70A79">
                    <w:rPr>
                      <w:b/>
                      <w:szCs w:val="22"/>
                      <w:u w:val="single"/>
                    </w:rPr>
                    <w:t>J. Cerca</w:t>
                  </w:r>
                  <w:r w:rsidRPr="00316148">
                    <w:rPr>
                      <w:b/>
                      <w:szCs w:val="22"/>
                    </w:rPr>
                    <w:t>,</w:t>
                  </w:r>
                  <w:r w:rsidRPr="00316148">
                    <w:rPr>
                      <w:bCs/>
                      <w:szCs w:val="22"/>
                    </w:rPr>
                    <w:t xml:space="preserve"> T. H. Struck; A review of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the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worldwide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distribution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of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Marenzelleria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viridis,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with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new records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for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M. viridis, M.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neglecta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and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Marenzelleria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sp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. (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Annelida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 xml:space="preserve">: </w:t>
                  </w:r>
                  <w:proofErr w:type="spellStart"/>
                  <w:r w:rsidRPr="00316148">
                    <w:rPr>
                      <w:bCs/>
                      <w:szCs w:val="22"/>
                    </w:rPr>
                    <w:t>Spionidae</w:t>
                  </w:r>
                  <w:proofErr w:type="spellEnd"/>
                  <w:r w:rsidRPr="00316148">
                    <w:rPr>
                      <w:bCs/>
                      <w:szCs w:val="22"/>
                    </w:rPr>
                    <w:t>)</w:t>
                  </w:r>
                  <w:r>
                    <w:rPr>
                      <w:bCs/>
                      <w:szCs w:val="22"/>
                    </w:rPr>
                    <w:t xml:space="preserve">; </w:t>
                  </w:r>
                  <w:proofErr w:type="spellStart"/>
                  <w:r>
                    <w:rPr>
                      <w:b/>
                      <w:i/>
                      <w:iCs/>
                      <w:szCs w:val="22"/>
                    </w:rPr>
                    <w:t>ZooTaxa</w:t>
                  </w:r>
                  <w:proofErr w:type="spellEnd"/>
                </w:p>
                <w:p w14:paraId="7A419E22" w14:textId="2E05935F" w:rsidR="00EB569D" w:rsidRPr="0041476B" w:rsidRDefault="00EB569D" w:rsidP="00EB569D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C93CA6">
                    <w:rPr>
                      <w:szCs w:val="22"/>
                      <w:lang w:val="en-GB"/>
                    </w:rPr>
                    <w:t>0.621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Q</w:t>
                  </w:r>
                  <w:r w:rsidR="004F7DA7">
                    <w:rPr>
                      <w:b/>
                      <w:bCs/>
                      <w:szCs w:val="22"/>
                      <w:lang w:val="en-GB"/>
                    </w:rPr>
                    <w:t>2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in </w:t>
                  </w:r>
                  <w:r w:rsidR="009C2B41">
                    <w:rPr>
                      <w:szCs w:val="22"/>
                      <w:lang w:val="en-GB"/>
                    </w:rPr>
                    <w:t>Animal Science and Zoology</w:t>
                  </w:r>
                </w:p>
                <w:p w14:paraId="59A6E4BC" w14:textId="733344B1" w:rsidR="00EB569D" w:rsidRPr="00316148" w:rsidRDefault="00EB569D" w:rsidP="00EB569D">
                  <w:pPr>
                    <w:jc w:val="both"/>
                    <w:rPr>
                      <w:b/>
                      <w:i/>
                      <w:iCs/>
                      <w:szCs w:val="22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344C73" w:rsidRPr="00344C73">
                    <w:rPr>
                      <w:bCs/>
                      <w:szCs w:val="22"/>
                      <w:lang w:val="en-GB"/>
                    </w:rPr>
                    <w:t>DNA molecular work</w:t>
                  </w:r>
                </w:p>
              </w:tc>
            </w:tr>
            <w:tr w:rsidR="001D4C6D" w:rsidRPr="00D4246D" w14:paraId="2B294E39" w14:textId="77777777" w:rsidTr="00316148">
              <w:trPr>
                <w:trHeight w:val="261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76E713D0" w14:textId="77777777" w:rsidR="001D4C6D" w:rsidRDefault="001D4C6D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F01A2F" w14:textId="1BABCD7C" w:rsidR="001D4C6D" w:rsidRPr="00EA550A" w:rsidRDefault="00EA550A" w:rsidP="00EA550A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lang w:val="en-NO"/>
                    </w:rPr>
                  </w:pPr>
                  <w:r w:rsidRPr="00EA550A">
                    <w:rPr>
                      <w:b/>
                      <w:szCs w:val="22"/>
                    </w:rPr>
                    <w:t>2</w:t>
                  </w:r>
                  <w:r w:rsidR="00E661EB" w:rsidRPr="00EA550A">
                    <w:rPr>
                      <w:b/>
                      <w:szCs w:val="22"/>
                    </w:rPr>
                    <w:t>021</w:t>
                  </w:r>
                </w:p>
              </w:tc>
            </w:tr>
            <w:tr w:rsidR="00523936" w:rsidRPr="00D4246D" w14:paraId="6B5DE51C" w14:textId="77777777" w:rsidTr="00523936">
              <w:trPr>
                <w:trHeight w:val="583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399944ED" w14:textId="77777777" w:rsidR="00523936" w:rsidRDefault="00523936" w:rsidP="00523936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10</w:t>
                  </w:r>
                </w:p>
                <w:p w14:paraId="2D49F654" w14:textId="353204FF" w:rsidR="00D327BE" w:rsidRPr="004C2188" w:rsidRDefault="00771B5C" w:rsidP="00523936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CC7C054" w14:textId="7DB455CF" w:rsidR="00523936" w:rsidRPr="00874774" w:rsidRDefault="00355074" w:rsidP="00523936">
                  <w:pPr>
                    <w:pStyle w:val="Instelling"/>
                    <w:spacing w:before="0" w:line="240" w:lineRule="auto"/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W.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Sowersby</w:t>
                  </w:r>
                  <w:proofErr w:type="spellEnd"/>
                  <w:r w:rsidR="00C71ED1">
                    <w:rPr>
                      <w:szCs w:val="22"/>
                      <w:lang w:val="en-GB"/>
                    </w:rPr>
                    <w:t>*</w:t>
                  </w:r>
                  <w:r w:rsidRPr="00D4246D">
                    <w:rPr>
                      <w:szCs w:val="22"/>
                      <w:lang w:val="en-GB"/>
                    </w:rPr>
                    <w:t>,</w:t>
                  </w:r>
                  <w:r w:rsidR="00C71ED1">
                    <w:rPr>
                      <w:szCs w:val="22"/>
                      <w:lang w:val="en-GB"/>
                    </w:rPr>
                    <w:t xml:space="preserve"> </w:t>
                  </w:r>
                  <w:r w:rsidR="00C71ED1" w:rsidRPr="00D4246D">
                    <w:rPr>
                      <w:b/>
                      <w:szCs w:val="22"/>
                      <w:u w:val="single"/>
                      <w:lang w:val="en-GB"/>
                    </w:rPr>
                    <w:t>J. Cerca*</w:t>
                  </w:r>
                  <w:r w:rsidR="00C71ED1">
                    <w:rPr>
                      <w:b/>
                      <w:szCs w:val="22"/>
                      <w:u w:val="single"/>
                      <w:lang w:val="en-GB"/>
                    </w:rPr>
                    <w:t>,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523936" w:rsidRPr="00D4246D">
                    <w:rPr>
                      <w:szCs w:val="22"/>
                      <w:lang w:val="en-GB"/>
                    </w:rPr>
                    <w:t>B. Wong</w:t>
                  </w:r>
                  <w:r w:rsidR="00523936">
                    <w:rPr>
                      <w:szCs w:val="22"/>
                      <w:lang w:val="en-GB"/>
                    </w:rPr>
                    <w:t>, T. Lehtonen, D. Chapple, M. Leal-</w:t>
                  </w:r>
                  <w:proofErr w:type="spellStart"/>
                  <w:r w:rsidR="00523936">
                    <w:rPr>
                      <w:szCs w:val="22"/>
                      <w:lang w:val="en-GB"/>
                    </w:rPr>
                    <w:t>Cardín</w:t>
                  </w:r>
                  <w:proofErr w:type="spellEnd"/>
                  <w:r w:rsidR="00523936">
                    <w:rPr>
                      <w:szCs w:val="22"/>
                      <w:lang w:val="en-GB"/>
                    </w:rPr>
                    <w:t xml:space="preserve">, </w:t>
                  </w:r>
                  <w:r w:rsidR="00523936" w:rsidRPr="00D4246D">
                    <w:rPr>
                      <w:szCs w:val="22"/>
                      <w:lang w:val="en-GB"/>
                    </w:rPr>
                    <w:t xml:space="preserve">M. </w:t>
                  </w:r>
                  <w:proofErr w:type="spellStart"/>
                  <w:r w:rsidR="00523936" w:rsidRPr="00D4246D">
                    <w:rPr>
                      <w:szCs w:val="22"/>
                      <w:lang w:val="en-GB"/>
                    </w:rPr>
                    <w:t>Barluenga</w:t>
                  </w:r>
                  <w:proofErr w:type="spellEnd"/>
                  <w:r w:rsidR="00523936">
                    <w:rPr>
                      <w:szCs w:val="22"/>
                      <w:lang w:val="en-GB"/>
                    </w:rPr>
                    <w:t>^</w:t>
                  </w:r>
                  <w:r w:rsidR="00523936" w:rsidRPr="00D4246D">
                    <w:rPr>
                      <w:szCs w:val="22"/>
                      <w:lang w:val="en-GB"/>
                    </w:rPr>
                    <w:t>,</w:t>
                  </w:r>
                  <w:r w:rsidR="00523936">
                    <w:rPr>
                      <w:szCs w:val="22"/>
                      <w:lang w:val="en-GB"/>
                    </w:rPr>
                    <w:t xml:space="preserve"> M. </w:t>
                  </w:r>
                  <w:proofErr w:type="spellStart"/>
                  <w:r w:rsidR="00523936">
                    <w:rPr>
                      <w:szCs w:val="22"/>
                      <w:lang w:val="en-GB"/>
                    </w:rPr>
                    <w:t>Ravinet</w:t>
                  </w:r>
                  <w:proofErr w:type="spellEnd"/>
                  <w:r w:rsidR="00523936">
                    <w:rPr>
                      <w:szCs w:val="22"/>
                      <w:lang w:val="en-GB"/>
                    </w:rPr>
                    <w:t>^</w:t>
                  </w:r>
                  <w:r w:rsidR="00523936"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523936">
                    <w:rPr>
                      <w:szCs w:val="22"/>
                      <w:lang w:val="en-GB"/>
                    </w:rPr>
                    <w:t>The role of a</w:t>
                  </w:r>
                  <w:r w:rsidR="00523936" w:rsidRPr="00AF5F43">
                    <w:rPr>
                      <w:szCs w:val="22"/>
                      <w:lang w:val="en-GB"/>
                    </w:rPr>
                    <w:t xml:space="preserve">dmixture </w:t>
                  </w:r>
                  <w:r w:rsidR="00523936">
                    <w:rPr>
                      <w:szCs w:val="22"/>
                      <w:lang w:val="en-GB"/>
                    </w:rPr>
                    <w:t xml:space="preserve">in the </w:t>
                  </w:r>
                  <w:r w:rsidR="00523936" w:rsidRPr="00AF5F43">
                    <w:rPr>
                      <w:szCs w:val="22"/>
                      <w:lang w:val="en-GB"/>
                    </w:rPr>
                    <w:t xml:space="preserve">spread of </w:t>
                  </w:r>
                  <w:r w:rsidR="00523936">
                    <w:rPr>
                      <w:szCs w:val="22"/>
                      <w:lang w:val="en-GB"/>
                    </w:rPr>
                    <w:t xml:space="preserve">the </w:t>
                  </w:r>
                  <w:r w:rsidR="00523936" w:rsidRPr="00AF5F43">
                    <w:rPr>
                      <w:szCs w:val="22"/>
                      <w:lang w:val="en-GB"/>
                    </w:rPr>
                    <w:t>thick-lip ecotype in a cichlid fish radiation.</w:t>
                  </w:r>
                  <w:r w:rsidR="00874774">
                    <w:rPr>
                      <w:szCs w:val="22"/>
                      <w:lang w:val="en-GB"/>
                    </w:rPr>
                    <w:t xml:space="preserve"> </w:t>
                  </w:r>
                  <w:r w:rsidR="00874774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Molecular Ecology</w:t>
                  </w:r>
                </w:p>
                <w:p w14:paraId="562A3227" w14:textId="27CBF799" w:rsidR="00523936" w:rsidRDefault="00C71ED1" w:rsidP="00523936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*</w:t>
                  </w:r>
                  <w:r w:rsidR="00523936" w:rsidRPr="00D4246D">
                    <w:rPr>
                      <w:szCs w:val="22"/>
                      <w:lang w:val="en-GB"/>
                    </w:rPr>
                    <w:t xml:space="preserve"> Joint first authors</w:t>
                  </w:r>
                  <w:r w:rsidR="00523936">
                    <w:rPr>
                      <w:szCs w:val="22"/>
                      <w:lang w:val="en-GB"/>
                    </w:rPr>
                    <w:t>; ^ joint senior authors</w:t>
                  </w:r>
                </w:p>
                <w:p w14:paraId="4834A9AA" w14:textId="26F371AA" w:rsidR="00874774" w:rsidRPr="0041476B" w:rsidRDefault="00874774" w:rsidP="00874774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6</w:t>
                  </w:r>
                  <w:r w:rsidRPr="00D742CA">
                    <w:rPr>
                      <w:szCs w:val="22"/>
                      <w:lang w:val="en-GB"/>
                    </w:rPr>
                    <w:t>.</w:t>
                  </w:r>
                  <w:r>
                    <w:rPr>
                      <w:szCs w:val="22"/>
                      <w:lang w:val="en-GB"/>
                    </w:rPr>
                    <w:t xml:space="preserve">185,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Q1 (top 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>3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%)</w:t>
                  </w:r>
                  <w:r w:rsidRPr="00D4246D">
                    <w:rPr>
                      <w:szCs w:val="22"/>
                      <w:lang w:val="en-GB"/>
                    </w:rPr>
                    <w:t xml:space="preserve"> in Ecology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D4246D">
                    <w:rPr>
                      <w:szCs w:val="22"/>
                      <w:lang w:val="en-GB"/>
                    </w:rPr>
                    <w:t xml:space="preserve">Evolution,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097BBF13" w14:textId="10DF320A" w:rsidR="00523936" w:rsidRPr="00104A54" w:rsidRDefault="00523936" w:rsidP="00523936">
                  <w:pPr>
                    <w:pStyle w:val="Instelling"/>
                    <w:spacing w:before="0"/>
                    <w:rPr>
                      <w:b/>
                      <w:iCs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proofErr w:type="spellStart"/>
                  <w:r w:rsidRPr="00D4246D">
                    <w:rPr>
                      <w:bCs/>
                      <w:szCs w:val="22"/>
                      <w:lang w:val="en-GB"/>
                    </w:rPr>
                    <w:t>RADseq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genomic data</w:t>
                  </w:r>
                  <w:r>
                    <w:rPr>
                      <w:szCs w:val="22"/>
                      <w:lang w:val="en-GB"/>
                    </w:rPr>
                    <w:t xml:space="preserve"> analysis</w:t>
                  </w:r>
                  <w:r w:rsidRPr="00D4246D">
                    <w:rPr>
                      <w:szCs w:val="22"/>
                      <w:lang w:val="en-GB"/>
                    </w:rPr>
                    <w:t xml:space="preserve">, </w:t>
                  </w:r>
                  <w:r>
                    <w:rPr>
                      <w:szCs w:val="22"/>
                      <w:lang w:val="en-GB"/>
                    </w:rPr>
                    <w:t xml:space="preserve">population genomics </w:t>
                  </w:r>
                  <w:r w:rsidRPr="00D4246D">
                    <w:rPr>
                      <w:szCs w:val="22"/>
                      <w:lang w:val="en-GB"/>
                    </w:rPr>
                    <w:t>data analysis, writing</w:t>
                  </w:r>
                </w:p>
              </w:tc>
            </w:tr>
            <w:tr w:rsidR="001D4C6D" w:rsidRPr="00D4246D" w14:paraId="2BC5C947" w14:textId="77777777" w:rsidTr="00523936">
              <w:trPr>
                <w:trHeight w:val="583"/>
              </w:trPr>
              <w:tc>
                <w:tcPr>
                  <w:tcW w:w="704" w:type="dxa"/>
                </w:tcPr>
                <w:p w14:paraId="3954EF8A" w14:textId="77777777" w:rsidR="001D4C6D" w:rsidRDefault="004C2188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4C2188">
                    <w:rPr>
                      <w:b/>
                      <w:bCs/>
                      <w:szCs w:val="22"/>
                      <w:lang w:val="en-GB"/>
                    </w:rPr>
                    <w:t>9</w:t>
                  </w:r>
                </w:p>
                <w:p w14:paraId="0264852E" w14:textId="5D239DBF" w:rsidR="00991C4D" w:rsidRPr="004A51E3" w:rsidRDefault="00771B5C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r w:rsidRPr="004A51E3">
                    <w:rPr>
                      <w:szCs w:val="22"/>
                      <w:lang w:val="en-GB"/>
                    </w:rPr>
                    <w:t>s</w:t>
                  </w:r>
                  <w:r w:rsidR="00991C4D" w:rsidRPr="004A51E3">
                    <w:rPr>
                      <w:szCs w:val="22"/>
                      <w:lang w:val="en-GB"/>
                    </w:rPr>
                    <w:t>/</w:t>
                  </w:r>
                  <w:r w:rsidRPr="004A51E3"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991C4D" w:rsidRPr="004A51E3">
                    <w:rPr>
                      <w:szCs w:val="22"/>
                      <w:lang w:val="en-GB"/>
                    </w:rPr>
                    <w:t>oa</w:t>
                  </w:r>
                  <w:proofErr w:type="spellEnd"/>
                  <w:r w:rsidR="00AC11A5" w:rsidRPr="004A51E3">
                    <w:rPr>
                      <w:szCs w:val="22"/>
                      <w:lang w:val="en-GB"/>
                    </w:rPr>
                    <w:t>/</w:t>
                  </w:r>
                  <w:r w:rsidR="0045113A" w:rsidRPr="004A51E3">
                    <w:rPr>
                      <w:iCs/>
                      <w:szCs w:val="22"/>
                      <w:lang w:val="en-GB"/>
                    </w:rPr>
                    <w:t>u</w:t>
                  </w:r>
                  <w:r w:rsidR="00D327BE" w:rsidRPr="004A51E3">
                    <w:rPr>
                      <w:iCs/>
                      <w:szCs w:val="22"/>
                      <w:lang w:val="en-GB"/>
                    </w:rPr>
                    <w:t xml:space="preserve"> / </w:t>
                  </w:r>
                  <w:r w:rsidRPr="004A51E3">
                    <w:rPr>
                      <w:iCs/>
                      <w:szCs w:val="22"/>
                      <w:lang w:val="en-GB"/>
                    </w:rPr>
                    <w:t>c</w:t>
                  </w:r>
                  <w:r w:rsidR="009073C4" w:rsidRPr="004A51E3">
                    <w:rPr>
                      <w:iCs/>
                      <w:szCs w:val="22"/>
                      <w:lang w:val="en-GB"/>
                    </w:rPr>
                    <w:t xml:space="preserve">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51571B7" w14:textId="58EE598E" w:rsidR="001D4C6D" w:rsidRDefault="001D4C6D" w:rsidP="001D4C6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104A54">
                    <w:rPr>
                      <w:b/>
                      <w:iCs/>
                      <w:szCs w:val="22"/>
                      <w:u w:val="single"/>
                      <w:lang w:val="en-GB"/>
                    </w:rPr>
                    <w:t>J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. Cerca*</w:t>
                  </w:r>
                  <w:r w:rsidRPr="00D4246D">
                    <w:rPr>
                      <w:i/>
                      <w:szCs w:val="22"/>
                      <w:lang w:val="en-GB"/>
                    </w:rPr>
                    <w:t>,</w:t>
                  </w:r>
                  <w:r>
                    <w:rPr>
                      <w:i/>
                      <w:szCs w:val="22"/>
                      <w:lang w:val="en-GB"/>
                    </w:rPr>
                    <w:t xml:space="preserve"> </w:t>
                  </w:r>
                  <w:r w:rsidRPr="00104A54">
                    <w:rPr>
                      <w:iCs/>
                      <w:szCs w:val="22"/>
                      <w:lang w:val="en-GB"/>
                    </w:rPr>
                    <w:t xml:space="preserve">M. </w:t>
                  </w:r>
                  <w:r>
                    <w:rPr>
                      <w:iCs/>
                      <w:szCs w:val="22"/>
                      <w:lang w:val="en-GB"/>
                    </w:rPr>
                    <w:t xml:space="preserve">F. </w:t>
                  </w:r>
                  <w:proofErr w:type="spellStart"/>
                  <w:r>
                    <w:rPr>
                      <w:iCs/>
                      <w:szCs w:val="22"/>
                      <w:lang w:val="en-GB"/>
                    </w:rPr>
                    <w:t>Maurstad</w:t>
                  </w:r>
                  <w:proofErr w:type="spellEnd"/>
                  <w:r>
                    <w:rPr>
                      <w:iCs/>
                      <w:szCs w:val="22"/>
                      <w:lang w:val="en-GB"/>
                    </w:rPr>
                    <w:t>*</w:t>
                  </w:r>
                  <w:r w:rsidR="0047202A" w:rsidRPr="0047202A">
                    <w:rPr>
                      <w:vertAlign w:val="superscript"/>
                      <w:lang w:val="en-GB"/>
                    </w:rPr>
                    <w:t>u</w:t>
                  </w:r>
                  <w:r>
                    <w:rPr>
                      <w:szCs w:val="22"/>
                      <w:lang w:val="en-GB"/>
                    </w:rPr>
                    <w:t xml:space="preserve">, N. Rochette, A. Rivera-Colón, </w:t>
                  </w:r>
                  <w:r w:rsidRPr="0043186F">
                    <w:rPr>
                      <w:szCs w:val="22"/>
                      <w:lang w:val="en-GB"/>
                    </w:rPr>
                    <w:t xml:space="preserve">N.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Rayamajhi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, J.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Catchen</w:t>
                  </w:r>
                  <w:proofErr w:type="spellEnd"/>
                  <w:r w:rsidR="00523936">
                    <w:rPr>
                      <w:szCs w:val="22"/>
                      <w:lang w:val="en-GB"/>
                    </w:rPr>
                    <w:t>^</w:t>
                  </w:r>
                  <w:r>
                    <w:rPr>
                      <w:szCs w:val="22"/>
                      <w:lang w:val="en-GB"/>
                    </w:rPr>
                    <w:t>, T. H.</w:t>
                  </w:r>
                  <w:r w:rsidR="00991C4D">
                    <w:rPr>
                      <w:szCs w:val="22"/>
                      <w:lang w:val="en-GB"/>
                    </w:rPr>
                    <w:t xml:space="preserve"> Struck</w:t>
                  </w:r>
                  <w:r w:rsidR="00523936">
                    <w:rPr>
                      <w:szCs w:val="22"/>
                      <w:lang w:val="en-GB"/>
                    </w:rPr>
                    <w:t>^</w:t>
                  </w:r>
                  <w:r>
                    <w:rPr>
                      <w:szCs w:val="22"/>
                      <w:lang w:val="en-GB"/>
                    </w:rPr>
                    <w:t xml:space="preserve"> Removing the bad apples: a simple bioinformatic method to improve loci-recovery in </w:t>
                  </w:r>
                  <w:r>
                    <w:rPr>
                      <w:i/>
                      <w:iCs/>
                      <w:szCs w:val="22"/>
                      <w:lang w:val="en-GB"/>
                    </w:rPr>
                    <w:t xml:space="preserve">de novo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RADseq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data for non-model organisms</w:t>
                  </w:r>
                  <w:r w:rsidR="0041476B">
                    <w:rPr>
                      <w:szCs w:val="22"/>
                      <w:lang w:val="en-GB"/>
                    </w:rPr>
                    <w:t xml:space="preserve">, </w:t>
                  </w:r>
                  <w:r w:rsidR="0041476B" w:rsidRPr="0041476B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Methods in Ecology and Evolution</w:t>
                  </w:r>
                </w:p>
                <w:p w14:paraId="07C1CC8E" w14:textId="645C4B8A" w:rsidR="0041476B" w:rsidRPr="0041476B" w:rsidRDefault="0041476B" w:rsidP="0041476B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932ED9">
                    <w:rPr>
                      <w:szCs w:val="22"/>
                      <w:lang w:val="en-GB"/>
                    </w:rPr>
                    <w:t>6</w:t>
                  </w:r>
                  <w:r w:rsidRPr="00D742CA">
                    <w:rPr>
                      <w:szCs w:val="22"/>
                      <w:lang w:val="en-GB"/>
                    </w:rPr>
                    <w:t>.</w:t>
                  </w:r>
                  <w:r w:rsidR="00932ED9">
                    <w:rPr>
                      <w:szCs w:val="22"/>
                      <w:lang w:val="en-GB"/>
                    </w:rPr>
                    <w:t>514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Q1 (top </w:t>
                  </w:r>
                  <w:r w:rsidR="00441F81" w:rsidRPr="006255B0">
                    <w:rPr>
                      <w:b/>
                      <w:bCs/>
                      <w:szCs w:val="22"/>
                      <w:lang w:val="en-GB"/>
                    </w:rPr>
                    <w:t>2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%)</w:t>
                  </w:r>
                  <w:r w:rsidRPr="00D4246D">
                    <w:rPr>
                      <w:szCs w:val="22"/>
                      <w:lang w:val="en-GB"/>
                    </w:rPr>
                    <w:t xml:space="preserve"> in Ecology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D4246D">
                    <w:rPr>
                      <w:szCs w:val="22"/>
                      <w:lang w:val="en-GB"/>
                    </w:rPr>
                    <w:t xml:space="preserve">Evolution,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22B828B0" w14:textId="264C490B" w:rsidR="001D4C6D" w:rsidRPr="00D4246D" w:rsidRDefault="001D4C6D" w:rsidP="001D4C6D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*Joint first authors</w:t>
                  </w:r>
                  <w:r w:rsidR="00523936">
                    <w:rPr>
                      <w:szCs w:val="22"/>
                      <w:lang w:val="en-GB"/>
                    </w:rPr>
                    <w:t>; ^ joint senior authors</w:t>
                  </w:r>
                </w:p>
                <w:p w14:paraId="6555E883" w14:textId="5D8F674C" w:rsidR="001D4C6D" w:rsidRPr="00D4246D" w:rsidRDefault="001D4C6D" w:rsidP="001D4C6D">
                  <w:pPr>
                    <w:pStyle w:val="Prestatie"/>
                    <w:numPr>
                      <w:ilvl w:val="0"/>
                      <w:numId w:val="0"/>
                    </w:numPr>
                    <w:rPr>
                      <w:b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Pr="0043186F">
                    <w:rPr>
                      <w:bCs/>
                      <w:szCs w:val="22"/>
                      <w:lang w:val="en-GB"/>
                    </w:rPr>
                    <w:t>Experiment</w:t>
                  </w:r>
                  <w:r w:rsidR="005576A6">
                    <w:rPr>
                      <w:bCs/>
                      <w:szCs w:val="22"/>
                      <w:lang w:val="en-GB"/>
                    </w:rPr>
                    <w:t>al</w:t>
                  </w:r>
                  <w:r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Pr="0043186F">
                    <w:rPr>
                      <w:bCs/>
                      <w:szCs w:val="22"/>
                      <w:lang w:val="en-GB"/>
                    </w:rPr>
                    <w:t>design,</w:t>
                  </w:r>
                  <w:r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="006A44B0" w:rsidRPr="006A44B0">
                    <w:rPr>
                      <w:bCs/>
                      <w:szCs w:val="22"/>
                      <w:lang w:val="en-GB"/>
                    </w:rPr>
                    <w:t>Student supervision,</w:t>
                  </w:r>
                  <w:r w:rsidR="006A44B0">
                    <w:rPr>
                      <w:b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bCs/>
                      <w:szCs w:val="22"/>
                      <w:lang w:val="en-GB"/>
                    </w:rPr>
                    <w:t>RADseq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genomic data </w:t>
                  </w:r>
                  <w:r w:rsidR="004768A9">
                    <w:rPr>
                      <w:szCs w:val="22"/>
                      <w:lang w:val="en-GB"/>
                    </w:rPr>
                    <w:t>analysis</w:t>
                  </w:r>
                  <w:r w:rsidRPr="00D4246D">
                    <w:rPr>
                      <w:szCs w:val="22"/>
                      <w:lang w:val="en-GB"/>
                    </w:rPr>
                    <w:t>, writing</w:t>
                  </w:r>
                </w:p>
              </w:tc>
            </w:tr>
            <w:tr w:rsidR="001D4C6D" w:rsidRPr="00D4246D" w14:paraId="58D6923D" w14:textId="77777777" w:rsidTr="009B3BD8">
              <w:trPr>
                <w:trHeight w:val="583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4DF92168" w14:textId="77777777" w:rsidR="001D4C6D" w:rsidRDefault="001D4C6D" w:rsidP="001D4C6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1D4C6D">
                    <w:rPr>
                      <w:b/>
                      <w:bCs/>
                      <w:szCs w:val="22"/>
                      <w:lang w:val="en-GB"/>
                    </w:rPr>
                    <w:t>8</w:t>
                  </w:r>
                </w:p>
                <w:p w14:paraId="0B486DAC" w14:textId="7D4C88CC" w:rsidR="00991C4D" w:rsidRPr="004A51E3" w:rsidRDefault="00D327BE" w:rsidP="001D4C6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proofErr w:type="spellStart"/>
                  <w:r w:rsidRPr="004A51E3">
                    <w:rPr>
                      <w:szCs w:val="22"/>
                      <w:lang w:val="en-GB"/>
                    </w:rPr>
                    <w:t>o</w:t>
                  </w:r>
                  <w:r w:rsidR="00991C4D" w:rsidRPr="004A51E3">
                    <w:rPr>
                      <w:szCs w:val="22"/>
                      <w:lang w:val="en-GB"/>
                    </w:rPr>
                    <w:t>a</w:t>
                  </w:r>
                  <w:proofErr w:type="spellEnd"/>
                  <w:r w:rsidRPr="004A51E3">
                    <w:rPr>
                      <w:szCs w:val="22"/>
                      <w:lang w:val="en-GB"/>
                    </w:rPr>
                    <w:t xml:space="preserve"> / </w:t>
                  </w:r>
                  <w:r w:rsidR="005576A6" w:rsidRPr="004A51E3">
                    <w:rPr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7BE2678" w14:textId="75EE2533" w:rsidR="001D4C6D" w:rsidRDefault="001D4C6D" w:rsidP="001D4C6D">
                  <w:pPr>
                    <w:pStyle w:val="Instelling"/>
                    <w:spacing w:before="0"/>
                    <w:rPr>
                      <w:b/>
                      <w:bCs/>
                      <w:i/>
                      <w:iCs/>
                      <w:szCs w:val="22"/>
                    </w:rPr>
                  </w:pPr>
                  <w:r w:rsidRPr="00104A54">
                    <w:rPr>
                      <w:b/>
                      <w:iCs/>
                      <w:szCs w:val="22"/>
                      <w:u w:val="single"/>
                      <w:lang w:val="en-GB"/>
                    </w:rPr>
                    <w:t>J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. Cerca</w:t>
                  </w:r>
                  <w:r w:rsidRPr="00D4246D">
                    <w:rPr>
                      <w:i/>
                      <w:szCs w:val="22"/>
                      <w:lang w:val="en-GB"/>
                    </w:rPr>
                    <w:t>,</w:t>
                  </w:r>
                  <w:r>
                    <w:rPr>
                      <w:i/>
                      <w:szCs w:val="22"/>
                      <w:lang w:val="en-GB"/>
                    </w:rPr>
                    <w:t xml:space="preserve"> </w:t>
                  </w:r>
                  <w:r w:rsidR="00966B9B">
                    <w:rPr>
                      <w:iCs/>
                      <w:szCs w:val="22"/>
                      <w:lang w:val="en-GB"/>
                    </w:rPr>
                    <w:t xml:space="preserve">A. Rivera-Colón, M. </w:t>
                  </w:r>
                  <w:r w:rsidR="001F6020">
                    <w:rPr>
                      <w:iCs/>
                      <w:szCs w:val="22"/>
                      <w:lang w:val="en-GB"/>
                    </w:rPr>
                    <w:t>Ferreira</w:t>
                  </w:r>
                  <w:r w:rsidR="00966B9B">
                    <w:rPr>
                      <w:iCs/>
                      <w:szCs w:val="22"/>
                      <w:lang w:val="en-GB"/>
                    </w:rPr>
                    <w:t xml:space="preserve">, </w:t>
                  </w:r>
                  <w:r w:rsidRPr="00104A54">
                    <w:rPr>
                      <w:iCs/>
                      <w:szCs w:val="22"/>
                      <w:lang w:val="en-GB"/>
                    </w:rPr>
                    <w:t xml:space="preserve">M. </w:t>
                  </w:r>
                  <w:proofErr w:type="spellStart"/>
                  <w:r w:rsidRPr="00104A54">
                    <w:rPr>
                      <w:iCs/>
                      <w:szCs w:val="22"/>
                      <w:lang w:val="en-GB"/>
                    </w:rPr>
                    <w:t>Ravinet</w:t>
                  </w:r>
                  <w:proofErr w:type="spellEnd"/>
                  <w:r>
                    <w:rPr>
                      <w:szCs w:val="22"/>
                      <w:lang w:val="en-GB"/>
                    </w:rPr>
                    <w:t>, M. Nowak,</w:t>
                  </w:r>
                  <w:r w:rsidR="001F6020">
                    <w:rPr>
                      <w:szCs w:val="22"/>
                      <w:lang w:val="en-GB"/>
                    </w:rPr>
                    <w:t xml:space="preserve"> J. </w:t>
                  </w:r>
                  <w:proofErr w:type="spellStart"/>
                  <w:r w:rsidR="001F6020">
                    <w:rPr>
                      <w:szCs w:val="22"/>
                      <w:lang w:val="en-GB"/>
                    </w:rPr>
                    <w:t>Catchen</w:t>
                  </w:r>
                  <w:proofErr w:type="spellEnd"/>
                  <w:r w:rsidR="001F6020">
                    <w:rPr>
                      <w:szCs w:val="22"/>
                      <w:lang w:val="en-GB"/>
                    </w:rPr>
                    <w:t>,</w:t>
                  </w:r>
                  <w:r>
                    <w:rPr>
                      <w:szCs w:val="22"/>
                      <w:lang w:val="en-GB"/>
                    </w:rPr>
                    <w:t xml:space="preserve"> T. H. Struck</w:t>
                  </w:r>
                  <w:r w:rsidR="001F6020">
                    <w:rPr>
                      <w:szCs w:val="22"/>
                      <w:lang w:val="en-GB"/>
                    </w:rPr>
                    <w:t xml:space="preserve"> </w:t>
                  </w:r>
                  <w:r w:rsidRPr="00D03D5B">
                    <w:rPr>
                      <w:bCs/>
                      <w:iCs/>
                      <w:szCs w:val="22"/>
                      <w:lang w:val="en-GB"/>
                    </w:rPr>
                    <w:t>In</w:t>
                  </w:r>
                  <w:r>
                    <w:rPr>
                      <w:szCs w:val="22"/>
                    </w:rPr>
                    <w:t xml:space="preserve">complete </w:t>
                  </w:r>
                  <w:proofErr w:type="spellStart"/>
                  <w:r>
                    <w:rPr>
                      <w:szCs w:val="22"/>
                    </w:rPr>
                    <w:t>lineage</w:t>
                  </w:r>
                  <w:proofErr w:type="spellEnd"/>
                  <w:r>
                    <w:rPr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Cs w:val="22"/>
                    </w:rPr>
                    <w:t>sorting</w:t>
                  </w:r>
                  <w:proofErr w:type="spellEnd"/>
                  <w:r w:rsidR="0047183D">
                    <w:rPr>
                      <w:szCs w:val="22"/>
                    </w:rPr>
                    <w:t xml:space="preserve"> </w:t>
                  </w:r>
                  <w:proofErr w:type="spellStart"/>
                  <w:r w:rsidR="0047183D">
                    <w:rPr>
                      <w:szCs w:val="22"/>
                    </w:rPr>
                    <w:t>and</w:t>
                  </w:r>
                  <w:proofErr w:type="spellEnd"/>
                  <w:r w:rsidR="0047183D">
                    <w:rPr>
                      <w:szCs w:val="22"/>
                    </w:rPr>
                    <w:t xml:space="preserve"> </w:t>
                  </w:r>
                  <w:proofErr w:type="spellStart"/>
                  <w:r w:rsidR="0047183D">
                    <w:rPr>
                      <w:szCs w:val="22"/>
                    </w:rPr>
                    <w:t>ancient</w:t>
                  </w:r>
                  <w:proofErr w:type="spellEnd"/>
                  <w:r w:rsidR="0047183D">
                    <w:rPr>
                      <w:szCs w:val="22"/>
                    </w:rPr>
                    <w:t xml:space="preserve"> </w:t>
                  </w:r>
                  <w:proofErr w:type="spellStart"/>
                  <w:r w:rsidR="0047183D">
                    <w:rPr>
                      <w:szCs w:val="22"/>
                    </w:rPr>
                    <w:t>admixture</w:t>
                  </w:r>
                  <w:proofErr w:type="spellEnd"/>
                  <w:r w:rsidR="0047183D">
                    <w:rPr>
                      <w:szCs w:val="22"/>
                    </w:rPr>
                    <w:t xml:space="preserve">, </w:t>
                  </w:r>
                  <w:proofErr w:type="spellStart"/>
                  <w:r w:rsidR="0047183D">
                    <w:rPr>
                      <w:szCs w:val="22"/>
                    </w:rPr>
                    <w:t>and</w:t>
                  </w:r>
                  <w:proofErr w:type="spellEnd"/>
                  <w:r w:rsidR="0047183D">
                    <w:rPr>
                      <w:szCs w:val="22"/>
                    </w:rPr>
                    <w:t xml:space="preserve"> </w:t>
                  </w:r>
                  <w:proofErr w:type="spellStart"/>
                  <w:r w:rsidR="0047183D">
                    <w:rPr>
                      <w:szCs w:val="22"/>
                    </w:rPr>
                    <w:t>speciation</w:t>
                  </w:r>
                  <w:proofErr w:type="spellEnd"/>
                  <w:r w:rsidR="0047183D">
                    <w:rPr>
                      <w:szCs w:val="22"/>
                    </w:rPr>
                    <w:t xml:space="preserve"> without </w:t>
                  </w:r>
                  <w:proofErr w:type="spellStart"/>
                  <w:r w:rsidR="0047183D">
                    <w:rPr>
                      <w:szCs w:val="22"/>
                    </w:rPr>
                    <w:t>morphological</w:t>
                  </w:r>
                  <w:proofErr w:type="spellEnd"/>
                  <w:r w:rsidR="0047183D">
                    <w:rPr>
                      <w:szCs w:val="22"/>
                    </w:rPr>
                    <w:t xml:space="preserve"> change</w:t>
                  </w:r>
                  <w:r>
                    <w:rPr>
                      <w:szCs w:val="22"/>
                    </w:rPr>
                    <w:t xml:space="preserve"> </w:t>
                  </w:r>
                  <w:r w:rsidR="0047183D">
                    <w:rPr>
                      <w:szCs w:val="22"/>
                    </w:rPr>
                    <w:t xml:space="preserve">in </w:t>
                  </w:r>
                  <w:proofErr w:type="spellStart"/>
                  <w:r w:rsidR="0047183D">
                    <w:rPr>
                      <w:szCs w:val="22"/>
                    </w:rPr>
                    <w:t>ghost</w:t>
                  </w:r>
                  <w:proofErr w:type="spellEnd"/>
                  <w:r w:rsidR="0047183D">
                    <w:rPr>
                      <w:szCs w:val="22"/>
                    </w:rPr>
                    <w:t xml:space="preserve">-worm </w:t>
                  </w:r>
                  <w:proofErr w:type="spellStart"/>
                  <w:r>
                    <w:rPr>
                      <w:szCs w:val="22"/>
                    </w:rPr>
                    <w:t>cryptic</w:t>
                  </w:r>
                  <w:proofErr w:type="spellEnd"/>
                  <w:r>
                    <w:rPr>
                      <w:szCs w:val="22"/>
                    </w:rPr>
                    <w:t xml:space="preserve"> species</w:t>
                  </w:r>
                  <w:r w:rsidR="0047183D">
                    <w:rPr>
                      <w:szCs w:val="22"/>
                    </w:rPr>
                    <w:t xml:space="preserve">, </w:t>
                  </w:r>
                  <w:proofErr w:type="spellStart"/>
                  <w:proofErr w:type="gramStart"/>
                  <w:r w:rsidR="0047183D">
                    <w:rPr>
                      <w:b/>
                      <w:bCs/>
                      <w:i/>
                      <w:iCs/>
                      <w:szCs w:val="22"/>
                    </w:rPr>
                    <w:t>PeerJ</w:t>
                  </w:r>
                  <w:proofErr w:type="spellEnd"/>
                  <w:proofErr w:type="gramEnd"/>
                </w:p>
                <w:p w14:paraId="53286885" w14:textId="43CAE398" w:rsidR="00D47FEC" w:rsidRPr="0041476B" w:rsidRDefault="00D47FEC" w:rsidP="00D47FEC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6A44B0" w:rsidRPr="006A44B0">
                    <w:rPr>
                      <w:szCs w:val="22"/>
                      <w:lang w:val="en-GB"/>
                    </w:rPr>
                    <w:t>2.379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 xml:space="preserve">Q1 (top </w:t>
                  </w:r>
                  <w:r w:rsidR="00F33D41" w:rsidRPr="006255B0">
                    <w:rPr>
                      <w:b/>
                      <w:bCs/>
                      <w:szCs w:val="22"/>
                      <w:lang w:val="en-GB"/>
                    </w:rPr>
                    <w:t>1</w:t>
                  </w:r>
                  <w:r w:rsidRPr="006255B0">
                    <w:rPr>
                      <w:b/>
                      <w:bCs/>
                      <w:szCs w:val="22"/>
                      <w:lang w:val="en-GB"/>
                    </w:rPr>
                    <w:t>2%)</w:t>
                  </w:r>
                  <w:r w:rsidRPr="00D4246D">
                    <w:rPr>
                      <w:szCs w:val="22"/>
                      <w:lang w:val="en-GB"/>
                    </w:rPr>
                    <w:t xml:space="preserve"> in </w:t>
                  </w:r>
                  <w:r w:rsidR="00870476">
                    <w:rPr>
                      <w:szCs w:val="22"/>
                      <w:lang w:val="en-GB"/>
                    </w:rPr>
                    <w:t>Agricultural and Biological Sciences</w:t>
                  </w:r>
                </w:p>
                <w:p w14:paraId="74A42970" w14:textId="617ABB41" w:rsidR="001D4C6D" w:rsidRPr="00D4246D" w:rsidRDefault="001D4C6D" w:rsidP="001D4C6D">
                  <w:pPr>
                    <w:pStyle w:val="Prestatie"/>
                    <w:numPr>
                      <w:ilvl w:val="0"/>
                      <w:numId w:val="0"/>
                    </w:numPr>
                    <w:rPr>
                      <w:b/>
                      <w:szCs w:val="22"/>
                      <w:u w:val="single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Pr="0043186F">
                    <w:rPr>
                      <w:bCs/>
                      <w:szCs w:val="22"/>
                      <w:lang w:val="en-GB"/>
                    </w:rPr>
                    <w:t>Experiment</w:t>
                  </w:r>
                  <w:r w:rsidR="00C4026C">
                    <w:rPr>
                      <w:bCs/>
                      <w:szCs w:val="22"/>
                      <w:lang w:val="en-GB"/>
                    </w:rPr>
                    <w:t>al</w:t>
                  </w:r>
                  <w:r w:rsidRPr="0043186F">
                    <w:rPr>
                      <w:bCs/>
                      <w:szCs w:val="22"/>
                      <w:lang w:val="en-GB"/>
                    </w:rPr>
                    <w:t xml:space="preserve"> design,</w:t>
                  </w:r>
                  <w:r>
                    <w:rPr>
                      <w:b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bCs/>
                      <w:szCs w:val="22"/>
                      <w:lang w:val="en-GB"/>
                    </w:rPr>
                    <w:t>RADseq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genomic data generation, </w:t>
                  </w:r>
                  <w:r>
                    <w:rPr>
                      <w:szCs w:val="22"/>
                      <w:lang w:val="en-GB"/>
                    </w:rPr>
                    <w:t xml:space="preserve">population genomics and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phylogenomics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data analysis, writing</w:t>
                  </w:r>
                </w:p>
              </w:tc>
            </w:tr>
            <w:tr w:rsidR="000F1634" w:rsidRPr="00D4246D" w14:paraId="61D859F4" w14:textId="77777777" w:rsidTr="00870476">
              <w:trPr>
                <w:trHeight w:val="297"/>
              </w:trPr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36C68D" w14:textId="77777777" w:rsidR="000F1634" w:rsidRPr="00D4246D" w:rsidRDefault="000F1634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6BFD10" w14:textId="173E910B" w:rsidR="000F1634" w:rsidRPr="000F1634" w:rsidRDefault="000F1634" w:rsidP="000F1634">
                  <w:pPr>
                    <w:pStyle w:val="Prestatie"/>
                    <w:numPr>
                      <w:ilvl w:val="0"/>
                      <w:numId w:val="0"/>
                    </w:numPr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0F1634">
                    <w:rPr>
                      <w:b/>
                      <w:szCs w:val="22"/>
                      <w:lang w:val="en-GB"/>
                    </w:rPr>
                    <w:t>2020</w:t>
                  </w:r>
                </w:p>
              </w:tc>
            </w:tr>
            <w:tr w:rsidR="00D742CA" w:rsidRPr="00D4246D" w14:paraId="40AD3E55" w14:textId="77777777" w:rsidTr="00870476">
              <w:trPr>
                <w:trHeight w:val="583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02895780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iCs/>
                      <w:szCs w:val="22"/>
                      <w:lang w:val="en-GB"/>
                    </w:rPr>
                  </w:pPr>
                  <w:r w:rsidRPr="001A2CE3">
                    <w:rPr>
                      <w:b/>
                      <w:iCs/>
                      <w:szCs w:val="22"/>
                      <w:lang w:val="en-GB"/>
                    </w:rPr>
                    <w:t>7</w:t>
                  </w:r>
                </w:p>
                <w:p w14:paraId="53BBBCC7" w14:textId="05CB7966" w:rsidR="00991C4D" w:rsidRPr="004A51E3" w:rsidRDefault="00771B5C" w:rsidP="00D742CA">
                  <w:pPr>
                    <w:pStyle w:val="BodyText"/>
                    <w:spacing w:after="0" w:line="240" w:lineRule="auto"/>
                    <w:jc w:val="center"/>
                    <w:rPr>
                      <w:iCs/>
                      <w:szCs w:val="22"/>
                      <w:lang w:val="en-GB"/>
                    </w:rPr>
                  </w:pPr>
                  <w:proofErr w:type="spellStart"/>
                  <w:r w:rsidRPr="004A51E3">
                    <w:rPr>
                      <w:szCs w:val="22"/>
                      <w:lang w:val="en-GB"/>
                    </w:rPr>
                    <w:t>o</w:t>
                  </w:r>
                  <w:r w:rsidR="00991C4D" w:rsidRPr="004A51E3">
                    <w:rPr>
                      <w:szCs w:val="22"/>
                      <w:lang w:val="en-GB"/>
                    </w:rPr>
                    <w:t>a</w:t>
                  </w:r>
                  <w:proofErr w:type="spellEnd"/>
                  <w:r w:rsidRPr="004A51E3">
                    <w:rPr>
                      <w:szCs w:val="22"/>
                      <w:lang w:val="en-GB"/>
                    </w:rPr>
                    <w:t xml:space="preserve"> / </w:t>
                  </w:r>
                  <w:r w:rsidR="005576A6" w:rsidRPr="004A51E3">
                    <w:rPr>
                      <w:szCs w:val="22"/>
                      <w:lang w:val="en-GB"/>
                    </w:rPr>
                    <w:t>c</w:t>
                  </w:r>
                  <w:r w:rsidR="00EC06C3" w:rsidRPr="004A51E3">
                    <w:rPr>
                      <w:szCs w:val="22"/>
                      <w:lang w:val="en-GB"/>
                    </w:rPr>
                    <w:t xml:space="preserve">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460D8F" w14:textId="3AC2C27A" w:rsidR="00A032BD" w:rsidRDefault="00D742CA" w:rsidP="00A032BD">
                  <w:pPr>
                    <w:pStyle w:val="Prestatie"/>
                    <w:numPr>
                      <w:ilvl w:val="0"/>
                      <w:numId w:val="0"/>
                    </w:numPr>
                    <w:rPr>
                      <w:b/>
                      <w:i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</w:t>
                  </w:r>
                  <w:r w:rsidRPr="00D4246D">
                    <w:rPr>
                      <w:szCs w:val="22"/>
                      <w:u w:val="single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Cerca</w:t>
                  </w:r>
                  <w:r w:rsidRPr="00D4246D">
                    <w:rPr>
                      <w:szCs w:val="22"/>
                      <w:lang w:val="en-GB"/>
                    </w:rPr>
                    <w:t xml:space="preserve">, C. Meyer, G.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Purschke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>, T. H. Struck. Delimitation of cryptic species reduces the geographical range of marine ghost-worms</w:t>
                  </w:r>
                  <w:r w:rsidR="00903C60">
                    <w:rPr>
                      <w:szCs w:val="22"/>
                      <w:lang w:val="en-GB"/>
                    </w:rPr>
                    <w:t xml:space="preserve"> </w:t>
                  </w:r>
                  <w:r w:rsidR="00903C60" w:rsidRPr="00903C60">
                    <w:rPr>
                      <w:szCs w:val="22"/>
                      <w:lang w:val="en-GB"/>
                    </w:rPr>
                    <w:t>(</w:t>
                  </w:r>
                  <w:proofErr w:type="spellStart"/>
                  <w:r w:rsidR="00903C60" w:rsidRPr="00D03D5B">
                    <w:rPr>
                      <w:i/>
                      <w:iCs/>
                      <w:szCs w:val="22"/>
                      <w:lang w:val="en-GB"/>
                    </w:rPr>
                    <w:t>Stygocapitella</w:t>
                  </w:r>
                  <w:proofErr w:type="spellEnd"/>
                  <w:r w:rsidR="00903C60" w:rsidRPr="00903C60">
                    <w:rPr>
                      <w:szCs w:val="22"/>
                      <w:lang w:val="en-GB"/>
                    </w:rPr>
                    <w:t>; Annelida, Sedentaria)</w:t>
                  </w:r>
                  <w:r w:rsidR="00EB472D">
                    <w:rPr>
                      <w:szCs w:val="22"/>
                      <w:lang w:val="en-GB"/>
                    </w:rPr>
                    <w:t xml:space="preserve">, </w:t>
                  </w:r>
                  <w:r w:rsidR="00EB472D" w:rsidRPr="00EB472D">
                    <w:rPr>
                      <w:b/>
                      <w:i/>
                      <w:szCs w:val="22"/>
                      <w:lang w:val="en-GB"/>
                    </w:rPr>
                    <w:t>Molecular Phylogenetics and Evolution</w:t>
                  </w:r>
                </w:p>
                <w:p w14:paraId="679F3D11" w14:textId="77777777" w:rsidR="004E407A" w:rsidRDefault="006255B0" w:rsidP="007D7B74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A032BD" w:rsidRPr="00D4246D">
                    <w:rPr>
                      <w:szCs w:val="22"/>
                      <w:lang w:val="en-GB"/>
                    </w:rPr>
                    <w:t>(5 year) =</w:t>
                  </w:r>
                  <w:r w:rsidR="00A032BD">
                    <w:rPr>
                      <w:szCs w:val="22"/>
                      <w:lang w:val="en-GB"/>
                    </w:rPr>
                    <w:t xml:space="preserve"> </w:t>
                  </w:r>
                  <w:r w:rsidR="00A032BD" w:rsidRPr="00D742CA">
                    <w:rPr>
                      <w:szCs w:val="22"/>
                      <w:lang w:val="en-GB"/>
                    </w:rPr>
                    <w:t>4.201</w:t>
                  </w:r>
                  <w:r w:rsidR="00A032BD">
                    <w:rPr>
                      <w:szCs w:val="22"/>
                      <w:lang w:val="en-GB"/>
                    </w:rPr>
                    <w:t xml:space="preserve">, </w:t>
                  </w:r>
                  <w:r w:rsidR="00A032BD" w:rsidRPr="006255B0">
                    <w:rPr>
                      <w:b/>
                      <w:bCs/>
                      <w:szCs w:val="22"/>
                      <w:lang w:val="en-GB"/>
                    </w:rPr>
                    <w:t xml:space="preserve">Q1 (top </w:t>
                  </w:r>
                  <w:r w:rsidR="001A2CE3" w:rsidRPr="006255B0">
                    <w:rPr>
                      <w:b/>
                      <w:bCs/>
                      <w:szCs w:val="22"/>
                      <w:lang w:val="en-GB"/>
                    </w:rPr>
                    <w:t>6</w:t>
                  </w:r>
                  <w:r w:rsidR="00A032BD" w:rsidRPr="006255B0">
                    <w:rPr>
                      <w:b/>
                      <w:bCs/>
                      <w:szCs w:val="22"/>
                      <w:lang w:val="en-GB"/>
                    </w:rPr>
                    <w:t>%)</w:t>
                  </w:r>
                  <w:r w:rsidR="00A032BD" w:rsidRPr="00D4246D">
                    <w:rPr>
                      <w:szCs w:val="22"/>
                      <w:lang w:val="en-GB"/>
                    </w:rPr>
                    <w:t xml:space="preserve"> in </w:t>
                  </w:r>
                  <w:r w:rsidR="001A2CE3" w:rsidRPr="00D4246D">
                    <w:rPr>
                      <w:szCs w:val="22"/>
                      <w:lang w:val="en-GB"/>
                    </w:rPr>
                    <w:t>Ecology</w:t>
                  </w:r>
                  <w:r w:rsidR="001A2CE3">
                    <w:rPr>
                      <w:szCs w:val="22"/>
                      <w:lang w:val="en-GB"/>
                    </w:rPr>
                    <w:t xml:space="preserve">, </w:t>
                  </w:r>
                  <w:r w:rsidR="00A032BD" w:rsidRPr="00D4246D">
                    <w:rPr>
                      <w:szCs w:val="22"/>
                      <w:lang w:val="en-GB"/>
                    </w:rPr>
                    <w:t xml:space="preserve">Evolution, </w:t>
                  </w:r>
                  <w:proofErr w:type="spellStart"/>
                  <w:r w:rsidR="00A032BD"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="00A032BD"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36FDC64D" w14:textId="1742CE76" w:rsidR="00D742CA" w:rsidRPr="00D4246D" w:rsidRDefault="00D742CA" w:rsidP="007D7B74">
                  <w:pPr>
                    <w:pStyle w:val="Prestatie"/>
                    <w:numPr>
                      <w:ilvl w:val="0"/>
                      <w:numId w:val="0"/>
                    </w:numPr>
                    <w:rPr>
                      <w:bCs/>
                      <w:i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A43567" w:rsidRPr="00A43567">
                    <w:rPr>
                      <w:bCs/>
                      <w:szCs w:val="22"/>
                      <w:lang w:val="en-GB"/>
                    </w:rPr>
                    <w:t>Experimental design,</w:t>
                  </w:r>
                  <w:r w:rsidR="00A43567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="00A43567">
                    <w:rPr>
                      <w:szCs w:val="22"/>
                      <w:lang w:val="en-GB"/>
                    </w:rPr>
                    <w:t>f</w:t>
                  </w:r>
                  <w:r w:rsidRPr="00D4246D">
                    <w:rPr>
                      <w:szCs w:val="22"/>
                      <w:lang w:val="en-GB"/>
                    </w:rPr>
                    <w:t>ieldwork, wet-laboratory work and sequencing, data analysis, writing</w:t>
                  </w:r>
                </w:p>
              </w:tc>
            </w:tr>
            <w:tr w:rsidR="00D742CA" w:rsidRPr="00D4246D" w14:paraId="0F35DD67" w14:textId="77777777" w:rsidTr="00870476">
              <w:trPr>
                <w:trHeight w:val="583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134CD51B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iCs/>
                      <w:szCs w:val="22"/>
                      <w:lang w:val="en-GB"/>
                    </w:rPr>
                  </w:pPr>
                  <w:r w:rsidRPr="00D742CA">
                    <w:rPr>
                      <w:b/>
                      <w:iCs/>
                      <w:szCs w:val="22"/>
                      <w:lang w:val="en-GB"/>
                    </w:rPr>
                    <w:t>6</w:t>
                  </w:r>
                </w:p>
                <w:p w14:paraId="2DFCCD9E" w14:textId="38BDB2D1" w:rsidR="00991C4D" w:rsidRPr="00F2051E" w:rsidRDefault="00991C4D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iCs/>
                      <w:szCs w:val="22"/>
                      <w:lang w:val="en-GB"/>
                    </w:rPr>
                  </w:pPr>
                  <w:r w:rsidRPr="003255A1">
                    <w:rPr>
                      <w:szCs w:val="22"/>
                      <w:lang w:val="en-GB"/>
                    </w:rPr>
                    <w:t>s/</w:t>
                  </w:r>
                  <w:proofErr w:type="spellStart"/>
                  <w:proofErr w:type="gramStart"/>
                  <w:r w:rsidRPr="003255A1">
                    <w:rPr>
                      <w:szCs w:val="22"/>
                      <w:lang w:val="en-GB"/>
                    </w:rPr>
                    <w:t>oa</w:t>
                  </w:r>
                  <w:proofErr w:type="spellEnd"/>
                  <w:r w:rsidR="00771B5C" w:rsidRPr="003255A1">
                    <w:rPr>
                      <w:szCs w:val="22"/>
                      <w:lang w:val="en-GB"/>
                    </w:rPr>
                    <w:t xml:space="preserve">  /</w:t>
                  </w:r>
                  <w:proofErr w:type="gramEnd"/>
                  <w:r w:rsidR="005576A6" w:rsidRPr="003255A1">
                    <w:rPr>
                      <w:szCs w:val="22"/>
                      <w:lang w:val="en-GB"/>
                    </w:rPr>
                    <w:t>c</w:t>
                  </w:r>
                  <w:r w:rsidR="00EC06C3" w:rsidRPr="003255A1">
                    <w:rPr>
                      <w:szCs w:val="22"/>
                      <w:lang w:val="en-GB"/>
                    </w:rPr>
                    <w:t xml:space="preserve">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68DFF1" w14:textId="66AEC9E0" w:rsidR="00D742CA" w:rsidRDefault="00D742CA" w:rsidP="00D742CA">
                  <w:pPr>
                    <w:pStyle w:val="Instelling"/>
                    <w:spacing w:before="0" w:line="240" w:lineRule="auto"/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</w:t>
                  </w:r>
                  <w:r w:rsidRPr="00D4246D">
                    <w:rPr>
                      <w:szCs w:val="22"/>
                      <w:u w:val="single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Cerca</w:t>
                  </w:r>
                  <w:r w:rsidRPr="00D4246D">
                    <w:rPr>
                      <w:szCs w:val="22"/>
                      <w:lang w:val="en-GB"/>
                    </w:rPr>
                    <w:t xml:space="preserve">, C. Meyer, D.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Stateczny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D.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Siemon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J.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Wegbrod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G.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Purschke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>, D. Dimitrov, T. H. Struck. Deceleration of morphological evolution in a cryptic species complex</w:t>
                  </w:r>
                  <w:r>
                    <w:rPr>
                      <w:szCs w:val="22"/>
                      <w:lang w:val="en-GB"/>
                    </w:rPr>
                    <w:t xml:space="preserve"> and its links to paleontological stasis, </w:t>
                  </w:r>
                  <w:r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Evolution</w:t>
                  </w:r>
                </w:p>
                <w:p w14:paraId="30187CD4" w14:textId="36799341" w:rsidR="00EB17E0" w:rsidRDefault="006255B0" w:rsidP="007A0ED0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870476" w:rsidRPr="00D4246D">
                    <w:rPr>
                      <w:szCs w:val="22"/>
                      <w:lang w:val="en-GB"/>
                    </w:rPr>
                    <w:t>(5 year) =</w:t>
                  </w:r>
                  <w:r w:rsidR="00870476">
                    <w:rPr>
                      <w:szCs w:val="22"/>
                      <w:lang w:val="en-GB"/>
                    </w:rPr>
                    <w:t xml:space="preserve"> </w:t>
                  </w:r>
                  <w:r w:rsidR="00870476" w:rsidRPr="00D742CA">
                    <w:rPr>
                      <w:szCs w:val="22"/>
                      <w:lang w:val="en-GB"/>
                    </w:rPr>
                    <w:t>4.201</w:t>
                  </w:r>
                  <w:r w:rsidR="00870476">
                    <w:rPr>
                      <w:szCs w:val="22"/>
                      <w:lang w:val="en-GB"/>
                    </w:rPr>
                    <w:t xml:space="preserve">, </w:t>
                  </w:r>
                  <w:r w:rsidR="00870476" w:rsidRPr="006255B0">
                    <w:rPr>
                      <w:b/>
                      <w:bCs/>
                      <w:szCs w:val="22"/>
                      <w:lang w:val="en-GB"/>
                    </w:rPr>
                    <w:t>Q1 (top 5%)</w:t>
                  </w:r>
                  <w:r w:rsidR="00870476" w:rsidRPr="00D4246D">
                    <w:rPr>
                      <w:szCs w:val="22"/>
                      <w:lang w:val="en-GB"/>
                    </w:rPr>
                    <w:t xml:space="preserve"> in </w:t>
                  </w:r>
                  <w:r w:rsidR="00870476">
                    <w:rPr>
                      <w:szCs w:val="22"/>
                      <w:lang w:val="en-GB"/>
                    </w:rPr>
                    <w:t xml:space="preserve">Ecology, </w:t>
                  </w:r>
                  <w:r w:rsidR="00870476" w:rsidRPr="00D4246D">
                    <w:rPr>
                      <w:szCs w:val="22"/>
                      <w:lang w:val="en-GB"/>
                    </w:rPr>
                    <w:t xml:space="preserve">Evolution, </w:t>
                  </w:r>
                  <w:proofErr w:type="spellStart"/>
                  <w:r w:rsidR="00870476"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="00870476"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69697EE4" w14:textId="78F752A4" w:rsidR="00D742CA" w:rsidRPr="00D4246D" w:rsidRDefault="00D742CA" w:rsidP="007A0ED0">
                  <w:pPr>
                    <w:pStyle w:val="Prestatie"/>
                    <w:numPr>
                      <w:ilvl w:val="0"/>
                      <w:numId w:val="0"/>
                    </w:numPr>
                    <w:rPr>
                      <w:bCs/>
                      <w:i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A43567">
                    <w:rPr>
                      <w:szCs w:val="22"/>
                      <w:lang w:val="en-GB"/>
                    </w:rPr>
                    <w:t>Experimental design, f</w:t>
                  </w:r>
                  <w:r w:rsidRPr="00D4246D">
                    <w:rPr>
                      <w:szCs w:val="22"/>
                      <w:lang w:val="en-GB"/>
                    </w:rPr>
                    <w:t>ieldwork, wet-laboratory work and sequencing, data analysis, writing</w:t>
                  </w:r>
                </w:p>
              </w:tc>
            </w:tr>
            <w:tr w:rsidR="00870476" w:rsidRPr="00D4246D" w14:paraId="35093E0B" w14:textId="77777777" w:rsidTr="00E4401A">
              <w:trPr>
                <w:trHeight w:val="285"/>
              </w:trPr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28B3F4" w14:textId="77777777" w:rsidR="00870476" w:rsidRPr="00D4246D" w:rsidRDefault="00870476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28C8CFB" w14:textId="186FB3CF" w:rsidR="00870476" w:rsidRPr="00870476" w:rsidRDefault="00870476" w:rsidP="00870476">
                  <w:pPr>
                    <w:pStyle w:val="Instelling"/>
                    <w:spacing w:before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870476">
                    <w:rPr>
                      <w:b/>
                      <w:szCs w:val="22"/>
                      <w:lang w:val="en-GB"/>
                    </w:rPr>
                    <w:t>2019</w:t>
                  </w:r>
                </w:p>
              </w:tc>
            </w:tr>
            <w:tr w:rsidR="00D742CA" w:rsidRPr="00D4246D" w14:paraId="1DDC496F" w14:textId="77777777" w:rsidTr="00351917">
              <w:trPr>
                <w:trHeight w:val="1383"/>
              </w:trPr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B04E028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5</w:t>
                  </w:r>
                </w:p>
                <w:p w14:paraId="3B0954CD" w14:textId="711123B2" w:rsidR="00991C4D" w:rsidRPr="003255A1" w:rsidRDefault="00991C4D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u w:val="single"/>
                      <w:lang w:val="en-GB"/>
                    </w:rPr>
                  </w:pPr>
                  <w:r w:rsidRPr="003255A1">
                    <w:rPr>
                      <w:szCs w:val="22"/>
                      <w:lang w:val="en-GB"/>
                    </w:rPr>
                    <w:t>s</w:t>
                  </w:r>
                  <w:r w:rsidR="00771B5C" w:rsidRPr="003255A1">
                    <w:rPr>
                      <w:szCs w:val="22"/>
                      <w:lang w:val="en-GB"/>
                    </w:rPr>
                    <w:t xml:space="preserve"> / </w:t>
                  </w:r>
                  <w:r w:rsidR="005576A6" w:rsidRPr="003255A1">
                    <w:rPr>
                      <w:szCs w:val="22"/>
                      <w:lang w:val="en-GB"/>
                    </w:rPr>
                    <w:t>c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0071BA1" w14:textId="59124C74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12193A">
                    <w:rPr>
                      <w:b/>
                      <w:szCs w:val="22"/>
                      <w:u w:val="single"/>
                      <w:lang w:val="pt-PT"/>
                    </w:rPr>
                    <w:t>J. Cerca</w:t>
                  </w:r>
                  <w:r w:rsidRPr="0012193A">
                    <w:rPr>
                      <w:szCs w:val="22"/>
                      <w:lang w:val="pt-PT"/>
                    </w:rPr>
                    <w:t xml:space="preserve">, A. Agudo, S. Castro, A. Afonso, I. Alvarez, R. </w:t>
                  </w:r>
                  <w:proofErr w:type="spellStart"/>
                  <w:r w:rsidRPr="0012193A">
                    <w:rPr>
                      <w:szCs w:val="22"/>
                      <w:lang w:val="pt-PT"/>
                    </w:rPr>
                    <w:t>Torices</w:t>
                  </w:r>
                  <w:proofErr w:type="spellEnd"/>
                  <w:r w:rsidR="00870476" w:rsidRPr="0012193A">
                    <w:rPr>
                      <w:szCs w:val="22"/>
                      <w:lang w:val="pt-PT"/>
                    </w:rPr>
                    <w:t>.</w:t>
                  </w:r>
                  <w:r w:rsidRPr="0012193A">
                    <w:rPr>
                      <w:szCs w:val="22"/>
                      <w:lang w:val="pt-PT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Fitness benefits and costs of floral advertising traits: insights from rayed and rayless phenotypes of </w:t>
                  </w:r>
                  <w:proofErr w:type="spellStart"/>
                  <w:r w:rsidRPr="00D4246D">
                    <w:rPr>
                      <w:i/>
                      <w:szCs w:val="22"/>
                      <w:lang w:val="en-GB"/>
                    </w:rPr>
                    <w:t>Anacyclus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(Asteraceae),</w:t>
                  </w:r>
                  <w:r w:rsidRPr="00D4246D">
                    <w:rPr>
                      <w:i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bCs/>
                      <w:i/>
                      <w:szCs w:val="22"/>
                      <w:lang w:val="en-GB"/>
                    </w:rPr>
                    <w:t>American Journal of Botany</w:t>
                  </w:r>
                </w:p>
                <w:p w14:paraId="5BBBE38D" w14:textId="01A92E6C" w:rsidR="00D742CA" w:rsidRPr="00D4246D" w:rsidRDefault="006255B0" w:rsidP="00D742CA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(5 year) = 3.06, </w:t>
                  </w:r>
                  <w:r w:rsidR="00D742CA" w:rsidRPr="006255B0">
                    <w:rPr>
                      <w:b/>
                      <w:bCs/>
                      <w:szCs w:val="22"/>
                      <w:lang w:val="en-GB"/>
                    </w:rPr>
                    <w:t>Q1 (top 13%)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 in Ecology, Evolution, </w:t>
                  </w:r>
                  <w:proofErr w:type="spellStart"/>
                  <w:r w:rsidR="00D742CA"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="00D742CA"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52157FFF" w14:textId="5F96352D" w:rsidR="00D742CA" w:rsidRPr="00D4246D" w:rsidRDefault="00D742CA" w:rsidP="00D742CA">
                  <w:pPr>
                    <w:pStyle w:val="Prestatie"/>
                    <w:numPr>
                      <w:ilvl w:val="0"/>
                      <w:numId w:val="0"/>
                    </w:numPr>
                    <w:spacing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Contribution</w:t>
                  </w:r>
                  <w:r w:rsidRPr="00D4246D">
                    <w:rPr>
                      <w:szCs w:val="22"/>
                      <w:lang w:val="en-GB"/>
                    </w:rPr>
                    <w:t xml:space="preserve"> Experimental design, fieldwork, ecological data-analysis in R, writing</w:t>
                  </w:r>
                </w:p>
              </w:tc>
            </w:tr>
            <w:tr w:rsidR="00E4401A" w:rsidRPr="00D4246D" w14:paraId="5FDC753F" w14:textId="77777777" w:rsidTr="006255B0">
              <w:trPr>
                <w:trHeight w:val="274"/>
              </w:trPr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5EEEC60" w14:textId="77777777" w:rsidR="00E4401A" w:rsidRPr="00D4246D" w:rsidRDefault="00E4401A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EEF93C" w14:textId="3FB8BEF9" w:rsidR="00E4401A" w:rsidRPr="00E4401A" w:rsidRDefault="00E4401A" w:rsidP="00E4401A">
                  <w:pPr>
                    <w:pStyle w:val="Instelling"/>
                    <w:spacing w:before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E4401A">
                    <w:rPr>
                      <w:b/>
                      <w:szCs w:val="22"/>
                      <w:lang w:val="en-GB"/>
                    </w:rPr>
                    <w:t>2018</w:t>
                  </w:r>
                </w:p>
              </w:tc>
            </w:tr>
            <w:tr w:rsidR="00D742CA" w:rsidRPr="00D4246D" w14:paraId="55491C6A" w14:textId="77777777" w:rsidTr="00EF7523">
              <w:trPr>
                <w:trHeight w:val="982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528CF47E" w14:textId="77777777" w:rsidR="00991C4D" w:rsidRPr="00C23E42" w:rsidRDefault="00D742CA" w:rsidP="00991C4D">
                  <w:pPr>
                    <w:pStyle w:val="BodyText"/>
                    <w:spacing w:after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C23E42">
                    <w:rPr>
                      <w:b/>
                      <w:bCs/>
                      <w:szCs w:val="22"/>
                      <w:lang w:val="en-GB"/>
                    </w:rPr>
                    <w:t>4</w:t>
                  </w:r>
                </w:p>
                <w:p w14:paraId="5A573BA0" w14:textId="176C8F4E" w:rsidR="00771B5C" w:rsidRPr="00351917" w:rsidRDefault="00C23E42" w:rsidP="00991C4D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  <w:r w:rsidRPr="00351917">
                    <w:rPr>
                      <w:szCs w:val="22"/>
                      <w:lang w:val="en-GB"/>
                    </w:rPr>
                    <w:t>c</w:t>
                  </w:r>
                  <w:r w:rsidR="00EC06C3" w:rsidRPr="00351917">
                    <w:rPr>
                      <w:szCs w:val="22"/>
                      <w:lang w:val="en-GB"/>
                    </w:rPr>
                    <w:t xml:space="preserve">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975864" w14:textId="77777777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Pr="00D4246D">
                    <w:rPr>
                      <w:szCs w:val="22"/>
                      <w:lang w:val="en-GB"/>
                    </w:rPr>
                    <w:t xml:space="preserve">, G.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Purschke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T. H. Struck; Marine connectivity dynamics: Clarifying cosmopolitan distributions of marine interstitial invertebrates and the meiofauna paradox.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Marine Biology</w:t>
                  </w:r>
                </w:p>
                <w:p w14:paraId="695DCA70" w14:textId="1481186C" w:rsidR="00A23663" w:rsidRDefault="006255B0" w:rsidP="00A23663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 (5 year) = 2.2, </w:t>
                  </w:r>
                  <w:r w:rsidR="00D742CA" w:rsidRPr="006255B0">
                    <w:rPr>
                      <w:b/>
                      <w:bCs/>
                      <w:szCs w:val="22"/>
                      <w:lang w:val="en-GB"/>
                    </w:rPr>
                    <w:t>Q1 (top 20%)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 in</w:t>
                  </w:r>
                  <w:r w:rsidR="00D742CA" w:rsidRPr="00D4246D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 w:rsidR="00D742CA" w:rsidRPr="00D4246D">
                    <w:rPr>
                      <w:szCs w:val="22"/>
                      <w:lang w:val="en-GB"/>
                    </w:rPr>
                    <w:t>Ecology</w:t>
                  </w:r>
                </w:p>
                <w:p w14:paraId="0BFBC88A" w14:textId="6C625C70" w:rsidR="00D742CA" w:rsidRPr="00D4246D" w:rsidRDefault="00D742CA" w:rsidP="00A23663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Pr="00D4246D">
                    <w:rPr>
                      <w:szCs w:val="22"/>
                      <w:lang w:val="en-GB"/>
                    </w:rPr>
                    <w:t>Lead author, data-scoring of 1000+ publications, writing</w:t>
                  </w:r>
                </w:p>
              </w:tc>
            </w:tr>
            <w:tr w:rsidR="00D742CA" w:rsidRPr="00D4246D" w14:paraId="53281F3F" w14:textId="77777777" w:rsidTr="008748A7">
              <w:trPr>
                <w:trHeight w:val="1389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4DBA81E2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bookmarkStart w:id="0" w:name="_Hlk520007518"/>
                  <w:r w:rsidRPr="00D4246D">
                    <w:rPr>
                      <w:b/>
                      <w:szCs w:val="22"/>
                      <w:lang w:val="en-GB"/>
                    </w:rPr>
                    <w:t>3</w:t>
                  </w:r>
                </w:p>
                <w:p w14:paraId="0EB316EB" w14:textId="36674892" w:rsidR="00771B5C" w:rsidRPr="00351917" w:rsidRDefault="00EC06C3" w:rsidP="00D742CA">
                  <w:pPr>
                    <w:pStyle w:val="BodyText"/>
                    <w:spacing w:after="0" w:line="240" w:lineRule="auto"/>
                    <w:jc w:val="center"/>
                    <w:rPr>
                      <w:bCs/>
                      <w:szCs w:val="22"/>
                      <w:lang w:val="en-GB"/>
                    </w:rPr>
                  </w:pPr>
                  <w:r w:rsidRPr="00351917">
                    <w:rPr>
                      <w:bCs/>
                      <w:szCs w:val="22"/>
                      <w:lang w:val="en-GB"/>
                    </w:rPr>
                    <w:t>100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782EE8C" w14:textId="350530D1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T. H. Struck, J. Feder, M.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Bendiksby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S.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Birkeland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Pr="00D4246D">
                    <w:rPr>
                      <w:szCs w:val="22"/>
                      <w:lang w:val="en-GB"/>
                    </w:rPr>
                    <w:t xml:space="preserve">, V.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Gussarov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S.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Kistenich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K. Larsson, L.H.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Liow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M. Nowak, B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Stedje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L. Bachmann, D. Dimitrov; 2018 Finding evolutionary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processess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hidden in cryptic species.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Trends in Ecology &amp; Evolution</w:t>
                  </w:r>
                </w:p>
                <w:p w14:paraId="79AD8942" w14:textId="4D2BEBD0" w:rsidR="00A23663" w:rsidRPr="00D4246D" w:rsidRDefault="006255B0" w:rsidP="00D742CA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51182B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(5 year) = 19.3, </w:t>
                  </w:r>
                  <w:r w:rsidR="00D742CA" w:rsidRPr="007D7B74">
                    <w:rPr>
                      <w:b/>
                      <w:bCs/>
                      <w:szCs w:val="22"/>
                      <w:lang w:val="en-GB"/>
                    </w:rPr>
                    <w:t>Q1 (top 1%)</w:t>
                  </w:r>
                  <w:r w:rsidR="00D742CA" w:rsidRPr="00D4246D">
                    <w:rPr>
                      <w:szCs w:val="22"/>
                      <w:lang w:val="en-GB"/>
                    </w:rPr>
                    <w:t xml:space="preserve"> in Ecology, Evolution, </w:t>
                  </w:r>
                  <w:proofErr w:type="spellStart"/>
                  <w:r w:rsidR="00D742CA"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="00D742CA"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155403F2" w14:textId="7ECE396C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="007D7B74" w:rsidRPr="00D4246D">
                    <w:rPr>
                      <w:szCs w:val="22"/>
                      <w:lang w:val="en-GB"/>
                    </w:rPr>
                    <w:t>weekly discussions</w:t>
                  </w:r>
                  <w:r w:rsidRPr="00D4246D">
                    <w:rPr>
                      <w:szCs w:val="22"/>
                      <w:lang w:val="en-GB"/>
                    </w:rPr>
                    <w:t xml:space="preserve"> with 1</w:t>
                  </w:r>
                  <w:r w:rsidRPr="00D4246D">
                    <w:rPr>
                      <w:szCs w:val="22"/>
                      <w:vertAlign w:val="superscript"/>
                      <w:lang w:val="en-GB"/>
                    </w:rPr>
                    <w:t>st</w:t>
                  </w:r>
                  <w:r w:rsidRPr="00D4246D">
                    <w:rPr>
                      <w:szCs w:val="22"/>
                      <w:lang w:val="en-GB"/>
                    </w:rPr>
                    <w:t xml:space="preserve"> author, contribution to the literature review, writing</w:t>
                  </w:r>
                </w:p>
              </w:tc>
            </w:tr>
            <w:tr w:rsidR="007D7B74" w:rsidRPr="00D4246D" w14:paraId="6F1A3B90" w14:textId="77777777" w:rsidTr="007D7B74">
              <w:trPr>
                <w:trHeight w:val="303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144ACE0B" w14:textId="77777777" w:rsidR="007D7B74" w:rsidRPr="00D4246D" w:rsidRDefault="007D7B74" w:rsidP="00D742CA">
                  <w:pPr>
                    <w:pStyle w:val="BodyText"/>
                    <w:spacing w:after="0" w:line="240" w:lineRule="auto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CF486D" w14:textId="0F6F5C19" w:rsidR="007D7B74" w:rsidRPr="007D7B74" w:rsidRDefault="007D7B74" w:rsidP="007D7B74">
                  <w:pPr>
                    <w:pStyle w:val="Instelling"/>
                    <w:spacing w:before="0" w:line="240" w:lineRule="auto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7D7B74">
                    <w:rPr>
                      <w:b/>
                      <w:bCs/>
                      <w:szCs w:val="22"/>
                      <w:lang w:val="en-GB"/>
                    </w:rPr>
                    <w:t>2014-2013 (undergraduate researcher)</w:t>
                  </w:r>
                </w:p>
              </w:tc>
            </w:tr>
            <w:tr w:rsidR="00D742CA" w:rsidRPr="00D4246D" w14:paraId="2D9E92C4" w14:textId="77777777" w:rsidTr="00EF7523">
              <w:trPr>
                <w:trHeight w:val="1266"/>
              </w:trPr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74DB2979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bookmarkStart w:id="1" w:name="_Hlk520007530"/>
                  <w:r w:rsidRPr="00D4246D">
                    <w:rPr>
                      <w:b/>
                      <w:szCs w:val="22"/>
                      <w:lang w:val="en-GB"/>
                    </w:rPr>
                    <w:lastRenderedPageBreak/>
                    <w:t>2</w:t>
                  </w:r>
                </w:p>
                <w:p w14:paraId="4F66BECA" w14:textId="7665B7C6" w:rsidR="00991C4D" w:rsidRPr="00D4246D" w:rsidRDefault="00EC06C3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s / 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B2212D" w14:textId="32933DAD" w:rsidR="00D742CA" w:rsidRPr="00D4246D" w:rsidRDefault="00D742CA" w:rsidP="00D742CA">
                  <w:pPr>
                    <w:pStyle w:val="Instelling"/>
                    <w:spacing w:before="0" w:line="240" w:lineRule="auto"/>
                    <w:rPr>
                      <w:szCs w:val="22"/>
                      <w:lang w:val="en-GB"/>
                    </w:rPr>
                  </w:pPr>
                  <w:r w:rsidRPr="0012193A">
                    <w:rPr>
                      <w:szCs w:val="22"/>
                      <w:lang w:val="pt-PT"/>
                    </w:rPr>
                    <w:t xml:space="preserve">A. Afonso, S. Castro, J. Loureiro, L. Mota, </w:t>
                  </w:r>
                  <w:r w:rsidRPr="0012193A">
                    <w:rPr>
                      <w:b/>
                      <w:szCs w:val="22"/>
                      <w:u w:val="single"/>
                      <w:lang w:val="pt-PT"/>
                    </w:rPr>
                    <w:t>J. Cerca</w:t>
                  </w:r>
                  <w:r w:rsidRPr="0012193A">
                    <w:rPr>
                      <w:szCs w:val="22"/>
                      <w:lang w:val="pt-PT"/>
                    </w:rPr>
                    <w:t xml:space="preserve">, R. </w:t>
                  </w:r>
                  <w:proofErr w:type="spellStart"/>
                  <w:r w:rsidRPr="0012193A">
                    <w:rPr>
                      <w:szCs w:val="22"/>
                      <w:lang w:val="pt-PT"/>
                    </w:rPr>
                    <w:t>Torices</w:t>
                  </w:r>
                  <w:proofErr w:type="spellEnd"/>
                  <w:r w:rsidR="00A370B8" w:rsidRPr="0012193A">
                    <w:rPr>
                      <w:szCs w:val="22"/>
                      <w:lang w:val="pt-PT"/>
                    </w:rPr>
                    <w:t xml:space="preserve"> (</w:t>
                  </w:r>
                  <w:r w:rsidRPr="0012193A">
                    <w:rPr>
                      <w:szCs w:val="22"/>
                      <w:lang w:val="pt-PT"/>
                    </w:rPr>
                    <w:t>2014</w:t>
                  </w:r>
                  <w:r w:rsidR="00A370B8" w:rsidRPr="0012193A">
                    <w:rPr>
                      <w:szCs w:val="22"/>
                      <w:lang w:val="pt-PT"/>
                    </w:rPr>
                    <w:t>).</w:t>
                  </w:r>
                  <w:r w:rsidRPr="0012193A">
                    <w:rPr>
                      <w:szCs w:val="22"/>
                      <w:lang w:val="pt-PT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The effects of achene type and germination time on plant performance in the heterocarpic </w:t>
                  </w:r>
                  <w:proofErr w:type="spellStart"/>
                  <w:r w:rsidRPr="00D4246D">
                    <w:rPr>
                      <w:i/>
                      <w:szCs w:val="22"/>
                      <w:lang w:val="en-GB"/>
                    </w:rPr>
                    <w:t>Anacyclus</w:t>
                  </w:r>
                  <w:proofErr w:type="spellEnd"/>
                  <w:r w:rsidRPr="00D4246D">
                    <w:rPr>
                      <w:i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i/>
                      <w:szCs w:val="22"/>
                      <w:lang w:val="en-GB"/>
                    </w:rPr>
                    <w:t>clavatus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(Asteraceae).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American Journal of Botany</w:t>
                  </w:r>
                </w:p>
                <w:p w14:paraId="53AF945D" w14:textId="1D4A758C" w:rsidR="00D742CA" w:rsidRPr="00D4246D" w:rsidRDefault="00D742CA" w:rsidP="00D742CA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7D7B74">
                    <w:rPr>
                      <w:b/>
                      <w:bCs/>
                      <w:szCs w:val="22"/>
                      <w:lang w:val="en-GB"/>
                    </w:rPr>
                    <w:t>IF</w:t>
                  </w:r>
                  <w:r w:rsidRPr="00D4246D">
                    <w:rPr>
                      <w:szCs w:val="22"/>
                      <w:lang w:val="en-GB"/>
                    </w:rPr>
                    <w:t xml:space="preserve"> (5 year) = 3.06, </w:t>
                  </w:r>
                  <w:r w:rsidRPr="007D7B74">
                    <w:rPr>
                      <w:b/>
                      <w:bCs/>
                      <w:szCs w:val="22"/>
                      <w:lang w:val="en-GB"/>
                    </w:rPr>
                    <w:t>Q1 (top 13%)</w:t>
                  </w:r>
                  <w:r w:rsidRPr="00D4246D">
                    <w:rPr>
                      <w:szCs w:val="22"/>
                      <w:lang w:val="en-GB"/>
                    </w:rPr>
                    <w:t xml:space="preserve"> in Ecology, Evolution,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Behavior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and Systematics</w:t>
                  </w:r>
                </w:p>
                <w:p w14:paraId="11DB8589" w14:textId="487DCDBC" w:rsidR="00D742CA" w:rsidRPr="00D4246D" w:rsidRDefault="00D742CA" w:rsidP="00D742CA">
                  <w:pPr>
                    <w:pStyle w:val="Prestatie"/>
                    <w:numPr>
                      <w:ilvl w:val="0"/>
                      <w:numId w:val="0"/>
                    </w:numPr>
                    <w:spacing w:line="240" w:lineRule="auto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Contribution</w:t>
                  </w:r>
                  <w:r w:rsidRPr="00D4246D">
                    <w:rPr>
                      <w:szCs w:val="22"/>
                      <w:lang w:val="en-GB"/>
                    </w:rPr>
                    <w:t xml:space="preserve"> Experimental design, data collection and writing</w:t>
                  </w:r>
                </w:p>
              </w:tc>
            </w:tr>
            <w:bookmarkEnd w:id="0"/>
            <w:bookmarkEnd w:id="1"/>
            <w:tr w:rsidR="00D742CA" w:rsidRPr="00D4246D" w14:paraId="74B4CC30" w14:textId="77777777" w:rsidTr="00A370B8">
              <w:trPr>
                <w:trHeight w:val="1002"/>
              </w:trPr>
              <w:tc>
                <w:tcPr>
                  <w:tcW w:w="704" w:type="dxa"/>
                  <w:tcBorders>
                    <w:bottom w:val="single" w:sz="4" w:space="0" w:color="auto"/>
                  </w:tcBorders>
                </w:tcPr>
                <w:p w14:paraId="4000DAFA" w14:textId="77777777" w:rsidR="00D742CA" w:rsidRDefault="00D742CA" w:rsidP="00D742CA">
                  <w:pPr>
                    <w:pStyle w:val="BodyText"/>
                    <w:spacing w:after="0" w:line="240" w:lineRule="auto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1</w:t>
                  </w:r>
                </w:p>
                <w:p w14:paraId="3771334F" w14:textId="7C51DA68" w:rsidR="005B2D13" w:rsidRPr="005B2D13" w:rsidRDefault="005B2D13" w:rsidP="00D742CA">
                  <w:pPr>
                    <w:pStyle w:val="BodyText"/>
                    <w:spacing w:after="0" w:line="240" w:lineRule="auto"/>
                    <w:jc w:val="center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Cs/>
                      <w:szCs w:val="22"/>
                      <w:lang w:val="en-GB"/>
                    </w:rPr>
                    <w:t>10</w:t>
                  </w:r>
                </w:p>
              </w:tc>
              <w:tc>
                <w:tcPr>
                  <w:tcW w:w="9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CA29D4" w14:textId="789EB6D4" w:rsidR="00D742CA" w:rsidRPr="00022962" w:rsidRDefault="00D742CA" w:rsidP="00D742CA">
                  <w:pPr>
                    <w:pStyle w:val="Prestatie"/>
                    <w:numPr>
                      <w:ilvl w:val="0"/>
                      <w:numId w:val="0"/>
                    </w:numPr>
                    <w:spacing w:after="0" w:line="240" w:lineRule="auto"/>
                    <w:rPr>
                      <w:szCs w:val="22"/>
                      <w:lang w:val="en-US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J. Loureiro, M. Castro,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Pr="00D4246D">
                    <w:rPr>
                      <w:szCs w:val="22"/>
                      <w:lang w:val="en-GB"/>
                    </w:rPr>
                    <w:t xml:space="preserve">, L.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Mota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, R.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Torices</w:t>
                  </w:r>
                  <w:proofErr w:type="spellEnd"/>
                  <w:r w:rsidR="00A370B8">
                    <w:rPr>
                      <w:szCs w:val="22"/>
                      <w:lang w:val="en-GB"/>
                    </w:rPr>
                    <w:t xml:space="preserve"> (</w:t>
                  </w:r>
                  <w:r w:rsidRPr="00D4246D">
                    <w:rPr>
                      <w:szCs w:val="22"/>
                      <w:lang w:val="en-GB"/>
                    </w:rPr>
                    <w:t>2013</w:t>
                  </w:r>
                  <w:r w:rsidR="00A370B8">
                    <w:rPr>
                      <w:szCs w:val="22"/>
                      <w:lang w:val="en-GB"/>
                    </w:rPr>
                    <w:t>)</w:t>
                  </w:r>
                  <w:r w:rsidRPr="00D4246D">
                    <w:rPr>
                      <w:szCs w:val="22"/>
                      <w:lang w:val="en-GB"/>
                    </w:rPr>
                    <w:t xml:space="preserve"> Genome size variation and polyploidy incidence in the alpine flora from Spain. </w:t>
                  </w:r>
                  <w:proofErr w:type="spellStart"/>
                  <w:r w:rsidRPr="00022962">
                    <w:rPr>
                      <w:b/>
                      <w:i/>
                      <w:szCs w:val="22"/>
                      <w:lang w:val="en-US"/>
                    </w:rPr>
                    <w:t>Anales</w:t>
                  </w:r>
                  <w:proofErr w:type="spellEnd"/>
                  <w:r w:rsidRPr="00022962">
                    <w:rPr>
                      <w:b/>
                      <w:i/>
                      <w:szCs w:val="22"/>
                      <w:lang w:val="en-US"/>
                    </w:rPr>
                    <w:t xml:space="preserve"> del </w:t>
                  </w:r>
                  <w:proofErr w:type="spellStart"/>
                  <w:r w:rsidRPr="00022962">
                    <w:rPr>
                      <w:b/>
                      <w:i/>
                      <w:szCs w:val="22"/>
                      <w:lang w:val="en-US"/>
                    </w:rPr>
                    <w:t>Jardín</w:t>
                  </w:r>
                  <w:proofErr w:type="spellEnd"/>
                  <w:r w:rsidRPr="00022962">
                    <w:rPr>
                      <w:b/>
                      <w:i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022962">
                    <w:rPr>
                      <w:b/>
                      <w:i/>
                      <w:szCs w:val="22"/>
                      <w:lang w:val="en-US"/>
                    </w:rPr>
                    <w:t>Botánico</w:t>
                  </w:r>
                  <w:proofErr w:type="spellEnd"/>
                  <w:r w:rsidRPr="00022962">
                    <w:rPr>
                      <w:b/>
                      <w:i/>
                      <w:szCs w:val="22"/>
                      <w:lang w:val="en-US"/>
                    </w:rPr>
                    <w:t xml:space="preserve"> de Madrid</w:t>
                  </w:r>
                </w:p>
                <w:p w14:paraId="7FC16653" w14:textId="3B332DE5" w:rsidR="008748A7" w:rsidRPr="008748A7" w:rsidRDefault="00D742CA" w:rsidP="008748A7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US"/>
                    </w:rPr>
                  </w:pPr>
                  <w:r w:rsidRPr="008748A7">
                    <w:rPr>
                      <w:b/>
                      <w:bCs/>
                      <w:szCs w:val="22"/>
                      <w:lang w:val="en-US"/>
                    </w:rPr>
                    <w:t>IF</w:t>
                  </w:r>
                  <w:r w:rsidRPr="008748A7">
                    <w:rPr>
                      <w:szCs w:val="22"/>
                      <w:lang w:val="en-US"/>
                    </w:rPr>
                    <w:t xml:space="preserve"> (5 year) = 0.</w:t>
                  </w:r>
                  <w:r w:rsidR="00BD72C3">
                    <w:rPr>
                      <w:szCs w:val="22"/>
                      <w:lang w:val="en-US"/>
                    </w:rPr>
                    <w:t>74</w:t>
                  </w:r>
                </w:p>
                <w:p w14:paraId="793B583B" w14:textId="6B74540F" w:rsidR="00D742CA" w:rsidRPr="00D4246D" w:rsidRDefault="00D742CA" w:rsidP="008748A7">
                  <w:pPr>
                    <w:pStyle w:val="Prestatie"/>
                    <w:numPr>
                      <w:ilvl w:val="0"/>
                      <w:numId w:val="0"/>
                    </w:numPr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 </w:t>
                  </w:r>
                  <w:r w:rsidRPr="00D4246D">
                    <w:rPr>
                      <w:szCs w:val="22"/>
                      <w:lang w:val="en-GB"/>
                    </w:rPr>
                    <w:t>Field collection, flow-cytometry analysis, laboratory work and writing</w:t>
                  </w:r>
                </w:p>
              </w:tc>
            </w:tr>
          </w:tbl>
          <w:p w14:paraId="570A37E9" w14:textId="77777777" w:rsidR="005A7BC0" w:rsidRPr="00322091" w:rsidRDefault="005A7BC0" w:rsidP="00173D1A">
            <w:pPr>
              <w:pStyle w:val="Sectietitel"/>
              <w:tabs>
                <w:tab w:val="left" w:pos="1280"/>
                <w:tab w:val="left" w:pos="176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awards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  <w:r w:rsidR="00173D1A"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5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9785"/>
            </w:tblGrid>
            <w:tr w:rsidR="002341EA" w:rsidRPr="00D4246D" w14:paraId="3C4D6BF4" w14:textId="77777777" w:rsidTr="005F2378">
              <w:tc>
                <w:tcPr>
                  <w:tcW w:w="741" w:type="dxa"/>
                </w:tcPr>
                <w:p w14:paraId="1050105C" w14:textId="72FA824C" w:rsidR="002341EA" w:rsidRPr="00D4246D" w:rsidRDefault="002341EA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785" w:type="dxa"/>
                </w:tcPr>
                <w:p w14:paraId="6A904900" w14:textId="39F7C8D6" w:rsidR="002341EA" w:rsidRPr="00D4246D" w:rsidRDefault="002341EA" w:rsidP="00161210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Best PhD/MSc paper award by the Natural History Museum in Oslo (~500 €)</w:t>
                  </w:r>
                </w:p>
              </w:tc>
            </w:tr>
            <w:tr w:rsidR="009C665B" w:rsidRPr="00D4246D" w14:paraId="76086EE4" w14:textId="77777777" w:rsidTr="005F2378">
              <w:tc>
                <w:tcPr>
                  <w:tcW w:w="741" w:type="dxa"/>
                </w:tcPr>
                <w:p w14:paraId="3E0FC3D4" w14:textId="77777777" w:rsidR="009C665B" w:rsidRPr="00D4246D" w:rsidRDefault="0083761B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785" w:type="dxa"/>
                </w:tcPr>
                <w:p w14:paraId="7DD88237" w14:textId="77777777" w:rsidR="009C665B" w:rsidRPr="00D4246D" w:rsidRDefault="0083761B" w:rsidP="00161210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Best poster award, </w:t>
                  </w:r>
                  <w:r w:rsidR="00CD639F" w:rsidRPr="00D4246D">
                    <w:rPr>
                      <w:szCs w:val="22"/>
                      <w:lang w:val="en-GB"/>
                    </w:rPr>
                    <w:t xml:space="preserve">XV </w:t>
                  </w:r>
                  <w:r w:rsidRPr="00D4246D">
                    <w:rPr>
                      <w:szCs w:val="22"/>
                      <w:lang w:val="en-GB"/>
                    </w:rPr>
                    <w:t>EMPSEB (European Meeting of PhD Students in Evolutionary Biology</w:t>
                  </w:r>
                  <w:r w:rsidR="00B1045C" w:rsidRPr="00D4246D"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 xml:space="preserve">~500 </w:t>
                  </w:r>
                  <w:r w:rsidR="00360285" w:rsidRPr="00D4246D">
                    <w:rPr>
                      <w:szCs w:val="22"/>
                      <w:lang w:val="en-GB"/>
                    </w:rPr>
                    <w:t>€</w:t>
                  </w:r>
                  <w:r w:rsidRPr="00D4246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83761B" w:rsidRPr="00D4246D" w14:paraId="5A4BBD23" w14:textId="77777777" w:rsidTr="005F2378">
              <w:tc>
                <w:tcPr>
                  <w:tcW w:w="741" w:type="dxa"/>
                </w:tcPr>
                <w:p w14:paraId="3C9304DC" w14:textId="77777777" w:rsidR="0083761B" w:rsidRPr="00D4246D" w:rsidRDefault="0083761B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785" w:type="dxa"/>
                </w:tcPr>
                <w:p w14:paraId="6F2E3247" w14:textId="77777777" w:rsidR="0083761B" w:rsidRPr="00D4246D" w:rsidRDefault="0083761B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Science communication Instagram Photo Competition #phdlifemn (9,7-inch, 32 GB iPad)</w:t>
                  </w:r>
                </w:p>
              </w:tc>
            </w:tr>
            <w:tr w:rsidR="0083761B" w:rsidRPr="00D4246D" w14:paraId="063ECFBE" w14:textId="77777777" w:rsidTr="005F2378">
              <w:tc>
                <w:tcPr>
                  <w:tcW w:w="741" w:type="dxa"/>
                </w:tcPr>
                <w:p w14:paraId="26A3BE8F" w14:textId="77777777" w:rsidR="0083761B" w:rsidRPr="00D4246D" w:rsidRDefault="0083761B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785" w:type="dxa"/>
                </w:tcPr>
                <w:p w14:paraId="72D23B6E" w14:textId="77777777" w:rsidR="0083761B" w:rsidRPr="00D4246D" w:rsidRDefault="0083761B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Best poster award, NORBIS annual meeting (500 NOK; ~ 52.5 €)</w:t>
                  </w:r>
                </w:p>
              </w:tc>
            </w:tr>
            <w:tr w:rsidR="0083761B" w:rsidRPr="00D4246D" w14:paraId="1FEA631A" w14:textId="77777777" w:rsidTr="005F2378">
              <w:tc>
                <w:tcPr>
                  <w:tcW w:w="741" w:type="dxa"/>
                </w:tcPr>
                <w:p w14:paraId="32B46B57" w14:textId="77777777" w:rsidR="0083761B" w:rsidRPr="00D4246D" w:rsidRDefault="0083761B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2016</w:t>
                  </w:r>
                </w:p>
              </w:tc>
              <w:tc>
                <w:tcPr>
                  <w:tcW w:w="9785" w:type="dxa"/>
                </w:tcPr>
                <w:p w14:paraId="4E86AEBD" w14:textId="77777777" w:rsidR="0083761B" w:rsidRPr="00D4246D" w:rsidRDefault="0083761B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Best poster and speed presentation award,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annual meeting (5 000 NOK; ~ 525 €)</w:t>
                  </w:r>
                </w:p>
              </w:tc>
            </w:tr>
            <w:tr w:rsidR="00996144" w:rsidRPr="00D4246D" w14:paraId="5C97A9CC" w14:textId="77777777" w:rsidTr="005F2378">
              <w:tc>
                <w:tcPr>
                  <w:tcW w:w="741" w:type="dxa"/>
                </w:tcPr>
                <w:p w14:paraId="7DE89922" w14:textId="77777777" w:rsidR="00996144" w:rsidRPr="00D4246D" w:rsidRDefault="00996144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2014</w:t>
                  </w:r>
                </w:p>
              </w:tc>
              <w:tc>
                <w:tcPr>
                  <w:tcW w:w="9785" w:type="dxa"/>
                </w:tcPr>
                <w:p w14:paraId="5F47B27F" w14:textId="77777777" w:rsidR="00996144" w:rsidRPr="00D4246D" w:rsidRDefault="00996144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4</w:t>
                  </w:r>
                  <w:r w:rsidRPr="00D4246D">
                    <w:rPr>
                      <w:szCs w:val="22"/>
                      <w:vertAlign w:val="superscript"/>
                      <w:lang w:val="en-GB"/>
                    </w:rPr>
                    <w:t>th</w:t>
                  </w:r>
                  <w:r w:rsidRPr="00D4246D">
                    <w:rPr>
                      <w:szCs w:val="22"/>
                      <w:lang w:val="en-GB"/>
                    </w:rPr>
                    <w:t xml:space="preserve"> best individual speaker at national level - Portuguese National Debating Competition</w:t>
                  </w:r>
                </w:p>
              </w:tc>
            </w:tr>
            <w:tr w:rsidR="0083761B" w:rsidRPr="00D4246D" w14:paraId="4230F82F" w14:textId="77777777" w:rsidTr="005F2378">
              <w:tc>
                <w:tcPr>
                  <w:tcW w:w="741" w:type="dxa"/>
                </w:tcPr>
                <w:p w14:paraId="4159D405" w14:textId="77777777" w:rsidR="0083761B" w:rsidRPr="00D4246D" w:rsidRDefault="0083761B" w:rsidP="0083761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2014</w:t>
                  </w:r>
                </w:p>
              </w:tc>
              <w:tc>
                <w:tcPr>
                  <w:tcW w:w="9785" w:type="dxa"/>
                </w:tcPr>
                <w:p w14:paraId="2E27A6A6" w14:textId="77777777" w:rsidR="0083761B" w:rsidRPr="00D4246D" w:rsidRDefault="0083761B" w:rsidP="0083761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“Top 3% student” of the Faculty for Sciences and Technology, University of Coimbra (~2.500 €)</w:t>
                  </w:r>
                </w:p>
              </w:tc>
            </w:tr>
          </w:tbl>
          <w:p w14:paraId="6BAE00A8" w14:textId="77777777" w:rsidR="005A7BC0" w:rsidRPr="00322091" w:rsidRDefault="003A1CD3" w:rsidP="00C23CC8">
            <w:pPr>
              <w:pStyle w:val="Sectietitel"/>
              <w:tabs>
                <w:tab w:val="left" w:pos="1280"/>
                <w:tab w:val="left" w:pos="320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Funding</w:t>
            </w:r>
            <w:r w:rsidR="005A7BC0"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  <w:r w:rsidR="00C23CC8"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0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6347"/>
              <w:gridCol w:w="2906"/>
            </w:tblGrid>
            <w:tr w:rsidR="00697F71" w:rsidRPr="00D4246D" w14:paraId="7C11506B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6AAE070A" w14:textId="15C334FF" w:rsidR="00697F71" w:rsidRDefault="00697F71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6347" w:type="dxa"/>
                </w:tcPr>
                <w:p w14:paraId="31510032" w14:textId="35D94463" w:rsidR="00697F71" w:rsidRDefault="00697F71" w:rsidP="001C3F8A">
                  <w:pPr>
                    <w:pStyle w:val="Instelling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>EMBO travel fellowship to visit Prof. Bent Emerson (Spain)</w:t>
                  </w:r>
                </w:p>
              </w:tc>
              <w:tc>
                <w:tcPr>
                  <w:tcW w:w="2906" w:type="dxa"/>
                </w:tcPr>
                <w:p w14:paraId="0B8157C8" w14:textId="309831DC" w:rsidR="00697F71" w:rsidRPr="00697F71" w:rsidRDefault="00067D25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>76,000 NOK (7,500 €)</w:t>
                  </w:r>
                </w:p>
              </w:tc>
            </w:tr>
            <w:tr w:rsidR="00495DA0" w:rsidRPr="00D4246D" w14:paraId="43AABB81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7387CD3A" w14:textId="7BA413D6" w:rsidR="00495DA0" w:rsidRDefault="00495DA0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6347" w:type="dxa"/>
                </w:tcPr>
                <w:p w14:paraId="3BD90F00" w14:textId="039B47E0" w:rsidR="00495DA0" w:rsidRPr="004C7D58" w:rsidRDefault="00495DA0" w:rsidP="001C3F8A">
                  <w:pPr>
                    <w:pStyle w:val="Instelling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>DIKU -</w:t>
                  </w:r>
                  <w:r w:rsidR="00305A15">
                    <w:rPr>
                      <w:szCs w:val="22"/>
                      <w:lang w:val="en-US"/>
                    </w:rPr>
                    <w:t xml:space="preserve"> </w:t>
                  </w:r>
                  <w:r w:rsidR="00305A15" w:rsidRPr="00305A15">
                    <w:rPr>
                      <w:szCs w:val="22"/>
                      <w:lang w:val="en-US"/>
                    </w:rPr>
                    <w:t>NORPART-2021/10475 Exchanges between Norway and Latin America to facilitating excellent joint graduate education in biodiversity genomics</w:t>
                  </w:r>
                  <w:r w:rsidR="00413D41">
                    <w:rPr>
                      <w:szCs w:val="22"/>
                      <w:lang w:val="en-US"/>
                    </w:rPr>
                    <w:t xml:space="preserve"> (co-</w:t>
                  </w:r>
                  <w:r w:rsidR="00D63157">
                    <w:rPr>
                      <w:szCs w:val="22"/>
                      <w:lang w:val="en-US"/>
                    </w:rPr>
                    <w:t>leader</w:t>
                  </w:r>
                  <w:r w:rsidR="00413D41">
                    <w:rPr>
                      <w:szCs w:val="22"/>
                      <w:lang w:val="en-US"/>
                    </w:rPr>
                    <w:t xml:space="preserve"> with Michael D. Martin)</w:t>
                  </w:r>
                </w:p>
              </w:tc>
              <w:tc>
                <w:tcPr>
                  <w:tcW w:w="2906" w:type="dxa"/>
                </w:tcPr>
                <w:p w14:paraId="11214041" w14:textId="50C9BB5F" w:rsidR="00495DA0" w:rsidRDefault="00413D41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</w:t>
                  </w:r>
                  <w:r w:rsidRPr="00413D41">
                    <w:rPr>
                      <w:szCs w:val="22"/>
                      <w:lang w:val="en-GB"/>
                    </w:rPr>
                    <w:t>8,400,000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proofErr w:type="gramStart"/>
                  <w:r>
                    <w:rPr>
                      <w:szCs w:val="22"/>
                      <w:lang w:val="en-GB"/>
                    </w:rPr>
                    <w:t>NOK</w:t>
                  </w:r>
                  <w:r w:rsidR="00005E7D">
                    <w:rPr>
                      <w:szCs w:val="22"/>
                      <w:lang w:val="en-GB"/>
                    </w:rPr>
                    <w:t xml:space="preserve"> </w:t>
                  </w:r>
                  <w:r w:rsidR="006F18E0">
                    <w:rPr>
                      <w:szCs w:val="22"/>
                      <w:lang w:val="en-GB"/>
                    </w:rPr>
                    <w:t xml:space="preserve"> (</w:t>
                  </w:r>
                  <w:proofErr w:type="gramEnd"/>
                  <w:r w:rsidR="006F18E0" w:rsidRPr="006F18E0">
                    <w:rPr>
                      <w:szCs w:val="22"/>
                      <w:lang w:val="en-GB"/>
                    </w:rPr>
                    <w:t>817,021</w:t>
                  </w:r>
                  <w:r w:rsidR="006F18E0">
                    <w:rPr>
                      <w:szCs w:val="22"/>
                      <w:lang w:val="en-GB"/>
                    </w:rPr>
                    <w:t xml:space="preserve">€) </w:t>
                  </w:r>
                </w:p>
              </w:tc>
            </w:tr>
            <w:tr w:rsidR="001C3F8A" w:rsidRPr="00D4246D" w14:paraId="2C9E4E7C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41551099" w14:textId="145ECDEB" w:rsidR="001C3F8A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6347" w:type="dxa"/>
                </w:tcPr>
                <w:p w14:paraId="776A9A57" w14:textId="5EAEF689" w:rsidR="001C3F8A" w:rsidRPr="001C3F8A" w:rsidRDefault="001C3F8A" w:rsidP="001C3F8A">
                  <w:pPr>
                    <w:pStyle w:val="Instelling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</w:t>
                  </w:r>
                  <w:r w:rsidRPr="001C3F8A">
                    <w:rPr>
                      <w:szCs w:val="22"/>
                      <w:lang w:val="en-US"/>
                    </w:rPr>
                    <w:t>Adaptation in the Anthropocene: the Iago Sparrow genome as a key to understand adaptation to</w:t>
                  </w:r>
                  <w:r>
                    <w:rPr>
                      <w:szCs w:val="22"/>
                      <w:lang w:val="en-US"/>
                    </w:rPr>
                    <w:t xml:space="preserve"> </w:t>
                  </w:r>
                  <w:r w:rsidRPr="001C3F8A">
                    <w:rPr>
                      <w:szCs w:val="22"/>
                      <w:lang w:val="en-US"/>
                    </w:rPr>
                    <w:t>anthropogenic environments</w:t>
                  </w:r>
                  <w:r w:rsidRPr="004C7D58">
                    <w:rPr>
                      <w:szCs w:val="22"/>
                      <w:lang w:val="en-US"/>
                    </w:rPr>
                    <w:t>»</w:t>
                  </w:r>
                  <w:r>
                    <w:rPr>
                      <w:szCs w:val="22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Cs w:val="22"/>
                      <w:lang w:val="en-GB"/>
                    </w:rPr>
                    <w:t>Peder</w:t>
                  </w:r>
                  <w:proofErr w:type="spellEnd"/>
                  <w:r>
                    <w:rPr>
                      <w:b/>
                      <w:bCs/>
                      <w:szCs w:val="22"/>
                      <w:lang w:val="en-GB"/>
                    </w:rPr>
                    <w:t xml:space="preserve"> Sather</w:t>
                  </w:r>
                  <w:r>
                    <w:rPr>
                      <w:szCs w:val="22"/>
                      <w:lang w:val="en-GB"/>
                    </w:rPr>
                    <w:t xml:space="preserve"> (PIs: José Cerca NTNU &amp;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Rauri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Bowie, UC Berkeley)</w:t>
                  </w:r>
                </w:p>
              </w:tc>
              <w:tc>
                <w:tcPr>
                  <w:tcW w:w="2906" w:type="dxa"/>
                </w:tcPr>
                <w:p w14:paraId="07D704F9" w14:textId="4E06C47D" w:rsidR="001C3F8A" w:rsidRDefault="00B10259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</w:t>
                  </w:r>
                  <w:r w:rsidR="00CB22B1">
                    <w:rPr>
                      <w:szCs w:val="22"/>
                      <w:lang w:val="en-GB"/>
                    </w:rPr>
                    <w:t>2</w:t>
                  </w:r>
                  <w:r w:rsidR="00040F75">
                    <w:rPr>
                      <w:szCs w:val="22"/>
                      <w:lang w:val="en-GB"/>
                    </w:rPr>
                    <w:t>25</w:t>
                  </w:r>
                  <w:r w:rsidR="00CB22B1">
                    <w:rPr>
                      <w:szCs w:val="22"/>
                      <w:lang w:val="en-GB"/>
                    </w:rPr>
                    <w:t>,</w:t>
                  </w:r>
                  <w:r w:rsidR="001C3F8A">
                    <w:rPr>
                      <w:szCs w:val="22"/>
                      <w:lang w:val="en-GB"/>
                    </w:rPr>
                    <w:t>000 NOK (</w:t>
                  </w:r>
                  <w:r w:rsidR="00CE5CB5">
                    <w:rPr>
                      <w:szCs w:val="22"/>
                      <w:lang w:val="en-GB"/>
                    </w:rPr>
                    <w:t>2</w:t>
                  </w:r>
                  <w:r>
                    <w:rPr>
                      <w:szCs w:val="22"/>
                      <w:lang w:val="en-GB"/>
                    </w:rPr>
                    <w:t>2</w:t>
                  </w:r>
                  <w:r w:rsidR="001C3F8A">
                    <w:rPr>
                      <w:szCs w:val="22"/>
                      <w:lang w:val="en-GB"/>
                    </w:rPr>
                    <w:t>,000 €)</w:t>
                  </w:r>
                </w:p>
                <w:p w14:paraId="4FAFF6DD" w14:textId="77777777" w:rsidR="001C3F8A" w:rsidRDefault="001C3F8A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</w:p>
              </w:tc>
            </w:tr>
            <w:tr w:rsidR="001C3F8A" w:rsidRPr="00D4246D" w14:paraId="41D84140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4FFB96DA" w14:textId="01B74090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6347" w:type="dxa"/>
                </w:tcPr>
                <w:p w14:paraId="01D71971" w14:textId="516DF26E" w:rsidR="001C3F8A" w:rsidRPr="004C7D58" w:rsidRDefault="001C3F8A" w:rsidP="001C3F8A">
                  <w:pPr>
                    <w:pStyle w:val="Instelling"/>
                    <w:spacing w:before="0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«Ecological speciation, polyploidy, and the rewiring of transcriptomic networks: untangling the drivers for genomic novelty and genomic functionality»</w:t>
                  </w:r>
                  <w:r>
                    <w:rPr>
                      <w:szCs w:val="22"/>
                      <w:lang w:val="en-US"/>
                    </w:rPr>
                    <w:t xml:space="preserve">, </w:t>
                  </w:r>
                  <w:r w:rsidRPr="004C7D58">
                    <w:rPr>
                      <w:b/>
                      <w:bCs/>
                      <w:szCs w:val="22"/>
                      <w:lang w:val="en-GB"/>
                    </w:rPr>
                    <w:t>Norwegian Research Council</w:t>
                  </w:r>
                </w:p>
              </w:tc>
              <w:tc>
                <w:tcPr>
                  <w:tcW w:w="2906" w:type="dxa"/>
                </w:tcPr>
                <w:p w14:paraId="02D0E0A0" w14:textId="77777777" w:rsidR="001C3F8A" w:rsidRDefault="001C3F8A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1,691,000 NOK (165,000 €)</w:t>
                  </w:r>
                </w:p>
                <w:p w14:paraId="33F7BB46" w14:textId="7C4B39A4" w:rsidR="001C3F8A" w:rsidRPr="00D4246D" w:rsidRDefault="001C3F8A" w:rsidP="001C3F8A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</w:p>
              </w:tc>
            </w:tr>
            <w:tr w:rsidR="001C3F8A" w:rsidRPr="00D4246D" w14:paraId="57CC002F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0D5C2837" w14:textId="77777777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6347" w:type="dxa"/>
                </w:tcPr>
                <w:p w14:paraId="237F9123" w14:textId="1F942015" w:rsidR="001C3F8A" w:rsidRPr="004C7D58" w:rsidRDefault="001C3F8A" w:rsidP="001C3F8A">
                  <w:pPr>
                    <w:pStyle w:val="Instelling"/>
                    <w:spacing w:before="0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«Genomics of Convergent Invertebrate Morphology»</w:t>
                  </w:r>
                  <w:r w:rsidRPr="004C7D58">
                    <w:rPr>
                      <w:b/>
                      <w:bCs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4C7D58">
                    <w:rPr>
                      <w:b/>
                      <w:bCs/>
                      <w:szCs w:val="22"/>
                      <w:lang w:val="en-US"/>
                    </w:rPr>
                    <w:t>Peder</w:t>
                  </w:r>
                  <w:proofErr w:type="spellEnd"/>
                  <w:r w:rsidRPr="004C7D58">
                    <w:rPr>
                      <w:b/>
                      <w:bCs/>
                      <w:szCs w:val="22"/>
                      <w:lang w:val="en-US"/>
                    </w:rPr>
                    <w:t xml:space="preserve"> Sather Grant </w:t>
                  </w:r>
                  <w:r w:rsidRPr="004C7D58">
                    <w:rPr>
                      <w:szCs w:val="22"/>
                      <w:lang w:val="en-US"/>
                    </w:rPr>
                    <w:t>(under R. Gillespie and T. H. Struck)</w:t>
                  </w:r>
                </w:p>
              </w:tc>
              <w:tc>
                <w:tcPr>
                  <w:tcW w:w="2906" w:type="dxa"/>
                </w:tcPr>
                <w:p w14:paraId="42D0ACD1" w14:textId="77777777" w:rsidR="00B10259" w:rsidRDefault="00B10259" w:rsidP="00B10259">
                  <w:pPr>
                    <w:pStyle w:val="BodyText"/>
                    <w:spacing w:after="0"/>
                    <w:ind w:left="708" w:hanging="708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~200,000 NOK (22,000 €)</w:t>
                  </w:r>
                </w:p>
                <w:p w14:paraId="6FEFA64E" w14:textId="7432255F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</w:tr>
            <w:tr w:rsidR="001C3F8A" w:rsidRPr="00D4246D" w14:paraId="7CA775C1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48300309" w14:textId="59F2AD37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6347" w:type="dxa"/>
                </w:tcPr>
                <w:p w14:paraId="74F142B0" w14:textId="6AA1ABF7" w:rsidR="001C3F8A" w:rsidRPr="00D4246D" w:rsidRDefault="001C3F8A" w:rsidP="001C3F8A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4C7D58">
                    <w:rPr>
                      <w:szCs w:val="22"/>
                      <w:lang w:val="en-US"/>
                    </w:rPr>
                    <w:t xml:space="preserve">«On the origin of cryptic species: Insights from the </w:t>
                  </w:r>
                  <w:proofErr w:type="spellStart"/>
                  <w:r w:rsidRPr="004C7D58">
                    <w:rPr>
                      <w:szCs w:val="22"/>
                      <w:lang w:val="en-US"/>
                    </w:rPr>
                    <w:t>Stygocapitella</w:t>
                  </w:r>
                  <w:proofErr w:type="spellEnd"/>
                  <w:r w:rsidRPr="004C7D58">
                    <w:rPr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4C7D58">
                    <w:rPr>
                      <w:szCs w:val="22"/>
                      <w:lang w:val="en-US"/>
                    </w:rPr>
                    <w:t>subterranea</w:t>
                  </w:r>
                  <w:proofErr w:type="spellEnd"/>
                  <w:r w:rsidRPr="004C7D58">
                    <w:rPr>
                      <w:szCs w:val="22"/>
                      <w:lang w:val="en-US"/>
                    </w:rPr>
                    <w:t xml:space="preserve"> species complex» </w:t>
                  </w:r>
                  <w:r w:rsidRPr="004C7D58">
                    <w:rPr>
                      <w:b/>
                      <w:bCs/>
                      <w:szCs w:val="22"/>
                      <w:lang w:val="en-GB"/>
                    </w:rPr>
                    <w:t>European Society of Evolutionary Biology</w:t>
                  </w:r>
                  <w:r w:rsidRPr="00D4246D">
                    <w:rPr>
                      <w:szCs w:val="22"/>
                      <w:lang w:val="en-GB"/>
                    </w:rPr>
                    <w:t xml:space="preserve"> – Godfrey Hewitt Award</w:t>
                  </w:r>
                </w:p>
              </w:tc>
              <w:tc>
                <w:tcPr>
                  <w:tcW w:w="2906" w:type="dxa"/>
                </w:tcPr>
                <w:p w14:paraId="669852A5" w14:textId="4C132758" w:rsidR="001C3F8A" w:rsidRPr="00D4246D" w:rsidRDefault="005656D8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~15,000 NOK (</w:t>
                  </w:r>
                  <w:r w:rsidR="001C3F8A" w:rsidRPr="00D4246D">
                    <w:rPr>
                      <w:szCs w:val="22"/>
                      <w:lang w:val="en-GB"/>
                    </w:rPr>
                    <w:t>1</w:t>
                  </w:r>
                  <w:r w:rsidR="001C3F8A">
                    <w:rPr>
                      <w:szCs w:val="22"/>
                      <w:lang w:val="en-GB"/>
                    </w:rPr>
                    <w:t>,</w:t>
                  </w:r>
                  <w:r w:rsidR="001C3F8A" w:rsidRPr="00D4246D">
                    <w:rPr>
                      <w:szCs w:val="22"/>
                      <w:lang w:val="en-GB"/>
                    </w:rPr>
                    <w:t>230 €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1C3F8A" w:rsidRPr="00D4246D" w14:paraId="547FED8F" w14:textId="77777777" w:rsidTr="0006183E">
              <w:trPr>
                <w:trHeight w:val="260"/>
              </w:trPr>
              <w:tc>
                <w:tcPr>
                  <w:tcW w:w="823" w:type="dxa"/>
                </w:tcPr>
                <w:p w14:paraId="398EA95F" w14:textId="7152D188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2019-16</w:t>
                  </w:r>
                </w:p>
              </w:tc>
              <w:tc>
                <w:tcPr>
                  <w:tcW w:w="6347" w:type="dxa"/>
                </w:tcPr>
                <w:p w14:paraId="310464B9" w14:textId="31A9D37F" w:rsidR="001C3F8A" w:rsidRPr="00D4246D" w:rsidRDefault="001C3F8A" w:rsidP="001C3F8A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4C7D58">
                    <w:rPr>
                      <w:b/>
                      <w:bCs/>
                      <w:szCs w:val="22"/>
                      <w:lang w:val="en-GB"/>
                    </w:rPr>
                    <w:t>12 funded grants</w:t>
                  </w:r>
                  <w:r>
                    <w:rPr>
                      <w:szCs w:val="22"/>
                      <w:lang w:val="en-GB"/>
                    </w:rPr>
                    <w:t xml:space="preserve"> (including travel grants, student-oriented </w:t>
                  </w:r>
                  <w:proofErr w:type="gramStart"/>
                  <w:r>
                    <w:rPr>
                      <w:szCs w:val="22"/>
                      <w:lang w:val="en-GB"/>
                    </w:rPr>
                    <w:t>funding</w:t>
                  </w:r>
                  <w:proofErr w:type="gramEnd"/>
                  <w:r>
                    <w:rPr>
                      <w:szCs w:val="22"/>
                      <w:lang w:val="en-GB"/>
                    </w:rPr>
                    <w:t xml:space="preserve"> and stipends) as part of my PhD project</w:t>
                  </w:r>
                </w:p>
              </w:tc>
              <w:tc>
                <w:tcPr>
                  <w:tcW w:w="2906" w:type="dxa"/>
                </w:tcPr>
                <w:p w14:paraId="1098E46D" w14:textId="439BD0E3" w:rsidR="001C3F8A" w:rsidRPr="00D4246D" w:rsidRDefault="001C3F8A" w:rsidP="001C3F8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~ 200,000 NOK (20,000 €)</w:t>
                  </w:r>
                </w:p>
              </w:tc>
            </w:tr>
          </w:tbl>
          <w:p w14:paraId="33731957" w14:textId="77777777" w:rsidR="004A2DA1" w:rsidRPr="00322091" w:rsidRDefault="004A2DA1" w:rsidP="004A2DA1">
            <w:pPr>
              <w:pStyle w:val="Sectietitel"/>
              <w:tabs>
                <w:tab w:val="left" w:pos="1280"/>
                <w:tab w:val="left" w:pos="3200"/>
              </w:tabs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Funding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as third party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ab/>
            </w:r>
          </w:p>
          <w:tbl>
            <w:tblPr>
              <w:tblStyle w:val="TableGrid"/>
              <w:tblW w:w="100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7856"/>
              <w:gridCol w:w="1397"/>
            </w:tblGrid>
            <w:tr w:rsidR="00FF31C0" w:rsidRPr="00D4246D" w14:paraId="43BF669C" w14:textId="77777777" w:rsidTr="00132ED2">
              <w:trPr>
                <w:trHeight w:val="260"/>
              </w:trPr>
              <w:tc>
                <w:tcPr>
                  <w:tcW w:w="823" w:type="dxa"/>
                </w:tcPr>
                <w:p w14:paraId="3C52E7F6" w14:textId="796DDD08" w:rsidR="00FF31C0" w:rsidRDefault="00FF31C0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7856" w:type="dxa"/>
                </w:tcPr>
                <w:p w14:paraId="5795A997" w14:textId="77777777" w:rsidR="002A564A" w:rsidRDefault="00FF31C0" w:rsidP="002A564A">
                  <w:pPr>
                    <w:pStyle w:val="Instelling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</w:t>
                  </w:r>
                  <w:r w:rsidRPr="00FF31C0">
                    <w:rPr>
                      <w:szCs w:val="22"/>
                      <w:lang w:val="en-US"/>
                    </w:rPr>
                    <w:t>Ecological speciation at a continental scale: Developing a genomic framework to</w:t>
                  </w:r>
                  <w:r>
                    <w:rPr>
                      <w:szCs w:val="22"/>
                      <w:lang w:val="en-US"/>
                    </w:rPr>
                    <w:t xml:space="preserve"> </w:t>
                  </w:r>
                  <w:r w:rsidRPr="00FF31C0">
                    <w:rPr>
                      <w:szCs w:val="22"/>
                      <w:lang w:val="en-US"/>
                    </w:rPr>
                    <w:t>disentangle the Eurasian Crossbills (</w:t>
                  </w:r>
                  <w:proofErr w:type="spellStart"/>
                  <w:r w:rsidRPr="00FF31C0">
                    <w:rPr>
                      <w:i/>
                      <w:iCs/>
                      <w:szCs w:val="22"/>
                      <w:lang w:val="en-US"/>
                    </w:rPr>
                    <w:t>Loxia</w:t>
                  </w:r>
                  <w:proofErr w:type="spellEnd"/>
                  <w:r w:rsidRPr="00FF31C0">
                    <w:rPr>
                      <w:szCs w:val="22"/>
                      <w:lang w:val="en-US"/>
                    </w:rPr>
                    <w:t xml:space="preserve"> spp.) radiation</w:t>
                  </w:r>
                  <w:r w:rsidRPr="004C7D58">
                    <w:rPr>
                      <w:szCs w:val="22"/>
                      <w:lang w:val="en-US"/>
                    </w:rPr>
                    <w:t>»</w:t>
                  </w:r>
                  <w:r w:rsidR="005308BA">
                    <w:rPr>
                      <w:szCs w:val="22"/>
                      <w:lang w:val="en-US"/>
                    </w:rPr>
                    <w:t xml:space="preserve"> (PI: </w:t>
                  </w:r>
                  <w:proofErr w:type="spellStart"/>
                  <w:r w:rsidR="005308BA" w:rsidRPr="005308BA">
                    <w:rPr>
                      <w:szCs w:val="22"/>
                      <w:lang w:val="en-US"/>
                    </w:rPr>
                    <w:t>Loïs</w:t>
                  </w:r>
                  <w:proofErr w:type="spellEnd"/>
                  <w:r w:rsidR="005308BA" w:rsidRPr="005308BA">
                    <w:rPr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5308BA" w:rsidRPr="005308BA">
                    <w:rPr>
                      <w:szCs w:val="22"/>
                      <w:lang w:val="en-US"/>
                    </w:rPr>
                    <w:t>Rancilhac</w:t>
                  </w:r>
                  <w:proofErr w:type="spellEnd"/>
                  <w:r w:rsidR="005308BA">
                    <w:rPr>
                      <w:szCs w:val="22"/>
                      <w:lang w:val="en-US"/>
                    </w:rPr>
                    <w:t>, Uppsala)</w:t>
                  </w:r>
                </w:p>
                <w:p w14:paraId="53999937" w14:textId="2336A459" w:rsidR="002A564A" w:rsidRPr="002A564A" w:rsidRDefault="002A564A" w:rsidP="002A564A">
                  <w:pPr>
                    <w:pStyle w:val="Instelling"/>
                    <w:rPr>
                      <w:lang w:val="en-US"/>
                    </w:rPr>
                  </w:pPr>
                  <w:r w:rsidRPr="002A564A">
                    <w:rPr>
                      <w:b/>
                      <w:bCs/>
                      <w:lang w:val="en-US"/>
                    </w:rPr>
                    <w:t>Role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132ED2">
                    <w:rPr>
                      <w:lang w:val="en-US"/>
                    </w:rPr>
                    <w:t xml:space="preserve">Population </w:t>
                  </w:r>
                  <w:r>
                    <w:rPr>
                      <w:lang w:val="en-US"/>
                    </w:rPr>
                    <w:t>and comparative genomics data analysis</w:t>
                  </w:r>
                </w:p>
              </w:tc>
              <w:tc>
                <w:tcPr>
                  <w:tcW w:w="1397" w:type="dxa"/>
                </w:tcPr>
                <w:p w14:paraId="4697AC72" w14:textId="68F875DF" w:rsidR="00FF31C0" w:rsidRDefault="005308BA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5308BA">
                    <w:rPr>
                      <w:szCs w:val="22"/>
                      <w:lang w:val="en-GB"/>
                    </w:rPr>
                    <w:t>360,000 SEK</w:t>
                  </w:r>
                </w:p>
              </w:tc>
            </w:tr>
            <w:tr w:rsidR="00EE6464" w:rsidRPr="00D4246D" w14:paraId="333D9502" w14:textId="77777777" w:rsidTr="00132ED2">
              <w:trPr>
                <w:trHeight w:val="260"/>
              </w:trPr>
              <w:tc>
                <w:tcPr>
                  <w:tcW w:w="823" w:type="dxa"/>
                </w:tcPr>
                <w:p w14:paraId="47049D6D" w14:textId="24FFF38F" w:rsidR="00EE6464" w:rsidRPr="00D4246D" w:rsidRDefault="00273E8F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7856" w:type="dxa"/>
                </w:tcPr>
                <w:p w14:paraId="4C6AB31A" w14:textId="77777777" w:rsidR="00EE6464" w:rsidRDefault="00273E8F" w:rsidP="004A2DA1">
                  <w:pPr>
                    <w:pStyle w:val="Instelling"/>
                    <w:spacing w:before="0"/>
                    <w:rPr>
                      <w:szCs w:val="22"/>
                      <w:lang w:val="en-US"/>
                    </w:rPr>
                  </w:pPr>
                  <w:r w:rsidRPr="004C7D58">
                    <w:rPr>
                      <w:szCs w:val="22"/>
                      <w:lang w:val="en-US"/>
                    </w:rPr>
                    <w:t>«</w:t>
                  </w:r>
                  <w:r w:rsidRPr="00273E8F">
                    <w:rPr>
                      <w:szCs w:val="22"/>
                      <w:lang w:val="en-GB"/>
                    </w:rPr>
                    <w:t>Using avian comparative genomics to investigate adaptation to extreme arid environments</w:t>
                  </w:r>
                  <w:r w:rsidRPr="004C7D58">
                    <w:rPr>
                      <w:szCs w:val="22"/>
                      <w:lang w:val="en-US"/>
                    </w:rPr>
                    <w:t>»</w:t>
                  </w:r>
                  <w:r w:rsidR="00132ED2">
                    <w:rPr>
                      <w:szCs w:val="22"/>
                      <w:lang w:val="en-US"/>
                    </w:rPr>
                    <w:t xml:space="preserve"> </w:t>
                  </w:r>
                  <w:r w:rsidR="00132ED2" w:rsidRPr="00132ED2">
                    <w:rPr>
                      <w:b/>
                      <w:bCs/>
                      <w:szCs w:val="22"/>
                      <w:lang w:val="en-US"/>
                    </w:rPr>
                    <w:t>BBSRC International Partnerships Funding</w:t>
                  </w:r>
                  <w:r w:rsidR="00132ED2">
                    <w:rPr>
                      <w:szCs w:val="22"/>
                      <w:lang w:val="en-US"/>
                    </w:rPr>
                    <w:t xml:space="preserve"> (PI: Mark </w:t>
                  </w:r>
                  <w:proofErr w:type="spellStart"/>
                  <w:r w:rsidR="00132ED2">
                    <w:rPr>
                      <w:szCs w:val="22"/>
                      <w:lang w:val="en-US"/>
                    </w:rPr>
                    <w:t>Ravinet</w:t>
                  </w:r>
                  <w:proofErr w:type="spellEnd"/>
                  <w:r w:rsidR="00132ED2">
                    <w:rPr>
                      <w:szCs w:val="22"/>
                      <w:lang w:val="en-US"/>
                    </w:rPr>
                    <w:t xml:space="preserve">, U. of </w:t>
                  </w:r>
                  <w:proofErr w:type="gramStart"/>
                  <w:r w:rsidR="00132ED2">
                    <w:rPr>
                      <w:szCs w:val="22"/>
                      <w:lang w:val="en-US"/>
                    </w:rPr>
                    <w:t>Nottingham )</w:t>
                  </w:r>
                  <w:proofErr w:type="gramEnd"/>
                </w:p>
                <w:p w14:paraId="1718293B" w14:textId="51791867" w:rsidR="00132ED2" w:rsidRPr="00132ED2" w:rsidRDefault="002A564A" w:rsidP="00132ED2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US"/>
                    </w:rPr>
                  </w:pPr>
                  <w:r w:rsidRPr="002A564A">
                    <w:rPr>
                      <w:b/>
                      <w:bCs/>
                      <w:lang w:val="en-US"/>
                    </w:rPr>
                    <w:t>Role</w:t>
                  </w: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132ED2">
                    <w:rPr>
                      <w:lang w:val="en-US"/>
                    </w:rPr>
                    <w:t xml:space="preserve">Population </w:t>
                  </w:r>
                  <w:r>
                    <w:rPr>
                      <w:lang w:val="en-US"/>
                    </w:rPr>
                    <w:t>and comparative genomics data analysis</w:t>
                  </w:r>
                </w:p>
              </w:tc>
              <w:tc>
                <w:tcPr>
                  <w:tcW w:w="1397" w:type="dxa"/>
                </w:tcPr>
                <w:p w14:paraId="14F26C9E" w14:textId="28D2EA81" w:rsidR="00EE6464" w:rsidRDefault="00EE6464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19,100 </w:t>
                  </w:r>
                  <w:r w:rsidR="00273E8F" w:rsidRPr="00273E8F">
                    <w:rPr>
                      <w:szCs w:val="22"/>
                      <w:lang w:val="en-GB"/>
                    </w:rPr>
                    <w:t>£</w:t>
                  </w:r>
                </w:p>
              </w:tc>
            </w:tr>
            <w:tr w:rsidR="004A2DA1" w:rsidRPr="00D4246D" w14:paraId="4A05D866" w14:textId="77777777" w:rsidTr="00132ED2">
              <w:trPr>
                <w:trHeight w:val="260"/>
              </w:trPr>
              <w:tc>
                <w:tcPr>
                  <w:tcW w:w="823" w:type="dxa"/>
                </w:tcPr>
                <w:p w14:paraId="619FEA5B" w14:textId="77777777" w:rsidR="004A2DA1" w:rsidRPr="00D4246D" w:rsidRDefault="004A2DA1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</w:t>
                  </w:r>
                  <w:r>
                    <w:rPr>
                      <w:szCs w:val="22"/>
                      <w:lang w:val="en-GB"/>
                    </w:rPr>
                    <w:t>20</w:t>
                  </w:r>
                </w:p>
              </w:tc>
              <w:tc>
                <w:tcPr>
                  <w:tcW w:w="7856" w:type="dxa"/>
                </w:tcPr>
                <w:p w14:paraId="4EEE9766" w14:textId="3D502EE2" w:rsidR="004A2DA1" w:rsidRDefault="004C7D58" w:rsidP="004A2DA1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4C7D58">
                    <w:rPr>
                      <w:szCs w:val="22"/>
                      <w:lang w:val="en-US"/>
                    </w:rPr>
                    <w:t>«</w:t>
                  </w:r>
                  <w:r w:rsidR="00C65435">
                    <w:rPr>
                      <w:szCs w:val="22"/>
                      <w:lang w:val="en-GB"/>
                    </w:rPr>
                    <w:t>Urban evolution in Californian Black widow spiders</w:t>
                  </w:r>
                  <w:r w:rsidRPr="004C7D58">
                    <w:rPr>
                      <w:szCs w:val="22"/>
                      <w:lang w:val="en-US"/>
                    </w:rPr>
                    <w:t>»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4C7D58">
                    <w:rPr>
                      <w:b/>
                      <w:bCs/>
                      <w:szCs w:val="22"/>
                      <w:lang w:val="en-GB"/>
                    </w:rPr>
                    <w:t>California Conservation Genomics Project</w:t>
                  </w:r>
                  <w:r w:rsidR="004A2DA1">
                    <w:rPr>
                      <w:szCs w:val="22"/>
                      <w:lang w:val="en-GB"/>
                    </w:rPr>
                    <w:t xml:space="preserve"> (PI: Rosemary Gillespie</w:t>
                  </w:r>
                  <w:r w:rsidR="00132ED2">
                    <w:rPr>
                      <w:szCs w:val="22"/>
                      <w:lang w:val="en-GB"/>
                    </w:rPr>
                    <w:t>, UC Berkeley</w:t>
                  </w:r>
                  <w:r w:rsidR="004A2DA1">
                    <w:rPr>
                      <w:szCs w:val="22"/>
                      <w:lang w:val="en-GB"/>
                    </w:rPr>
                    <w:t>)</w:t>
                  </w:r>
                </w:p>
                <w:p w14:paraId="323304F0" w14:textId="19B4AD61" w:rsidR="004A2DA1" w:rsidRPr="004A2DA1" w:rsidRDefault="004A2DA1" w:rsidP="004A2DA1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4A2DA1">
                    <w:rPr>
                      <w:b/>
                      <w:bCs/>
                      <w:lang w:val="en-GB"/>
                    </w:rPr>
                    <w:t>Role</w:t>
                  </w: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  <w:r w:rsidRPr="004A2DA1">
                    <w:rPr>
                      <w:lang w:val="en-GB"/>
                    </w:rPr>
                    <w:t>Bioinformatician</w:t>
                  </w:r>
                  <w:r>
                    <w:rPr>
                      <w:lang w:val="en-GB"/>
                    </w:rPr>
                    <w:t xml:space="preserve"> (experimental design, data analysis)</w:t>
                  </w:r>
                </w:p>
              </w:tc>
              <w:tc>
                <w:tcPr>
                  <w:tcW w:w="1397" w:type="dxa"/>
                </w:tcPr>
                <w:p w14:paraId="6A513FB4" w14:textId="77777777" w:rsidR="004A2DA1" w:rsidRPr="00D4246D" w:rsidRDefault="004A2DA1" w:rsidP="004A2DA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50</w:t>
                  </w:r>
                  <w:r w:rsidRPr="00D4246D">
                    <w:rPr>
                      <w:szCs w:val="22"/>
                      <w:lang w:val="en-GB"/>
                    </w:rPr>
                    <w:t>,000 US$</w:t>
                  </w:r>
                </w:p>
              </w:tc>
            </w:tr>
          </w:tbl>
          <w:p w14:paraId="7D2C5A3A" w14:textId="64442869" w:rsidR="00310FB6" w:rsidRPr="00322091" w:rsidRDefault="00310FB6" w:rsidP="00310FB6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Journal covers</w:t>
            </w:r>
          </w:p>
          <w:tbl>
            <w:tblPr>
              <w:tblStyle w:val="TableGrid"/>
              <w:tblW w:w="100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9379"/>
            </w:tblGrid>
            <w:tr w:rsidR="00310FB6" w:rsidRPr="00D4246D" w14:paraId="7459C0CC" w14:textId="77777777" w:rsidTr="00596ACB">
              <w:trPr>
                <w:trHeight w:val="591"/>
              </w:trPr>
              <w:tc>
                <w:tcPr>
                  <w:tcW w:w="710" w:type="dxa"/>
                </w:tcPr>
                <w:p w14:paraId="298E6F7D" w14:textId="18DD3A45" w:rsidR="00310FB6" w:rsidRPr="00D4246D" w:rsidRDefault="00310FB6" w:rsidP="00310FB6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1</w:t>
                  </w:r>
                </w:p>
              </w:tc>
              <w:tc>
                <w:tcPr>
                  <w:tcW w:w="9379" w:type="dxa"/>
                </w:tcPr>
                <w:p w14:paraId="3C0058C1" w14:textId="16B19AB9" w:rsidR="00310FB6" w:rsidRPr="0000254B" w:rsidRDefault="00310FB6" w:rsidP="00310FB6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00254B">
                    <w:rPr>
                      <w:szCs w:val="22"/>
                      <w:lang w:val="en-GB"/>
                    </w:rPr>
                    <w:t>Evolution, January 202</w:t>
                  </w:r>
                  <w:r w:rsidR="0000254B">
                    <w:rPr>
                      <w:szCs w:val="22"/>
                      <w:lang w:val="en-GB"/>
                    </w:rPr>
                    <w:t>0, for “</w:t>
                  </w:r>
                  <w:r w:rsidR="0000254B" w:rsidRPr="00D4246D">
                    <w:rPr>
                      <w:szCs w:val="22"/>
                      <w:lang w:val="en-GB"/>
                    </w:rPr>
                    <w:t>Deceleration of morphological evolution in a cryptic species complex</w:t>
                  </w:r>
                  <w:r w:rsidR="0000254B">
                    <w:rPr>
                      <w:szCs w:val="22"/>
                      <w:lang w:val="en-GB"/>
                    </w:rPr>
                    <w:t xml:space="preserve"> and its links to paleontological stasis”</w:t>
                  </w:r>
                </w:p>
              </w:tc>
            </w:tr>
          </w:tbl>
          <w:p w14:paraId="5D4B8C22" w14:textId="6DB7ACE1" w:rsidR="00BC488F" w:rsidRPr="00322091" w:rsidRDefault="00BC488F" w:rsidP="00BC488F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Non-Peer reviewed publications (Incl. book chapters and responses)</w:t>
            </w:r>
          </w:p>
          <w:tbl>
            <w:tblPr>
              <w:tblStyle w:val="TableGrid"/>
              <w:tblW w:w="100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9379"/>
            </w:tblGrid>
            <w:tr w:rsidR="00913887" w:rsidRPr="00D4246D" w14:paraId="780F0A70" w14:textId="77777777" w:rsidTr="007E6F6D">
              <w:trPr>
                <w:trHeight w:val="591"/>
              </w:trPr>
              <w:tc>
                <w:tcPr>
                  <w:tcW w:w="710" w:type="dxa"/>
                </w:tcPr>
                <w:p w14:paraId="1537BF38" w14:textId="77777777" w:rsidR="00913887" w:rsidRPr="00D4246D" w:rsidRDefault="00F82B7A" w:rsidP="00BC488F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5</w:t>
                  </w:r>
                </w:p>
              </w:tc>
              <w:tc>
                <w:tcPr>
                  <w:tcW w:w="9379" w:type="dxa"/>
                </w:tcPr>
                <w:p w14:paraId="16AF7221" w14:textId="2D1E349D" w:rsidR="00F82B7A" w:rsidRPr="00F82B7A" w:rsidRDefault="00F82B7A" w:rsidP="00F82B7A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F82B7A">
                    <w:rPr>
                      <w:szCs w:val="22"/>
                      <w:lang w:val="en-GB"/>
                    </w:rPr>
                    <w:t xml:space="preserve">T.H. Struck, </w:t>
                  </w:r>
                  <w:r w:rsidRPr="00F82B7A">
                    <w:rPr>
                      <w:b/>
                      <w:bCs/>
                      <w:szCs w:val="22"/>
                      <w:u w:val="single"/>
                      <w:lang w:val="en-GB"/>
                    </w:rPr>
                    <w:t>J. Cerca</w:t>
                  </w:r>
                  <w:r w:rsidR="005E3094" w:rsidRPr="005E3094">
                    <w:rPr>
                      <w:szCs w:val="22"/>
                      <w:lang w:val="en-GB"/>
                    </w:rPr>
                    <w:t xml:space="preserve"> (2020)</w:t>
                  </w:r>
                  <w:r w:rsidRPr="00F82B7A">
                    <w:rPr>
                      <w:szCs w:val="22"/>
                      <w:lang w:val="en-GB"/>
                    </w:rPr>
                    <w:t xml:space="preserve"> </w:t>
                  </w:r>
                  <w:r w:rsidR="004C52C0" w:rsidRPr="004C52C0">
                    <w:rPr>
                      <w:szCs w:val="22"/>
                      <w:lang w:val="en-GB"/>
                    </w:rPr>
                    <w:t xml:space="preserve">Extant Cryptic Species as Systems to Understand Macro-Evolutionary </w:t>
                  </w:r>
                  <w:proofErr w:type="gramStart"/>
                  <w:r w:rsidR="004C52C0" w:rsidRPr="004C52C0">
                    <w:rPr>
                      <w:szCs w:val="22"/>
                      <w:lang w:val="en-GB"/>
                    </w:rPr>
                    <w:t>Stasis</w:t>
                  </w:r>
                  <w:r w:rsidRPr="00F82B7A">
                    <w:rPr>
                      <w:szCs w:val="22"/>
                      <w:lang w:val="en-GB"/>
                    </w:rPr>
                    <w:t>;</w:t>
                  </w:r>
                  <w:proofErr w:type="gramEnd"/>
                  <w:r w:rsidRPr="00F82B7A">
                    <w:rPr>
                      <w:szCs w:val="22"/>
                      <w:lang w:val="en-GB"/>
                    </w:rPr>
                    <w:t xml:space="preserve"> Proceedings of the Systematics Association, special volume on Cryptic Species</w:t>
                  </w:r>
                </w:p>
                <w:p w14:paraId="63BA2AF6" w14:textId="77777777" w:rsidR="006C0C43" w:rsidRPr="00D4246D" w:rsidRDefault="00F82B7A" w:rsidP="00F82B7A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6C5F51">
                    <w:rPr>
                      <w:b/>
                      <w:bCs/>
                      <w:szCs w:val="22"/>
                      <w:lang w:val="en-GB"/>
                    </w:rPr>
                    <w:t>Contribution:</w:t>
                  </w:r>
                  <w:r w:rsidRPr="00F82B7A">
                    <w:rPr>
                      <w:szCs w:val="22"/>
                      <w:lang w:val="en-GB"/>
                    </w:rPr>
                    <w:t xml:space="preserve"> Writing, literature survey</w:t>
                  </w:r>
                </w:p>
              </w:tc>
            </w:tr>
            <w:tr w:rsidR="00F82B7A" w:rsidRPr="00D4246D" w14:paraId="53681D71" w14:textId="77777777" w:rsidTr="007E6F6D">
              <w:trPr>
                <w:trHeight w:val="591"/>
              </w:trPr>
              <w:tc>
                <w:tcPr>
                  <w:tcW w:w="710" w:type="dxa"/>
                </w:tcPr>
                <w:p w14:paraId="32607B57" w14:textId="77777777" w:rsidR="00F82B7A" w:rsidRPr="00F82B7A" w:rsidRDefault="00F82B7A" w:rsidP="00BC488F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F82B7A">
                    <w:rPr>
                      <w:b/>
                      <w:bCs/>
                      <w:szCs w:val="22"/>
                      <w:lang w:val="en-GB"/>
                    </w:rPr>
                    <w:lastRenderedPageBreak/>
                    <w:t>4</w:t>
                  </w:r>
                </w:p>
              </w:tc>
              <w:tc>
                <w:tcPr>
                  <w:tcW w:w="9379" w:type="dxa"/>
                </w:tcPr>
                <w:p w14:paraId="3A689059" w14:textId="2BB2F3A6" w:rsidR="00F82B7A" w:rsidRPr="00D4246D" w:rsidRDefault="00F82B7A" w:rsidP="00F82B7A">
                  <w:pPr>
                    <w:pStyle w:val="Instelling"/>
                    <w:spacing w:before="0"/>
                    <w:rPr>
                      <w:b/>
                      <w:i/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T.H. Struck,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="00D6221A" w:rsidRPr="00D6221A">
                    <w:rPr>
                      <w:bCs/>
                      <w:szCs w:val="22"/>
                      <w:lang w:val="en-GB"/>
                    </w:rPr>
                    <w:t xml:space="preserve"> (2019)</w:t>
                  </w:r>
                  <w:r w:rsidRPr="00D4246D">
                    <w:rPr>
                      <w:szCs w:val="22"/>
                      <w:lang w:val="en-GB"/>
                    </w:rPr>
                    <w:t xml:space="preserve"> Evolutionary Significance of Cryptic </w:t>
                  </w:r>
                  <w:proofErr w:type="gramStart"/>
                  <w:r w:rsidRPr="00D4246D">
                    <w:rPr>
                      <w:szCs w:val="22"/>
                      <w:lang w:val="en-GB"/>
                    </w:rPr>
                    <w:t>Species;</w:t>
                  </w:r>
                  <w:proofErr w:type="gramEnd"/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Encyclopaedia of Life Sciences</w:t>
                  </w:r>
                </w:p>
                <w:p w14:paraId="587674B5" w14:textId="28C404F9" w:rsidR="00F82B7A" w:rsidRPr="00D4246D" w:rsidRDefault="00F82B7A" w:rsidP="00F82B7A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Contribution: </w:t>
                  </w:r>
                  <w:r w:rsidRPr="00D4246D">
                    <w:rPr>
                      <w:szCs w:val="22"/>
                      <w:lang w:val="en-GB"/>
                    </w:rPr>
                    <w:t>Writing, figure design</w:t>
                  </w:r>
                </w:p>
              </w:tc>
            </w:tr>
            <w:tr w:rsidR="00913887" w:rsidRPr="00D4246D" w14:paraId="2EFE74E9" w14:textId="77777777" w:rsidTr="00D6221A">
              <w:trPr>
                <w:trHeight w:val="975"/>
              </w:trPr>
              <w:tc>
                <w:tcPr>
                  <w:tcW w:w="710" w:type="dxa"/>
                </w:tcPr>
                <w:p w14:paraId="60482D6F" w14:textId="7C125FB8" w:rsidR="00913887" w:rsidRPr="00D4246D" w:rsidRDefault="00D6221A" w:rsidP="00D6221A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3</w:t>
                  </w:r>
                </w:p>
              </w:tc>
              <w:tc>
                <w:tcPr>
                  <w:tcW w:w="9379" w:type="dxa"/>
                </w:tcPr>
                <w:p w14:paraId="4C03EF2A" w14:textId="69B3C938" w:rsidR="00913887" w:rsidRPr="00D4246D" w:rsidRDefault="00913887" w:rsidP="001C2A14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T</w:t>
                  </w:r>
                  <w:r w:rsidR="004B35A6" w:rsidRPr="00D4246D">
                    <w:rPr>
                      <w:szCs w:val="22"/>
                      <w:lang w:val="en-GB"/>
                    </w:rPr>
                    <w:t xml:space="preserve">. H. Struck, J. Feder, M.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Bendiksby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S.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Birkeland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</w:t>
                  </w:r>
                  <w:r w:rsidR="004B35A6" w:rsidRPr="00D4246D">
                    <w:rPr>
                      <w:b/>
                      <w:szCs w:val="22"/>
                      <w:u w:val="single"/>
                      <w:lang w:val="en-GB"/>
                    </w:rPr>
                    <w:t>J. Cerca</w:t>
                  </w:r>
                  <w:r w:rsidR="004B35A6" w:rsidRPr="00D4246D">
                    <w:rPr>
                      <w:szCs w:val="22"/>
                      <w:lang w:val="en-GB"/>
                    </w:rPr>
                    <w:t xml:space="preserve">, V.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Gussarov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S.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Kistenich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K. Larsson, L.H.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Liow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M. Nowak, B </w:t>
                  </w:r>
                  <w:proofErr w:type="spellStart"/>
                  <w:r w:rsidR="004B35A6" w:rsidRPr="00D4246D">
                    <w:rPr>
                      <w:szCs w:val="22"/>
                      <w:lang w:val="en-GB"/>
                    </w:rPr>
                    <w:t>Stedje</w:t>
                  </w:r>
                  <w:proofErr w:type="spellEnd"/>
                  <w:r w:rsidR="004B35A6" w:rsidRPr="00D4246D">
                    <w:rPr>
                      <w:szCs w:val="22"/>
                      <w:lang w:val="en-GB"/>
                    </w:rPr>
                    <w:t xml:space="preserve">, L. Bachmann, D. </w:t>
                  </w:r>
                  <w:proofErr w:type="gramStart"/>
                  <w:r w:rsidR="004B35A6" w:rsidRPr="00D4246D">
                    <w:rPr>
                      <w:szCs w:val="22"/>
                      <w:lang w:val="en-GB"/>
                    </w:rPr>
                    <w:t>Dimitrov</w:t>
                  </w:r>
                  <w:r w:rsidR="00D6221A">
                    <w:rPr>
                      <w:szCs w:val="22"/>
                      <w:lang w:val="en-GB"/>
                    </w:rPr>
                    <w:t xml:space="preserve"> </w:t>
                  </w:r>
                  <w:r w:rsidR="00D6221A" w:rsidRPr="00D6221A">
                    <w:rPr>
                      <w:bCs/>
                      <w:szCs w:val="22"/>
                      <w:lang w:val="en-GB"/>
                    </w:rPr>
                    <w:t xml:space="preserve"> (</w:t>
                  </w:r>
                  <w:proofErr w:type="gramEnd"/>
                  <w:r w:rsidR="00D6221A" w:rsidRPr="00D6221A">
                    <w:rPr>
                      <w:bCs/>
                      <w:szCs w:val="22"/>
                      <w:lang w:val="en-GB"/>
                    </w:rPr>
                    <w:t>201</w:t>
                  </w:r>
                  <w:r w:rsidR="00D6221A">
                    <w:rPr>
                      <w:bCs/>
                      <w:szCs w:val="22"/>
                      <w:lang w:val="en-GB"/>
                    </w:rPr>
                    <w:t>8</w:t>
                  </w:r>
                  <w:r w:rsidR="00D6221A" w:rsidRPr="00D6221A">
                    <w:rPr>
                      <w:bCs/>
                      <w:szCs w:val="22"/>
                      <w:lang w:val="en-GB"/>
                    </w:rPr>
                    <w:t>)</w:t>
                  </w:r>
                  <w:r w:rsidRPr="00D4246D">
                    <w:rPr>
                      <w:szCs w:val="22"/>
                      <w:lang w:val="en-GB"/>
                    </w:rPr>
                    <w:t xml:space="preserve"> Cryptic Species – More Than Terminological Chaos: A Reply to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Heethoff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Trends in Ecology &amp; Evolution</w:t>
                  </w:r>
                  <w:r w:rsidRPr="00D4246D">
                    <w:rPr>
                      <w:szCs w:val="22"/>
                      <w:lang w:val="en-GB"/>
                    </w:rPr>
                    <w:t>; 33 (5): 310-312</w:t>
                  </w:r>
                </w:p>
                <w:p w14:paraId="4DFAF10E" w14:textId="23204A02" w:rsidR="00C82434" w:rsidRPr="00D4246D" w:rsidRDefault="00913887" w:rsidP="00F5781A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Contribution: </w:t>
                  </w:r>
                  <w:r w:rsidRPr="00D4246D">
                    <w:rPr>
                      <w:szCs w:val="22"/>
                      <w:lang w:val="en-GB"/>
                    </w:rPr>
                    <w:t>Writing</w:t>
                  </w:r>
                </w:p>
              </w:tc>
            </w:tr>
            <w:tr w:rsidR="00913887" w:rsidRPr="00D4246D" w14:paraId="2ED4D7F3" w14:textId="77777777" w:rsidTr="007E6F6D">
              <w:trPr>
                <w:trHeight w:val="853"/>
              </w:trPr>
              <w:tc>
                <w:tcPr>
                  <w:tcW w:w="710" w:type="dxa"/>
                </w:tcPr>
                <w:p w14:paraId="607D2907" w14:textId="77777777" w:rsidR="00913887" w:rsidRPr="00D4246D" w:rsidRDefault="00913887" w:rsidP="00BC488F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2</w:t>
                  </w:r>
                </w:p>
              </w:tc>
              <w:tc>
                <w:tcPr>
                  <w:tcW w:w="9379" w:type="dxa"/>
                </w:tcPr>
                <w:p w14:paraId="3C9BD593" w14:textId="4BA19637" w:rsidR="00913887" w:rsidRPr="00D4246D" w:rsidRDefault="00913887" w:rsidP="00BC488F">
                  <w:pPr>
                    <w:pStyle w:val="Instelling"/>
                    <w:spacing w:before="0"/>
                    <w:rPr>
                      <w:i/>
                      <w:szCs w:val="22"/>
                      <w:lang w:val="pt-PT"/>
                    </w:rPr>
                  </w:pPr>
                  <w:r w:rsidRPr="00D4246D">
                    <w:rPr>
                      <w:szCs w:val="22"/>
                      <w:lang w:val="pt-PT"/>
                    </w:rPr>
                    <w:t xml:space="preserve">J. Loureiro, M. Castro, </w:t>
                  </w:r>
                  <w:r w:rsidRPr="00D4246D">
                    <w:rPr>
                      <w:b/>
                      <w:szCs w:val="22"/>
                      <w:u w:val="single"/>
                      <w:lang w:val="pt-PT"/>
                    </w:rPr>
                    <w:t>J. M. de Oliveira</w:t>
                  </w:r>
                  <w:r w:rsidRPr="00D4246D">
                    <w:rPr>
                      <w:szCs w:val="22"/>
                      <w:lang w:val="pt-PT"/>
                    </w:rPr>
                    <w:t xml:space="preserve">, P. Antunes, J. Canhoto, S. Castro; Aplicações da </w:t>
                  </w:r>
                  <w:proofErr w:type="spellStart"/>
                  <w:r w:rsidRPr="00D4246D">
                    <w:rPr>
                      <w:szCs w:val="22"/>
                      <w:lang w:val="pt-PT"/>
                    </w:rPr>
                    <w:t>Citometria</w:t>
                  </w:r>
                  <w:proofErr w:type="spellEnd"/>
                  <w:r w:rsidRPr="00D4246D">
                    <w:rPr>
                      <w:szCs w:val="22"/>
                      <w:lang w:val="pt-PT"/>
                    </w:rPr>
                    <w:t xml:space="preserve"> de Fluxo em Horticultura</w:t>
                  </w:r>
                  <w:r w:rsidR="00D6221A">
                    <w:rPr>
                      <w:szCs w:val="22"/>
                      <w:lang w:val="pt-PT"/>
                    </w:rPr>
                    <w:t xml:space="preserve"> </w:t>
                  </w:r>
                  <w:r w:rsidR="00D6221A" w:rsidRPr="0012193A">
                    <w:rPr>
                      <w:bCs/>
                      <w:szCs w:val="22"/>
                      <w:lang w:val="pt-PT"/>
                    </w:rPr>
                    <w:t>(2012)</w:t>
                  </w:r>
                  <w:r w:rsidRPr="00D4246D">
                    <w:rPr>
                      <w:szCs w:val="22"/>
                      <w:lang w:val="pt-PT"/>
                    </w:rPr>
                    <w:t xml:space="preserve">. </w:t>
                  </w:r>
                  <w:r w:rsidRPr="00D4246D">
                    <w:rPr>
                      <w:b/>
                      <w:i/>
                      <w:szCs w:val="22"/>
                      <w:lang w:val="pt-PT"/>
                    </w:rPr>
                    <w:t>Revista da Associação Portuguesa de Horticultura</w:t>
                  </w:r>
                  <w:r w:rsidRPr="00D4246D">
                    <w:rPr>
                      <w:szCs w:val="22"/>
                      <w:lang w:val="pt-PT"/>
                    </w:rPr>
                    <w:t xml:space="preserve"> </w:t>
                  </w:r>
                  <w:r w:rsidRPr="00D4246D">
                    <w:rPr>
                      <w:i/>
                      <w:szCs w:val="22"/>
                      <w:lang w:val="pt-PT"/>
                    </w:rPr>
                    <w:t>(In Portuguese)</w:t>
                  </w:r>
                </w:p>
                <w:p w14:paraId="415D2EAF" w14:textId="6A38E118" w:rsidR="00913887" w:rsidRPr="004C552E" w:rsidRDefault="00C82434" w:rsidP="00645FCC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pt-PT"/>
                    </w:rPr>
                  </w:pPr>
                  <w:proofErr w:type="spellStart"/>
                  <w:r w:rsidRPr="004C552E">
                    <w:rPr>
                      <w:b/>
                      <w:szCs w:val="22"/>
                      <w:lang w:val="pt-PT"/>
                    </w:rPr>
                    <w:t>Contribution</w:t>
                  </w:r>
                  <w:proofErr w:type="spellEnd"/>
                  <w:r w:rsidRPr="004C552E">
                    <w:rPr>
                      <w:b/>
                      <w:szCs w:val="22"/>
                      <w:lang w:val="pt-PT"/>
                    </w:rPr>
                    <w:t xml:space="preserve">: </w:t>
                  </w:r>
                  <w:proofErr w:type="spellStart"/>
                  <w:r w:rsidR="00913887" w:rsidRPr="004C552E">
                    <w:rPr>
                      <w:szCs w:val="22"/>
                      <w:lang w:val="pt-PT"/>
                    </w:rPr>
                    <w:t>Flow</w:t>
                  </w:r>
                  <w:proofErr w:type="spellEnd"/>
                  <w:r w:rsidR="00536B3F" w:rsidRPr="004C552E">
                    <w:rPr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="00913887" w:rsidRPr="004C552E">
                    <w:rPr>
                      <w:szCs w:val="22"/>
                      <w:lang w:val="pt-PT"/>
                    </w:rPr>
                    <w:t>cytometry</w:t>
                  </w:r>
                  <w:proofErr w:type="spellEnd"/>
                  <w:r w:rsidR="00913887" w:rsidRPr="004C552E">
                    <w:rPr>
                      <w:szCs w:val="22"/>
                      <w:lang w:val="pt-PT"/>
                    </w:rPr>
                    <w:t xml:space="preserve"> </w:t>
                  </w:r>
                  <w:r w:rsidR="003E3C87" w:rsidRPr="004C552E">
                    <w:rPr>
                      <w:szCs w:val="22"/>
                      <w:lang w:val="pt-PT"/>
                    </w:rPr>
                    <w:t xml:space="preserve">data </w:t>
                  </w:r>
                  <w:proofErr w:type="spellStart"/>
                  <w:r w:rsidR="003E3C87" w:rsidRPr="004C552E">
                    <w:rPr>
                      <w:szCs w:val="22"/>
                      <w:lang w:val="pt-PT"/>
                    </w:rPr>
                    <w:t>generation</w:t>
                  </w:r>
                  <w:proofErr w:type="spellEnd"/>
                  <w:r w:rsidR="00913887" w:rsidRPr="004C552E">
                    <w:rPr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="00913887" w:rsidRPr="004C552E">
                    <w:rPr>
                      <w:szCs w:val="22"/>
                      <w:lang w:val="pt-PT"/>
                    </w:rPr>
                    <w:t>and</w:t>
                  </w:r>
                  <w:proofErr w:type="spellEnd"/>
                  <w:r w:rsidR="00913887" w:rsidRPr="004C552E">
                    <w:rPr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="00913887" w:rsidRPr="004C552E">
                    <w:rPr>
                      <w:szCs w:val="22"/>
                      <w:lang w:val="pt-PT"/>
                    </w:rPr>
                    <w:t>writing</w:t>
                  </w:r>
                  <w:proofErr w:type="spellEnd"/>
                </w:p>
              </w:tc>
            </w:tr>
            <w:tr w:rsidR="00913887" w:rsidRPr="00D4246D" w14:paraId="29CEF810" w14:textId="77777777" w:rsidTr="007E6F6D">
              <w:trPr>
                <w:trHeight w:val="853"/>
              </w:trPr>
              <w:tc>
                <w:tcPr>
                  <w:tcW w:w="710" w:type="dxa"/>
                </w:tcPr>
                <w:p w14:paraId="1D0C31E4" w14:textId="77777777" w:rsidR="00913887" w:rsidRPr="00D4246D" w:rsidRDefault="00913887" w:rsidP="00BC488F">
                  <w:pPr>
                    <w:pStyle w:val="BodyText"/>
                    <w:spacing w:after="0"/>
                    <w:jc w:val="center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1</w:t>
                  </w:r>
                </w:p>
              </w:tc>
              <w:tc>
                <w:tcPr>
                  <w:tcW w:w="9379" w:type="dxa"/>
                </w:tcPr>
                <w:p w14:paraId="77E2C201" w14:textId="257B3A4D" w:rsidR="00913887" w:rsidRPr="00D4246D" w:rsidRDefault="00913887" w:rsidP="00BC488F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S. Perkins, J. Perkins, </w:t>
                  </w:r>
                  <w:r w:rsidRPr="00D4246D">
                    <w:rPr>
                      <w:b/>
                      <w:szCs w:val="22"/>
                      <w:u w:val="single"/>
                      <w:lang w:val="en-GB"/>
                    </w:rPr>
                    <w:t>J.C. de Oliveira</w:t>
                  </w:r>
                  <w:r w:rsidRPr="00D4246D">
                    <w:rPr>
                      <w:szCs w:val="22"/>
                      <w:lang w:val="en-GB"/>
                    </w:rPr>
                    <w:t xml:space="preserve">, M. Castro, S. Castro, J. Loureiro; Weighing in: Discovering the ploidy of hybrid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elepidote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rhododendrons</w:t>
                  </w:r>
                  <w:r w:rsidR="00680E03">
                    <w:rPr>
                      <w:szCs w:val="22"/>
                      <w:lang w:val="en-GB"/>
                    </w:rPr>
                    <w:t xml:space="preserve"> </w:t>
                  </w:r>
                  <w:r w:rsidR="00680E03" w:rsidRPr="00D6221A">
                    <w:rPr>
                      <w:bCs/>
                      <w:szCs w:val="22"/>
                      <w:lang w:val="en-GB"/>
                    </w:rPr>
                    <w:t>(201</w:t>
                  </w:r>
                  <w:r w:rsidR="00680E03">
                    <w:rPr>
                      <w:bCs/>
                      <w:szCs w:val="22"/>
                      <w:lang w:val="en-GB"/>
                    </w:rPr>
                    <w:t>2</w:t>
                  </w:r>
                  <w:r w:rsidR="00680E03" w:rsidRPr="00D6221A">
                    <w:rPr>
                      <w:bCs/>
                      <w:szCs w:val="22"/>
                      <w:lang w:val="en-GB"/>
                    </w:rPr>
                    <w:t>)</w:t>
                  </w:r>
                  <w:r w:rsidRPr="00D4246D">
                    <w:rPr>
                      <w:szCs w:val="22"/>
                      <w:lang w:val="en-GB"/>
                    </w:rPr>
                    <w:t xml:space="preserve">. </w:t>
                  </w:r>
                  <w:r w:rsidRPr="00D4246D">
                    <w:rPr>
                      <w:b/>
                      <w:i/>
                      <w:szCs w:val="22"/>
                      <w:lang w:val="en-GB"/>
                    </w:rPr>
                    <w:t>Rhododendrons, Camellias and Magnolias</w:t>
                  </w:r>
                  <w:r w:rsidRPr="00D4246D">
                    <w:rPr>
                      <w:szCs w:val="22"/>
                      <w:lang w:val="en-GB"/>
                    </w:rPr>
                    <w:t xml:space="preserve"> 34-48.</w:t>
                  </w:r>
                </w:p>
                <w:p w14:paraId="513999D2" w14:textId="3037DD7D" w:rsidR="00913887" w:rsidRPr="00D4246D" w:rsidRDefault="00913887" w:rsidP="009B2BD0">
                  <w:pPr>
                    <w:pStyle w:val="Prestatie"/>
                    <w:numPr>
                      <w:ilvl w:val="0"/>
                      <w:numId w:val="0"/>
                    </w:numPr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Contribution: </w:t>
                  </w:r>
                  <w:r w:rsidRPr="00D4246D">
                    <w:rPr>
                      <w:szCs w:val="22"/>
                      <w:lang w:val="en-GB"/>
                    </w:rPr>
                    <w:t xml:space="preserve">Flow-cytometry </w:t>
                  </w:r>
                  <w:r w:rsidR="003E3C87" w:rsidRPr="00D4246D">
                    <w:rPr>
                      <w:szCs w:val="22"/>
                      <w:lang w:val="en-GB"/>
                    </w:rPr>
                    <w:t xml:space="preserve">data generation </w:t>
                  </w:r>
                  <w:r w:rsidRPr="00D4246D">
                    <w:rPr>
                      <w:szCs w:val="22"/>
                      <w:lang w:val="en-GB"/>
                    </w:rPr>
                    <w:t>and writing</w:t>
                  </w:r>
                </w:p>
              </w:tc>
            </w:tr>
          </w:tbl>
          <w:p w14:paraId="26E381C9" w14:textId="264EF538" w:rsidR="00A5654A" w:rsidRPr="00322091" w:rsidRDefault="00A5654A" w:rsidP="00A5654A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Invited oral Communications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(international conferences)</w:t>
            </w:r>
          </w:p>
          <w:tbl>
            <w:tblPr>
              <w:tblStyle w:val="TableGrid"/>
              <w:tblW w:w="10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5"/>
              <w:gridCol w:w="9247"/>
            </w:tblGrid>
            <w:tr w:rsidR="00A5654A" w:rsidRPr="00D4246D" w14:paraId="4ABFB8C9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00F6C12F" w14:textId="77777777" w:rsidR="00A5654A" w:rsidRPr="00D4246D" w:rsidRDefault="00A5654A" w:rsidP="00A5654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247" w:type="dxa"/>
                </w:tcPr>
                <w:p w14:paraId="155DCE4A" w14:textId="58AFB22E" w:rsidR="00A5654A" w:rsidRPr="00912891" w:rsidRDefault="00A5654A" w:rsidP="00A5654A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9F74CD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  <w:r>
                    <w:rPr>
                      <w:szCs w:val="22"/>
                      <w:lang w:val="en-GB"/>
                    </w:rPr>
                    <w:t xml:space="preserve"> - declined</w:t>
                  </w:r>
                </w:p>
              </w:tc>
            </w:tr>
            <w:tr w:rsidR="00AB1EA0" w:rsidRPr="00D4246D" w14:paraId="6A93C224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0C537359" w14:textId="65FE2279" w:rsidR="00AB1EA0" w:rsidRPr="00A5654A" w:rsidRDefault="00AB1EA0" w:rsidP="00A5654A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2024</w:t>
                  </w:r>
                </w:p>
              </w:tc>
              <w:tc>
                <w:tcPr>
                  <w:tcW w:w="9247" w:type="dxa"/>
                </w:tcPr>
                <w:p w14:paraId="787CE616" w14:textId="6087A61A" w:rsidR="00AB1EA0" w:rsidRPr="00A5654A" w:rsidRDefault="00710E73" w:rsidP="00A5654A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710E73">
                    <w:rPr>
                      <w:szCs w:val="22"/>
                      <w:lang w:val="en-GB"/>
                    </w:rPr>
                    <w:t>XX International Botanical Congress (Spain</w:t>
                  </w:r>
                  <w:r w:rsidR="00F5397D">
                    <w:rPr>
                      <w:szCs w:val="22"/>
                      <w:lang w:val="en-GB"/>
                    </w:rPr>
                    <w:t xml:space="preserve">, hosted by </w:t>
                  </w:r>
                  <w:proofErr w:type="spellStart"/>
                  <w:r w:rsidR="00F5397D">
                    <w:rPr>
                      <w:szCs w:val="22"/>
                      <w:lang w:val="en-GB"/>
                    </w:rPr>
                    <w:t>Prof.s</w:t>
                  </w:r>
                  <w:proofErr w:type="spellEnd"/>
                  <w:r w:rsidR="00F5397D">
                    <w:rPr>
                      <w:szCs w:val="22"/>
                      <w:lang w:val="en-GB"/>
                    </w:rPr>
                    <w:t xml:space="preserve"> Luis Valente and Jairo </w:t>
                  </w:r>
                  <w:proofErr w:type="spellStart"/>
                  <w:r w:rsidR="00F5397D">
                    <w:rPr>
                      <w:szCs w:val="22"/>
                      <w:lang w:val="en-GB"/>
                    </w:rPr>
                    <w:t>Patiño</w:t>
                  </w:r>
                  <w:proofErr w:type="spellEnd"/>
                  <w:r w:rsidRPr="00710E73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C81BFE" w:rsidRPr="00D4246D" w14:paraId="71617855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32C3E7EB" w14:textId="30E98034" w:rsidR="00C81BFE" w:rsidRPr="00A5654A" w:rsidRDefault="00C81BFE" w:rsidP="00C81BFE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202</w:t>
                  </w:r>
                  <w:r>
                    <w:rPr>
                      <w:szCs w:val="22"/>
                      <w:lang w:val="en-GB"/>
                    </w:rPr>
                    <w:t>3</w:t>
                  </w:r>
                  <w:r w:rsidRPr="00A5654A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</w:p>
              </w:tc>
              <w:tc>
                <w:tcPr>
                  <w:tcW w:w="9247" w:type="dxa"/>
                </w:tcPr>
                <w:p w14:paraId="20A4E7E8" w14:textId="55D11AEE" w:rsidR="00C81BFE" w:rsidRPr="00A5654A" w:rsidRDefault="00C81BFE" w:rsidP="00C81BFE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Plant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&amp;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Animal Genome (San Diego), Asteraceae Genome Evolution (hosted by Prof. Jennifer Mandel)</w:t>
                  </w:r>
                </w:p>
              </w:tc>
            </w:tr>
            <w:tr w:rsidR="00C81BFE" w:rsidRPr="00D4246D" w14:paraId="6D0DD609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0DBC6248" w14:textId="67537D14" w:rsidR="00C81BFE" w:rsidRPr="00A5654A" w:rsidRDefault="00C81BFE" w:rsidP="00C81BFE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2022</w:t>
                  </w:r>
                  <w:r w:rsidRPr="00A5654A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</w:p>
              </w:tc>
              <w:tc>
                <w:tcPr>
                  <w:tcW w:w="9247" w:type="dxa"/>
                </w:tcPr>
                <w:p w14:paraId="0F1328B8" w14:textId="2A278BC7" w:rsidR="00C81BFE" w:rsidRPr="00A5654A" w:rsidRDefault="00C81BFE" w:rsidP="00C81BFE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Plant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&amp;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Animal Genome (San Diego), Asteraceae Genome Evolution (hosted by Prof. Jennifer</w:t>
                  </w:r>
                  <w:r w:rsidR="00C306EE">
                    <w:rPr>
                      <w:szCs w:val="22"/>
                      <w:lang w:val="en-GB"/>
                    </w:rPr>
                    <w:t xml:space="preserve"> </w:t>
                  </w:r>
                  <w:r w:rsidRPr="00A5654A">
                    <w:rPr>
                      <w:szCs w:val="22"/>
                      <w:lang w:val="en-GB"/>
                    </w:rPr>
                    <w:t>Mandel)</w:t>
                  </w:r>
                </w:p>
              </w:tc>
            </w:tr>
            <w:tr w:rsidR="00C81BFE" w:rsidRPr="00D4246D" w14:paraId="79EF77F4" w14:textId="77777777" w:rsidTr="003A65A9">
              <w:trPr>
                <w:trHeight w:val="219"/>
              </w:trPr>
              <w:tc>
                <w:tcPr>
                  <w:tcW w:w="885" w:type="dxa"/>
                </w:tcPr>
                <w:p w14:paraId="46D90424" w14:textId="54B59165" w:rsidR="00C81BFE" w:rsidRPr="00A5654A" w:rsidRDefault="00C81BFE" w:rsidP="00C81BFE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247" w:type="dxa"/>
                </w:tcPr>
                <w:p w14:paraId="0E80B013" w14:textId="33828E5E" w:rsidR="00C81BFE" w:rsidRPr="00A5654A" w:rsidRDefault="00C81BFE" w:rsidP="00C81BFE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A5654A">
                    <w:rPr>
                      <w:szCs w:val="22"/>
                      <w:lang w:val="en-GB"/>
                    </w:rPr>
                    <w:t>BioSyst.EU Meeting. Gothenburg, Sweden (audience of ~60</w:t>
                  </w:r>
                  <w:r w:rsidR="00C306EE">
                    <w:rPr>
                      <w:szCs w:val="22"/>
                      <w:lang w:val="en-GB"/>
                    </w:rPr>
                    <w:t>, hosted by Prof. Hugo de Boer</w:t>
                  </w:r>
                  <w:r w:rsidRPr="00A5654A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</w:tbl>
          <w:p w14:paraId="040F5170" w14:textId="3E2230B9" w:rsidR="00354994" w:rsidRPr="00322091" w:rsidRDefault="00354994" w:rsidP="00354994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 xml:space="preserve">Invited </w:t>
            </w:r>
            <w:r w:rsidR="00123A33" w:rsidRPr="00322091">
              <w:rPr>
                <w:b/>
                <w:bCs/>
                <w:sz w:val="22"/>
                <w:szCs w:val="22"/>
                <w:lang w:val="en-GB"/>
              </w:rPr>
              <w:t xml:space="preserve">oral 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>Communications</w:t>
            </w:r>
            <w:r w:rsidR="002E5B6B">
              <w:rPr>
                <w:b/>
                <w:bCs/>
                <w:sz w:val="22"/>
                <w:szCs w:val="22"/>
                <w:lang w:val="en-GB"/>
              </w:rPr>
              <w:t xml:space="preserve"> (Dept seminars)</w:t>
            </w:r>
          </w:p>
          <w:tbl>
            <w:tblPr>
              <w:tblStyle w:val="TableGrid"/>
              <w:tblW w:w="10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5"/>
              <w:gridCol w:w="9247"/>
            </w:tblGrid>
            <w:tr w:rsidR="00523A97" w:rsidRPr="00D4246D" w14:paraId="67DB6908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5AB3DE13" w14:textId="77777777" w:rsidR="00523A97" w:rsidRPr="00D4246D" w:rsidRDefault="00523A97" w:rsidP="00523A97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247" w:type="dxa"/>
                </w:tcPr>
                <w:p w14:paraId="415B5512" w14:textId="59B664D7" w:rsidR="00523A97" w:rsidRPr="00912891" w:rsidRDefault="003A75AA" w:rsidP="00193A48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9F74CD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DB42A0">
                    <w:rPr>
                      <w:szCs w:val="22"/>
                      <w:lang w:val="en-GB"/>
                    </w:rPr>
                    <w:t>–</w:t>
                  </w:r>
                  <w:r>
                    <w:rPr>
                      <w:szCs w:val="22"/>
                      <w:lang w:val="en-GB"/>
                    </w:rPr>
                    <w:t xml:space="preserve"> declined</w:t>
                  </w:r>
                  <w:r w:rsidR="00DB42A0">
                    <w:rPr>
                      <w:szCs w:val="22"/>
                      <w:lang w:val="en-GB"/>
                    </w:rPr>
                    <w:t xml:space="preserve">; </w:t>
                  </w:r>
                  <w:r w:rsidR="00DB42A0">
                    <w:rPr>
                      <w:b/>
                      <w:bCs/>
                      <w:szCs w:val="22"/>
                      <w:lang w:val="en-GB"/>
                    </w:rPr>
                    <w:t xml:space="preserve">Breakdown 14 talks </w:t>
                  </w:r>
                  <w:r w:rsidR="009D6B20">
                    <w:rPr>
                      <w:b/>
                      <w:bCs/>
                      <w:szCs w:val="22"/>
                      <w:lang w:val="en-GB"/>
                    </w:rPr>
                    <w:t xml:space="preserve">in </w:t>
                  </w:r>
                  <w:r w:rsidR="00A70C48">
                    <w:rPr>
                      <w:b/>
                      <w:bCs/>
                      <w:szCs w:val="22"/>
                      <w:lang w:val="en-GB"/>
                    </w:rPr>
                    <w:t>7</w:t>
                  </w:r>
                  <w:r w:rsidR="00DB42A0">
                    <w:rPr>
                      <w:b/>
                      <w:bCs/>
                      <w:szCs w:val="22"/>
                      <w:lang w:val="en-GB"/>
                    </w:rPr>
                    <w:t xml:space="preserve"> different countries </w:t>
                  </w:r>
                  <w:r w:rsidR="00DB42A0" w:rsidRPr="00694B79">
                    <w:rPr>
                      <w:szCs w:val="22"/>
                      <w:lang w:val="en-GB"/>
                    </w:rPr>
                    <w:t>(</w:t>
                  </w:r>
                  <w:r w:rsidR="009D6B20" w:rsidRPr="00694B79">
                    <w:rPr>
                      <w:szCs w:val="22"/>
                      <w:lang w:val="en-GB"/>
                    </w:rPr>
                    <w:t xml:space="preserve">Denmark, </w:t>
                  </w:r>
                  <w:r w:rsidR="006B4A31" w:rsidRPr="00694B79">
                    <w:rPr>
                      <w:szCs w:val="22"/>
                      <w:lang w:val="en-GB"/>
                    </w:rPr>
                    <w:t xml:space="preserve">Iceland, Ecuador, </w:t>
                  </w:r>
                  <w:r w:rsidR="009D6B20" w:rsidRPr="00694B79">
                    <w:rPr>
                      <w:szCs w:val="22"/>
                      <w:lang w:val="en-GB"/>
                    </w:rPr>
                    <w:t>Norway,</w:t>
                  </w:r>
                  <w:r w:rsidR="006B4A31" w:rsidRPr="00694B79">
                    <w:rPr>
                      <w:szCs w:val="22"/>
                      <w:lang w:val="en-GB"/>
                    </w:rPr>
                    <w:t xml:space="preserve"> Portugal,</w:t>
                  </w:r>
                  <w:r w:rsidR="009D6B20" w:rsidRPr="00694B79">
                    <w:rPr>
                      <w:szCs w:val="22"/>
                      <w:lang w:val="en-GB"/>
                    </w:rPr>
                    <w:t xml:space="preserve"> </w:t>
                  </w:r>
                  <w:r w:rsidR="006B4A31" w:rsidRPr="00694B79">
                    <w:rPr>
                      <w:szCs w:val="22"/>
                      <w:lang w:val="en-GB"/>
                    </w:rPr>
                    <w:t xml:space="preserve">UK, </w:t>
                  </w:r>
                  <w:r w:rsidR="00E223A5" w:rsidRPr="00694B79">
                    <w:rPr>
                      <w:szCs w:val="22"/>
                      <w:lang w:val="en-GB"/>
                    </w:rPr>
                    <w:t xml:space="preserve">Switzerland, </w:t>
                  </w:r>
                  <w:r w:rsidR="009D6B20" w:rsidRPr="00694B79">
                    <w:rPr>
                      <w:szCs w:val="22"/>
                      <w:lang w:val="en-GB"/>
                    </w:rPr>
                    <w:t>Sweden</w:t>
                  </w:r>
                  <w:r w:rsidR="00DB42A0" w:rsidRPr="00694B79">
                    <w:rPr>
                      <w:szCs w:val="22"/>
                      <w:lang w:val="en-GB"/>
                    </w:rPr>
                    <w:t>).</w:t>
                  </w:r>
                </w:p>
              </w:tc>
            </w:tr>
            <w:tr w:rsidR="00E223A5" w:rsidRPr="00D4246D" w14:paraId="6B430761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60CD9748" w14:textId="0007A649" w:rsidR="00E223A5" w:rsidRPr="00E223A5" w:rsidRDefault="00E223A5" w:rsidP="00B40C09">
                  <w:pPr>
                    <w:pStyle w:val="BodyText"/>
                    <w:spacing w:after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2023</w:t>
                  </w:r>
                </w:p>
              </w:tc>
              <w:tc>
                <w:tcPr>
                  <w:tcW w:w="9247" w:type="dxa"/>
                </w:tcPr>
                <w:p w14:paraId="4A31958C" w14:textId="08BBEE7E" w:rsidR="00E223A5" w:rsidRDefault="00037FD1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 w:rsidRPr="00037FD1">
                    <w:rPr>
                      <w:szCs w:val="22"/>
                      <w:lang w:val="en-GB"/>
                    </w:rPr>
                    <w:t>University of Bern</w:t>
                  </w:r>
                  <w:r>
                    <w:rPr>
                      <w:szCs w:val="22"/>
                      <w:lang w:val="en-GB"/>
                    </w:rPr>
                    <w:t xml:space="preserve"> (Switzerland, hosted by Prof. </w:t>
                  </w:r>
                  <w:r w:rsidRPr="00037FD1">
                    <w:rPr>
                      <w:szCs w:val="22"/>
                      <w:lang w:val="en-GB"/>
                    </w:rPr>
                    <w:t xml:space="preserve">Katie </w:t>
                  </w:r>
                  <w:proofErr w:type="spellStart"/>
                  <w:r w:rsidRPr="00037FD1">
                    <w:rPr>
                      <w:szCs w:val="22"/>
                      <w:lang w:val="en-GB"/>
                    </w:rPr>
                    <w:t>Peichel</w:t>
                  </w:r>
                  <w:proofErr w:type="spellEnd"/>
                  <w:r w:rsidR="00A417D6">
                    <w:rPr>
                      <w:szCs w:val="22"/>
                      <w:lang w:val="en-GB"/>
                    </w:rPr>
                    <w:t xml:space="preserve">, </w:t>
                  </w:r>
                  <w:proofErr w:type="spellStart"/>
                  <w:r w:rsidR="00A417D6">
                    <w:rPr>
                      <w:szCs w:val="22"/>
                      <w:lang w:val="en-GB"/>
                    </w:rPr>
                    <w:t>upcomming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7F4105" w:rsidRPr="00D4246D" w14:paraId="36558439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1F3D7A57" w14:textId="6138A00C" w:rsidR="007F4105" w:rsidRDefault="007F4105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247" w:type="dxa"/>
                </w:tcPr>
                <w:p w14:paraId="148B129B" w14:textId="5CD6D9B5" w:rsidR="007F4105" w:rsidRDefault="007F4105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U. of Nottingham, </w:t>
                  </w:r>
                  <w:r w:rsidRPr="007F4105">
                    <w:rPr>
                      <w:szCs w:val="22"/>
                      <w:lang w:val="en-GB"/>
                    </w:rPr>
                    <w:t>School of Life Sciences</w:t>
                  </w:r>
                  <w:r>
                    <w:rPr>
                      <w:szCs w:val="22"/>
                      <w:lang w:val="en-GB"/>
                    </w:rPr>
                    <w:t xml:space="preserve"> (UK, </w:t>
                  </w:r>
                  <w:r w:rsidR="00505CEC">
                    <w:rPr>
                      <w:szCs w:val="22"/>
                      <w:lang w:val="en-GB"/>
                    </w:rPr>
                    <w:t xml:space="preserve">audience of 30, hosted by </w:t>
                  </w:r>
                  <w:r w:rsidR="00037FD1">
                    <w:rPr>
                      <w:szCs w:val="22"/>
                      <w:lang w:val="en-GB"/>
                    </w:rPr>
                    <w:t>Dr</w:t>
                  </w:r>
                  <w:r w:rsidR="00505CEC">
                    <w:rPr>
                      <w:szCs w:val="22"/>
                      <w:lang w:val="en-GB"/>
                    </w:rPr>
                    <w:t xml:space="preserve"> M</w:t>
                  </w:r>
                  <w:r w:rsidR="00037FD1">
                    <w:rPr>
                      <w:szCs w:val="22"/>
                      <w:lang w:val="en-GB"/>
                    </w:rPr>
                    <w:t>ark</w:t>
                  </w:r>
                  <w:r w:rsidR="00505CEC"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505CEC">
                    <w:rPr>
                      <w:szCs w:val="22"/>
                      <w:lang w:val="en-GB"/>
                    </w:rPr>
                    <w:t>Ravinet</w:t>
                  </w:r>
                  <w:proofErr w:type="spellEnd"/>
                  <w:r w:rsidR="00505CEC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55E36188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278F0480" w14:textId="54F73D11" w:rsidR="00B40C09" w:rsidRPr="0089776E" w:rsidRDefault="00B40C09" w:rsidP="00B40C09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34AC6D21" w14:textId="7CF0DB97" w:rsidR="00B40C09" w:rsidRPr="0089776E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UC Davis, Plant Biology Department (California, USA, audience of 20, hosted by Prof.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Neelima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Sinha)</w:t>
                  </w:r>
                </w:p>
              </w:tc>
            </w:tr>
            <w:tr w:rsidR="00B40C09" w:rsidRPr="00D4246D" w14:paraId="07B96D0B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1D8A1633" w14:textId="3F253BD2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55826DC1" w14:textId="1274CCD2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UC Berkeley, Botany Lunch Talk (California, USA, audience of 20, hosted by Prof. Bruce Baldwin)</w:t>
                  </w:r>
                </w:p>
              </w:tc>
            </w:tr>
            <w:tr w:rsidR="00B40C09" w:rsidRPr="00D4246D" w14:paraId="2AA38D49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02F1FDFA" w14:textId="25E24C7D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18A91BFE" w14:textId="759D13B9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proofErr w:type="spellStart"/>
                  <w:r>
                    <w:rPr>
                      <w:szCs w:val="22"/>
                      <w:lang w:val="en-GB"/>
                    </w:rPr>
                    <w:t>Tiputini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Biodiversity Station (Ecuador, audience of 20, hosted by Gabriela </w:t>
                  </w:r>
                  <w:proofErr w:type="spellStart"/>
                  <w:r w:rsidRPr="000A1051">
                    <w:rPr>
                      <w:szCs w:val="22"/>
                      <w:lang w:val="en-GB"/>
                    </w:rPr>
                    <w:t>Guijarro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D34CA2" w:rsidRPr="00D4246D" w14:paraId="0E7B1FA1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36838F74" w14:textId="26A4FDF2" w:rsidR="00D34CA2" w:rsidRDefault="00D34CA2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70231F78" w14:textId="5DB2A330" w:rsidR="00D34CA2" w:rsidRDefault="00D34CA2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Charles Darwin </w:t>
                  </w:r>
                  <w:r w:rsidR="004E18E6">
                    <w:rPr>
                      <w:szCs w:val="22"/>
                      <w:lang w:val="en-GB"/>
                    </w:rPr>
                    <w:t>F</w:t>
                  </w:r>
                  <w:r>
                    <w:rPr>
                      <w:szCs w:val="22"/>
                      <w:lang w:val="en-GB"/>
                    </w:rPr>
                    <w:t>oundation</w:t>
                  </w:r>
                  <w:r w:rsidR="004E18E6">
                    <w:rPr>
                      <w:szCs w:val="22"/>
                      <w:lang w:val="en-GB"/>
                    </w:rPr>
                    <w:t xml:space="preserve"> (</w:t>
                  </w:r>
                  <w:r w:rsidR="007F4105">
                    <w:rPr>
                      <w:szCs w:val="22"/>
                      <w:lang w:val="en-GB"/>
                    </w:rPr>
                    <w:t>Galápagos</w:t>
                  </w:r>
                  <w:r w:rsidR="00BD0DAA">
                    <w:rPr>
                      <w:szCs w:val="22"/>
                      <w:lang w:val="en-GB"/>
                    </w:rPr>
                    <w:t>-Ecuador</w:t>
                  </w:r>
                  <w:r w:rsidR="007F4105">
                    <w:rPr>
                      <w:szCs w:val="22"/>
                      <w:lang w:val="en-GB"/>
                    </w:rPr>
                    <w:t xml:space="preserve">, </w:t>
                  </w:r>
                  <w:r w:rsidR="004E18E6">
                    <w:rPr>
                      <w:szCs w:val="22"/>
                      <w:lang w:val="en-GB"/>
                    </w:rPr>
                    <w:t xml:space="preserve">audience of 15, hosted by </w:t>
                  </w:r>
                  <w:proofErr w:type="spellStart"/>
                  <w:r w:rsidR="004E18E6">
                    <w:rPr>
                      <w:szCs w:val="22"/>
                      <w:lang w:val="en-GB"/>
                    </w:rPr>
                    <w:t>Dr.</w:t>
                  </w:r>
                  <w:proofErr w:type="spellEnd"/>
                  <w:r w:rsidR="004E18E6">
                    <w:rPr>
                      <w:szCs w:val="22"/>
                      <w:lang w:val="en-GB"/>
                    </w:rPr>
                    <w:t xml:space="preserve"> Patricia Jaramillo)</w:t>
                  </w:r>
                </w:p>
              </w:tc>
            </w:tr>
            <w:tr w:rsidR="00B40C09" w:rsidRPr="00D4246D" w14:paraId="0FEC7208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788F6A46" w14:textId="213D1E3B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30ED052E" w14:textId="3090F9ED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University San Francisco de Quito (</w:t>
                  </w:r>
                  <w:r w:rsidR="00BD0DAA">
                    <w:rPr>
                      <w:szCs w:val="22"/>
                      <w:lang w:val="en-GB"/>
                    </w:rPr>
                    <w:t>Ecuador</w:t>
                  </w:r>
                  <w:r>
                    <w:rPr>
                      <w:szCs w:val="22"/>
                      <w:lang w:val="en-GB"/>
                    </w:rPr>
                    <w:t xml:space="preserve">, audience of 30, hosted by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Rivas-Torres)</w:t>
                  </w:r>
                </w:p>
              </w:tc>
            </w:tr>
            <w:tr w:rsidR="00B40C09" w:rsidRPr="00D4246D" w14:paraId="6A529F36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4D1C4C2A" w14:textId="41984A2D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51A2B6FB" w14:textId="5CC7A2D5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Norwegian U. of Life Sciences,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CiGeNe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seminar (audience of 40, hosted by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Marie Saitou)</w:t>
                  </w:r>
                </w:p>
              </w:tc>
            </w:tr>
            <w:tr w:rsidR="00B40C09" w:rsidRPr="00D4246D" w14:paraId="4D111FFD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764FB1CF" w14:textId="7CD42DAE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247" w:type="dxa"/>
                </w:tcPr>
                <w:p w14:paraId="6A6558EB" w14:textId="72E95555" w:rsidR="00B40C09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University of Iceland (audience of 20, hosted by Quentin Horta-</w:t>
                  </w:r>
                  <w:proofErr w:type="spellStart"/>
                  <w:r>
                    <w:rPr>
                      <w:szCs w:val="22"/>
                      <w:lang w:val="en-GB"/>
                    </w:rPr>
                    <w:t>Lacueva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3DBF4917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638B1A49" w14:textId="1E89F18B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247" w:type="dxa"/>
                </w:tcPr>
                <w:p w14:paraId="6A7C4DBD" w14:textId="17893681" w:rsidR="00B40C09" w:rsidRPr="00935104" w:rsidRDefault="00B40C09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Late Lunch Talk, University of Oslo (</w:t>
                  </w:r>
                  <w:r w:rsidR="002C0F68">
                    <w:rPr>
                      <w:szCs w:val="22"/>
                      <w:lang w:val="en-GB"/>
                    </w:rPr>
                    <w:t xml:space="preserve">Norway, </w:t>
                  </w:r>
                  <w:r>
                    <w:rPr>
                      <w:szCs w:val="22"/>
                      <w:lang w:val="en-GB"/>
                    </w:rPr>
                    <w:t>audience of 50, hosted by Oliver</w:t>
                  </w:r>
                  <w:r w:rsidR="008231DC">
                    <w:rPr>
                      <w:szCs w:val="22"/>
                      <w:lang w:val="en-GB"/>
                    </w:rPr>
                    <w:t xml:space="preserve"> </w:t>
                  </w:r>
                  <w:r w:rsidR="008231DC" w:rsidRPr="008231DC">
                    <w:rPr>
                      <w:szCs w:val="22"/>
                      <w:lang w:val="en-GB"/>
                    </w:rPr>
                    <w:t>Kersten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D34CA2" w:rsidRPr="00D4246D" w14:paraId="59D0EAE5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1558EAB4" w14:textId="0321C081" w:rsidR="00D34CA2" w:rsidRDefault="00D34CA2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247" w:type="dxa"/>
                </w:tcPr>
                <w:p w14:paraId="0F30AFB2" w14:textId="0742D8AC" w:rsidR="00D34CA2" w:rsidRDefault="00D34CA2" w:rsidP="00B40C09">
                  <w:pPr>
                    <w:pStyle w:val="Instelling"/>
                    <w:spacing w:before="0"/>
                    <w:ind w:left="1440" w:hanging="144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University of Hawai’</w:t>
                  </w:r>
                  <w:r w:rsidR="008B1E46">
                    <w:rPr>
                      <w:szCs w:val="22"/>
                      <w:lang w:val="en-GB"/>
                    </w:rPr>
                    <w:t>i</w:t>
                  </w:r>
                  <w:r>
                    <w:rPr>
                      <w:szCs w:val="22"/>
                      <w:lang w:val="en-GB"/>
                    </w:rPr>
                    <w:t xml:space="preserve"> at Hilo (</w:t>
                  </w:r>
                  <w:r w:rsidR="008B1E46">
                    <w:rPr>
                      <w:szCs w:val="22"/>
                      <w:lang w:val="en-GB"/>
                    </w:rPr>
                    <w:t xml:space="preserve">USA, </w:t>
                  </w:r>
                  <w:r>
                    <w:rPr>
                      <w:szCs w:val="22"/>
                      <w:lang w:val="en-GB"/>
                    </w:rPr>
                    <w:t xml:space="preserve">audience of 40, hosted by Prof. Matt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Knope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7606A055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606CAE26" w14:textId="34F0CDF8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247" w:type="dxa"/>
                </w:tcPr>
                <w:p w14:paraId="4461C670" w14:textId="70AE3F23" w:rsidR="00B40C09" w:rsidRDefault="00B40C09" w:rsidP="00B40C0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The International Compositae Alliance (</w:t>
                  </w:r>
                  <w:proofErr w:type="spellStart"/>
                  <w:r>
                    <w:rPr>
                      <w:szCs w:val="22"/>
                      <w:lang w:val="en-GB"/>
                    </w:rPr>
                    <w:t>TICAtalks</w:t>
                  </w:r>
                  <w:proofErr w:type="spellEnd"/>
                  <w:r>
                    <w:rPr>
                      <w:szCs w:val="22"/>
                      <w:lang w:val="en-GB"/>
                    </w:rPr>
                    <w:t>; audience of 50</w:t>
                  </w:r>
                  <w:r w:rsidR="008231DC">
                    <w:rPr>
                      <w:szCs w:val="22"/>
                      <w:lang w:val="en-GB"/>
                    </w:rPr>
                    <w:t xml:space="preserve">, hosted by </w:t>
                  </w:r>
                  <w:r w:rsidR="00EE5CB4">
                    <w:rPr>
                      <w:szCs w:val="22"/>
                      <w:lang w:val="en-GB"/>
                    </w:rPr>
                    <w:t>TICA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37382032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007BF214" w14:textId="4EF31E6F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247" w:type="dxa"/>
                </w:tcPr>
                <w:p w14:paraId="2E02A9C8" w14:textId="01D9DD71" w:rsidR="00B40C09" w:rsidRDefault="00B40C09" w:rsidP="00B40C0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ITQB, U. Nova de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Lisboa</w:t>
                  </w:r>
                  <w:proofErr w:type="spellEnd"/>
                  <w:r w:rsidR="00037FD1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>(</w:t>
                  </w:r>
                  <w:proofErr w:type="gramStart"/>
                  <w:r w:rsidR="00037FD1">
                    <w:rPr>
                      <w:szCs w:val="22"/>
                      <w:lang w:val="en-GB"/>
                    </w:rPr>
                    <w:t>Portugal ,</w:t>
                  </w:r>
                  <w:proofErr w:type="gramEnd"/>
                  <w:r w:rsidR="00037FD1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>audience of 70</w:t>
                  </w:r>
                  <w:r w:rsidR="00EE5CB4">
                    <w:rPr>
                      <w:szCs w:val="22"/>
                      <w:lang w:val="en-GB"/>
                    </w:rPr>
                    <w:t xml:space="preserve">, hosted by Prof. Rita </w:t>
                  </w:r>
                  <w:proofErr w:type="spellStart"/>
                  <w:r w:rsidR="00EE5CB4">
                    <w:rPr>
                      <w:szCs w:val="22"/>
                      <w:lang w:val="en-GB"/>
                    </w:rPr>
                    <w:t>Abranches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55D0FDC2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27A9D67D" w14:textId="77777777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247" w:type="dxa"/>
                </w:tcPr>
                <w:p w14:paraId="39964B3C" w14:textId="37E4987D" w:rsidR="00B40C09" w:rsidRDefault="00B40C09" w:rsidP="00B40C0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California Academy of Sciences </w:t>
                  </w:r>
                  <w:r w:rsidRPr="00AC7621">
                    <w:rPr>
                      <w:szCs w:val="22"/>
                      <w:lang w:val="en-GB"/>
                    </w:rPr>
                    <w:t>(</w:t>
                  </w:r>
                  <w:r w:rsidR="009D6B20">
                    <w:rPr>
                      <w:szCs w:val="22"/>
                      <w:lang w:val="en-GB"/>
                    </w:rPr>
                    <w:t xml:space="preserve">USA, </w:t>
                  </w:r>
                  <w:r w:rsidRPr="00AC7621">
                    <w:rPr>
                      <w:szCs w:val="22"/>
                      <w:lang w:val="en-GB"/>
                    </w:rPr>
                    <w:t>audience of 15</w:t>
                  </w:r>
                  <w:r w:rsidR="00EE5CB4">
                    <w:rPr>
                      <w:szCs w:val="22"/>
                      <w:lang w:val="en-GB"/>
                    </w:rPr>
                    <w:t xml:space="preserve">, hosted by </w:t>
                  </w:r>
                  <w:proofErr w:type="spellStart"/>
                  <w:r w:rsidR="00EE5CB4">
                    <w:rPr>
                      <w:szCs w:val="22"/>
                      <w:lang w:val="en-GB"/>
                    </w:rPr>
                    <w:t>Dr.</w:t>
                  </w:r>
                  <w:proofErr w:type="spellEnd"/>
                  <w:r w:rsidR="00EE5CB4">
                    <w:rPr>
                      <w:szCs w:val="22"/>
                      <w:lang w:val="en-GB"/>
                    </w:rPr>
                    <w:t xml:space="preserve"> Athena Lam</w:t>
                  </w:r>
                  <w:r w:rsidRPr="00AC7621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62530177" w14:textId="77777777" w:rsidTr="0030509C">
              <w:trPr>
                <w:trHeight w:val="219"/>
              </w:trPr>
              <w:tc>
                <w:tcPr>
                  <w:tcW w:w="885" w:type="dxa"/>
                </w:tcPr>
                <w:p w14:paraId="4DA3E7D3" w14:textId="77777777" w:rsidR="00B40C09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  <w:r w:rsidRPr="009F74CD">
                    <w:rPr>
                      <w:i/>
                      <w:iCs/>
                      <w:szCs w:val="22"/>
                      <w:lang w:val="en-GB"/>
                    </w:rPr>
                    <w:t>x</w:t>
                  </w:r>
                </w:p>
              </w:tc>
              <w:tc>
                <w:tcPr>
                  <w:tcW w:w="9247" w:type="dxa"/>
                </w:tcPr>
                <w:p w14:paraId="24015628" w14:textId="4C8B371C" w:rsidR="00B40C09" w:rsidRDefault="00B40C09" w:rsidP="00B40C09">
                  <w:pPr>
                    <w:pStyle w:val="Instelling"/>
                    <w:rPr>
                      <w:szCs w:val="22"/>
                      <w:lang w:val="en-GB"/>
                    </w:rPr>
                  </w:pPr>
                  <w:r w:rsidRPr="0092754A">
                    <w:rPr>
                      <w:szCs w:val="22"/>
                      <w:lang w:val="en-GB"/>
                    </w:rPr>
                    <w:t>Evolutionary Genomics Seminars</w:t>
                  </w:r>
                  <w:r>
                    <w:rPr>
                      <w:szCs w:val="22"/>
                      <w:lang w:val="en-GB"/>
                    </w:rPr>
                    <w:t xml:space="preserve">, </w:t>
                  </w:r>
                  <w:r w:rsidRPr="0092754A">
                    <w:rPr>
                      <w:szCs w:val="22"/>
                      <w:lang w:val="en-GB"/>
                    </w:rPr>
                    <w:t xml:space="preserve">Centre for </w:t>
                  </w:r>
                  <w:proofErr w:type="spellStart"/>
                  <w:r w:rsidRPr="0092754A">
                    <w:rPr>
                      <w:szCs w:val="22"/>
                      <w:lang w:val="en-GB"/>
                    </w:rPr>
                    <w:t>GeoGenetics</w:t>
                  </w:r>
                  <w:proofErr w:type="spellEnd"/>
                  <w:r w:rsidR="00037FD1">
                    <w:rPr>
                      <w:szCs w:val="22"/>
                      <w:lang w:val="en-GB"/>
                    </w:rPr>
                    <w:t xml:space="preserve"> (</w:t>
                  </w:r>
                  <w:r w:rsidRPr="0092754A">
                    <w:rPr>
                      <w:szCs w:val="22"/>
                      <w:lang w:val="en-GB"/>
                    </w:rPr>
                    <w:t>Natural History Museum of Denmark</w:t>
                  </w:r>
                  <w:r w:rsidR="00037FD1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40C09" w:rsidRPr="00D4246D" w14:paraId="77687AE1" w14:textId="77777777" w:rsidTr="0030509C">
              <w:trPr>
                <w:trHeight w:val="251"/>
              </w:trPr>
              <w:tc>
                <w:tcPr>
                  <w:tcW w:w="885" w:type="dxa"/>
                </w:tcPr>
                <w:p w14:paraId="256C1044" w14:textId="77777777" w:rsidR="00B40C09" w:rsidRPr="00D4246D" w:rsidRDefault="00B40C09" w:rsidP="00B40C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247" w:type="dxa"/>
                </w:tcPr>
                <w:p w14:paraId="3DB8D8F8" w14:textId="396ADFE7" w:rsidR="00B40C09" w:rsidRPr="00D4246D" w:rsidRDefault="00B40C09" w:rsidP="00B40C0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Department of organismal biology, Uppsala University (Sweden;</w:t>
                  </w:r>
                  <w:r>
                    <w:rPr>
                      <w:szCs w:val="22"/>
                      <w:lang w:val="en-GB"/>
                    </w:rPr>
                    <w:t xml:space="preserve"> audience of 30</w:t>
                  </w:r>
                  <w:r w:rsidRPr="00D4246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</w:tbl>
          <w:p w14:paraId="2715BE87" w14:textId="77777777" w:rsidR="00354994" w:rsidRPr="00322091" w:rsidRDefault="000C1F66" w:rsidP="00354994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54994" w:rsidRPr="00322091">
              <w:rPr>
                <w:b/>
                <w:bCs/>
                <w:sz w:val="22"/>
                <w:szCs w:val="22"/>
                <w:lang w:val="en-GB"/>
              </w:rPr>
              <w:t>Oral communications</w:t>
            </w:r>
          </w:p>
          <w:tbl>
            <w:tblPr>
              <w:tblStyle w:val="TableGrid"/>
              <w:tblW w:w="105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3"/>
              <w:gridCol w:w="9783"/>
            </w:tblGrid>
            <w:tr w:rsidR="00A21D46" w:rsidRPr="00D4246D" w14:paraId="7F867B8E" w14:textId="77777777" w:rsidTr="00416DBE">
              <w:tc>
                <w:tcPr>
                  <w:tcW w:w="743" w:type="dxa"/>
                  <w:vAlign w:val="bottom"/>
                </w:tcPr>
                <w:p w14:paraId="2893C642" w14:textId="77777777" w:rsidR="00A21D46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783" w:type="dxa"/>
                </w:tcPr>
                <w:p w14:paraId="48299D5B" w14:textId="19332245" w:rsidR="00A21D46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Breakdown </w:t>
                  </w:r>
                  <w:r w:rsidR="00A27876">
                    <w:rPr>
                      <w:b/>
                      <w:bCs/>
                      <w:szCs w:val="22"/>
                      <w:lang w:val="en-GB"/>
                    </w:rPr>
                    <w:t>3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 xml:space="preserve"> talks in </w:t>
                  </w:r>
                  <w:r w:rsidR="00AB5AA8">
                    <w:rPr>
                      <w:b/>
                      <w:bCs/>
                      <w:szCs w:val="22"/>
                      <w:lang w:val="en-GB"/>
                    </w:rPr>
                    <w:t xml:space="preserve">Internal Conferences </w:t>
                  </w:r>
                  <w:r w:rsidR="00AB5AA8" w:rsidRPr="00694B79">
                    <w:rPr>
                      <w:szCs w:val="22"/>
                      <w:lang w:val="en-GB"/>
                    </w:rPr>
                    <w:t>(ESEB</w:t>
                  </w:r>
                  <w:r w:rsidR="003147ED" w:rsidRPr="00694B79">
                    <w:rPr>
                      <w:szCs w:val="22"/>
                      <w:lang w:val="en-GB"/>
                    </w:rPr>
                    <w:t>, EMPSEB</w:t>
                  </w:r>
                  <w:r w:rsidR="00E77696" w:rsidRPr="00694B79">
                    <w:rPr>
                      <w:szCs w:val="22"/>
                      <w:lang w:val="en-GB"/>
                    </w:rPr>
                    <w:t>,</w:t>
                  </w:r>
                  <w:r w:rsidR="0025216E" w:rsidRPr="00694B79">
                    <w:rPr>
                      <w:szCs w:val="22"/>
                      <w:lang w:val="en-GB"/>
                    </w:rPr>
                    <w:t xml:space="preserve"> </w:t>
                  </w:r>
                  <w:r w:rsidR="00E77696" w:rsidRPr="00694B79">
                    <w:rPr>
                      <w:szCs w:val="22"/>
                      <w:lang w:val="en-GB"/>
                    </w:rPr>
                    <w:t>GIGA</w:t>
                  </w:r>
                  <w:r w:rsidR="00AB5AA8" w:rsidRPr="00694B79">
                    <w:rPr>
                      <w:szCs w:val="22"/>
                      <w:lang w:val="en-GB"/>
                    </w:rPr>
                    <w:t>)</w:t>
                  </w:r>
                  <w:r w:rsidR="00A456DE">
                    <w:rPr>
                      <w:b/>
                      <w:bCs/>
                      <w:szCs w:val="22"/>
                      <w:lang w:val="en-GB"/>
                    </w:rPr>
                    <w:t xml:space="preserve">, </w:t>
                  </w:r>
                  <w:r w:rsidR="003147ED">
                    <w:rPr>
                      <w:b/>
                      <w:bCs/>
                      <w:szCs w:val="22"/>
                      <w:lang w:val="en-GB"/>
                    </w:rPr>
                    <w:t>3</w:t>
                  </w:r>
                  <w:r w:rsidR="00A456DE">
                    <w:rPr>
                      <w:b/>
                      <w:bCs/>
                      <w:szCs w:val="22"/>
                      <w:lang w:val="en-GB"/>
                    </w:rPr>
                    <w:t xml:space="preserve"> online,</w:t>
                  </w:r>
                  <w:r w:rsidR="00AB5AA8">
                    <w:rPr>
                      <w:b/>
                      <w:bCs/>
                      <w:szCs w:val="22"/>
                      <w:lang w:val="en-GB"/>
                    </w:rPr>
                    <w:t xml:space="preserve"> and </w:t>
                  </w:r>
                  <w:r w:rsidR="00A62CC4">
                    <w:rPr>
                      <w:b/>
                      <w:bCs/>
                      <w:szCs w:val="22"/>
                      <w:lang w:val="en-GB"/>
                    </w:rPr>
                    <w:t>7</w:t>
                  </w:r>
                  <w:r w:rsidR="00AB5AA8">
                    <w:rPr>
                      <w:b/>
                      <w:bCs/>
                      <w:szCs w:val="22"/>
                      <w:lang w:val="en-GB"/>
                    </w:rPr>
                    <w:t xml:space="preserve"> National Conferences </w:t>
                  </w:r>
                  <w:r w:rsidR="00AB5AA8" w:rsidRPr="00694B79">
                    <w:rPr>
                      <w:szCs w:val="22"/>
                      <w:lang w:val="en-GB"/>
                    </w:rPr>
                    <w:t>(UK, Norway</w:t>
                  </w:r>
                  <w:r w:rsidR="00A80940" w:rsidRPr="00694B79">
                    <w:rPr>
                      <w:szCs w:val="22"/>
                      <w:lang w:val="en-GB"/>
                    </w:rPr>
                    <w:t>, Portugal</w:t>
                  </w:r>
                  <w:r w:rsidR="00AB5AA8" w:rsidRPr="00694B79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A21D46" w:rsidRPr="00D4246D" w14:paraId="768BC56F" w14:textId="77777777" w:rsidTr="00416DBE">
              <w:tc>
                <w:tcPr>
                  <w:tcW w:w="743" w:type="dxa"/>
                  <w:vAlign w:val="bottom"/>
                </w:tcPr>
                <w:p w14:paraId="1ACFCB0A" w14:textId="58D3597F" w:rsidR="00A21D46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783" w:type="dxa"/>
                </w:tcPr>
                <w:p w14:paraId="30ACF6FB" w14:textId="04665B6B" w:rsidR="00A21D46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>
                    <w:rPr>
                      <w:szCs w:val="22"/>
                      <w:lang w:val="en-GB"/>
                    </w:rPr>
                    <w:t>PopGroup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56, Queen Mary University of London (UK)</w:t>
                  </w:r>
                </w:p>
              </w:tc>
            </w:tr>
            <w:tr w:rsidR="00A21D46" w:rsidRPr="00D4246D" w14:paraId="03353CF2" w14:textId="77777777" w:rsidTr="00416DBE">
              <w:tc>
                <w:tcPr>
                  <w:tcW w:w="743" w:type="dxa"/>
                  <w:vAlign w:val="bottom"/>
                </w:tcPr>
                <w:p w14:paraId="0A91B2CA" w14:textId="0C6F8951" w:rsidR="00A21D46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783" w:type="dxa"/>
                </w:tcPr>
                <w:p w14:paraId="1284942D" w14:textId="4564961C" w:rsidR="00A21D46" w:rsidRDefault="00AB5AA8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NORBIS - </w:t>
                  </w:r>
                  <w:r w:rsidR="00A21D46">
                    <w:rPr>
                      <w:szCs w:val="22"/>
                      <w:lang w:val="en-GB"/>
                    </w:rPr>
                    <w:t>Norwegian Conference for Bioinformatics (</w:t>
                  </w:r>
                  <w:r>
                    <w:rPr>
                      <w:szCs w:val="22"/>
                      <w:lang w:val="en-GB"/>
                    </w:rPr>
                    <w:t>Norway</w:t>
                  </w:r>
                  <w:r w:rsidR="00A21D46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A21D46" w:rsidRPr="00D4246D" w14:paraId="0D833BDC" w14:textId="77777777" w:rsidTr="00416DBE">
              <w:tc>
                <w:tcPr>
                  <w:tcW w:w="743" w:type="dxa"/>
                  <w:vAlign w:val="bottom"/>
                </w:tcPr>
                <w:p w14:paraId="56C1464B" w14:textId="719869A7" w:rsidR="00A21D46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783" w:type="dxa"/>
                </w:tcPr>
                <w:p w14:paraId="4FB27D71" w14:textId="037FA14E" w:rsidR="00A21D46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Meeting of the European Society for Evolutionary Biology (ESEB)</w:t>
                  </w:r>
                </w:p>
              </w:tc>
            </w:tr>
            <w:tr w:rsidR="00A21D46" w:rsidRPr="00D4246D" w14:paraId="34D9DB19" w14:textId="77777777" w:rsidTr="00416DBE">
              <w:tc>
                <w:tcPr>
                  <w:tcW w:w="743" w:type="dxa"/>
                  <w:vAlign w:val="bottom"/>
                </w:tcPr>
                <w:p w14:paraId="26CC1268" w14:textId="2725C464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783" w:type="dxa"/>
                </w:tcPr>
                <w:p w14:paraId="7DEAD427" w14:textId="3CADF5F9" w:rsidR="00A21D46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Online Plant Genome Conference</w:t>
                  </w:r>
                </w:p>
              </w:tc>
            </w:tr>
            <w:tr w:rsidR="00A21D46" w:rsidRPr="00D4246D" w14:paraId="6A934F3C" w14:textId="77777777" w:rsidTr="00416DBE">
              <w:tc>
                <w:tcPr>
                  <w:tcW w:w="743" w:type="dxa"/>
                  <w:vAlign w:val="bottom"/>
                </w:tcPr>
                <w:p w14:paraId="083AF69F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</w:t>
                  </w:r>
                  <w:r>
                    <w:rPr>
                      <w:szCs w:val="22"/>
                      <w:lang w:val="en-GB"/>
                    </w:rPr>
                    <w:t>20</w:t>
                  </w:r>
                </w:p>
              </w:tc>
              <w:tc>
                <w:tcPr>
                  <w:tcW w:w="9783" w:type="dxa"/>
                </w:tcPr>
                <w:p w14:paraId="5913E05E" w14:textId="1DE8A534" w:rsidR="00A21D46" w:rsidRPr="00D4246D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Virtual Genomics Social Hour – Long read sequencing &amp; Genome Assembly</w:t>
                  </w:r>
                </w:p>
              </w:tc>
            </w:tr>
            <w:tr w:rsidR="00A21D46" w:rsidRPr="00D4246D" w14:paraId="2A175184" w14:textId="77777777" w:rsidTr="00416DBE">
              <w:tc>
                <w:tcPr>
                  <w:tcW w:w="743" w:type="dxa"/>
                  <w:vAlign w:val="bottom"/>
                </w:tcPr>
                <w:p w14:paraId="3053AFE0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</w:t>
                  </w:r>
                </w:p>
              </w:tc>
              <w:tc>
                <w:tcPr>
                  <w:tcW w:w="9783" w:type="dxa"/>
                </w:tcPr>
                <w:p w14:paraId="158F009D" w14:textId="01167BCF" w:rsidR="00A21D46" w:rsidRPr="00D4246D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Virtual Genomics Social Hour –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RADseq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&amp; population genetics</w:t>
                  </w:r>
                </w:p>
              </w:tc>
            </w:tr>
            <w:tr w:rsidR="00A21D46" w:rsidRPr="00D4246D" w14:paraId="20D4E669" w14:textId="77777777" w:rsidTr="00416DBE">
              <w:tc>
                <w:tcPr>
                  <w:tcW w:w="743" w:type="dxa"/>
                  <w:vAlign w:val="bottom"/>
                </w:tcPr>
                <w:p w14:paraId="5B9EFD8F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783" w:type="dxa"/>
                </w:tcPr>
                <w:p w14:paraId="7D723129" w14:textId="7E8E5DF7" w:rsidR="00A21D46" w:rsidRPr="00D4246D" w:rsidRDefault="00A21D46" w:rsidP="00A21D4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European Meeting of PhD Students in Evolutionary Biology.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Pedrogão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>, Portugal</w:t>
                  </w:r>
                  <w:r w:rsidR="003147ED">
                    <w:rPr>
                      <w:szCs w:val="22"/>
                      <w:lang w:val="en-GB"/>
                    </w:rPr>
                    <w:t xml:space="preserve"> (EMPSEB)</w:t>
                  </w:r>
                </w:p>
              </w:tc>
            </w:tr>
            <w:tr w:rsidR="00A21D46" w:rsidRPr="00D4246D" w14:paraId="79DA0858" w14:textId="77777777" w:rsidTr="00416DBE">
              <w:tc>
                <w:tcPr>
                  <w:tcW w:w="743" w:type="dxa"/>
                  <w:vAlign w:val="bottom"/>
                </w:tcPr>
                <w:p w14:paraId="22980F01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783" w:type="dxa"/>
                </w:tcPr>
                <w:p w14:paraId="3E84706E" w14:textId="2F750D88" w:rsidR="00A21D46" w:rsidRPr="00D4246D" w:rsidRDefault="00A21D46" w:rsidP="00A21D46">
                  <w:pPr>
                    <w:pStyle w:val="Instelling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annual meeting. Trondheim, Norway</w:t>
                  </w:r>
                </w:p>
              </w:tc>
            </w:tr>
            <w:tr w:rsidR="00A21D46" w:rsidRPr="00D4246D" w14:paraId="6011277F" w14:textId="77777777" w:rsidTr="00416DBE">
              <w:tc>
                <w:tcPr>
                  <w:tcW w:w="743" w:type="dxa"/>
                  <w:vAlign w:val="bottom"/>
                </w:tcPr>
                <w:p w14:paraId="3C7F16BF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783" w:type="dxa"/>
                </w:tcPr>
                <w:p w14:paraId="7298841C" w14:textId="76D8BEA4" w:rsidR="00A21D46" w:rsidRPr="00D4246D" w:rsidRDefault="00A21D46" w:rsidP="00A21D46">
                  <w:pPr>
                    <w:pStyle w:val="Instelling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GIGA (Global Invertebrate Genomics Alliance). Curaçao, Dutch Antilles</w:t>
                  </w:r>
                </w:p>
              </w:tc>
            </w:tr>
            <w:tr w:rsidR="00A21D46" w:rsidRPr="00D4246D" w14:paraId="4BA3824C" w14:textId="77777777" w:rsidTr="00416DBE">
              <w:tc>
                <w:tcPr>
                  <w:tcW w:w="743" w:type="dxa"/>
                  <w:vAlign w:val="bottom"/>
                </w:tcPr>
                <w:p w14:paraId="0D2520C3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783" w:type="dxa"/>
                </w:tcPr>
                <w:p w14:paraId="64668259" w14:textId="43377FE8" w:rsidR="00A21D46" w:rsidRPr="00D4246D" w:rsidRDefault="00A21D46" w:rsidP="00A21D46">
                  <w:pPr>
                    <w:pStyle w:val="Instelling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annual meeting.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Tromsø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>, Norway</w:t>
                  </w:r>
                </w:p>
              </w:tc>
            </w:tr>
            <w:tr w:rsidR="00A21D46" w:rsidRPr="00D4246D" w14:paraId="33918FC0" w14:textId="77777777" w:rsidTr="00416DBE">
              <w:tc>
                <w:tcPr>
                  <w:tcW w:w="743" w:type="dxa"/>
                  <w:vAlign w:val="bottom"/>
                </w:tcPr>
                <w:p w14:paraId="5ACA8203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783" w:type="dxa"/>
                </w:tcPr>
                <w:p w14:paraId="25EA9637" w14:textId="4332C2C5" w:rsidR="00A21D46" w:rsidRPr="00D4246D" w:rsidRDefault="00A21D46" w:rsidP="00A21D46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Young Systematics Forum. Natural History Museum, England</w:t>
                  </w:r>
                </w:p>
              </w:tc>
            </w:tr>
            <w:tr w:rsidR="00A21D46" w:rsidRPr="00D4246D" w14:paraId="5E01D847" w14:textId="77777777" w:rsidTr="00416DBE">
              <w:tc>
                <w:tcPr>
                  <w:tcW w:w="743" w:type="dxa"/>
                  <w:vAlign w:val="bottom"/>
                </w:tcPr>
                <w:p w14:paraId="7244956F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783" w:type="dxa"/>
                </w:tcPr>
                <w:p w14:paraId="4C25B79D" w14:textId="0D66D118" w:rsidR="00A21D46" w:rsidRPr="00D4246D" w:rsidRDefault="00A21D46" w:rsidP="00A21D46">
                  <w:pPr>
                    <w:pStyle w:val="Instelling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annual meeting. Bergen, Norway</w:t>
                  </w:r>
                </w:p>
              </w:tc>
            </w:tr>
            <w:tr w:rsidR="00A21D46" w:rsidRPr="00D4246D" w14:paraId="3B4E7D3E" w14:textId="77777777" w:rsidTr="00416DBE">
              <w:tc>
                <w:tcPr>
                  <w:tcW w:w="743" w:type="dxa"/>
                  <w:vAlign w:val="bottom"/>
                </w:tcPr>
                <w:p w14:paraId="07D2F842" w14:textId="77777777" w:rsidR="00A21D46" w:rsidRPr="00D4246D" w:rsidRDefault="00A21D46" w:rsidP="00A21D46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2015</w:t>
                  </w:r>
                </w:p>
              </w:tc>
              <w:tc>
                <w:tcPr>
                  <w:tcW w:w="9783" w:type="dxa"/>
                </w:tcPr>
                <w:p w14:paraId="438AB4FF" w14:textId="3C702ACF" w:rsidR="00A21D46" w:rsidRPr="00A21D46" w:rsidRDefault="00A21D46" w:rsidP="00A21D46">
                  <w:pPr>
                    <w:pStyle w:val="Instelling"/>
                    <w:rPr>
                      <w:szCs w:val="22"/>
                      <w:lang w:val="pt-PT"/>
                    </w:rPr>
                  </w:pPr>
                  <w:r w:rsidRPr="00D4246D">
                    <w:rPr>
                      <w:szCs w:val="22"/>
                      <w:lang w:val="pt-PT"/>
                    </w:rPr>
                    <w:t xml:space="preserve">IV </w:t>
                  </w:r>
                  <w:proofErr w:type="spellStart"/>
                  <w:r w:rsidRPr="00D4246D">
                    <w:rPr>
                      <w:szCs w:val="22"/>
                      <w:lang w:val="pt-PT"/>
                    </w:rPr>
                    <w:t>Congreso</w:t>
                  </w:r>
                  <w:proofErr w:type="spellEnd"/>
                  <w:r w:rsidRPr="00D4246D">
                    <w:rPr>
                      <w:szCs w:val="22"/>
                      <w:lang w:val="pt-PT"/>
                    </w:rPr>
                    <w:t xml:space="preserve"> Ibérico de </w:t>
                  </w:r>
                  <w:proofErr w:type="spellStart"/>
                  <w:r w:rsidRPr="00D4246D">
                    <w:rPr>
                      <w:szCs w:val="22"/>
                      <w:lang w:val="pt-PT"/>
                    </w:rPr>
                    <w:t>Ecología</w:t>
                  </w:r>
                  <w:proofErr w:type="spellEnd"/>
                  <w:r w:rsidRPr="00D4246D">
                    <w:rPr>
                      <w:szCs w:val="22"/>
                      <w:lang w:val="pt-PT"/>
                    </w:rPr>
                    <w:t xml:space="preserve">. </w:t>
                  </w:r>
                  <w:r w:rsidRPr="00A21D46">
                    <w:rPr>
                      <w:szCs w:val="22"/>
                      <w:lang w:val="pt-PT"/>
                    </w:rPr>
                    <w:t>Coimbra, Portugal</w:t>
                  </w:r>
                </w:p>
              </w:tc>
            </w:tr>
          </w:tbl>
          <w:p w14:paraId="4D278EDC" w14:textId="77777777" w:rsidR="00315AF4" w:rsidRPr="00A21D46" w:rsidRDefault="00315AF4" w:rsidP="00315AF4">
            <w:pPr>
              <w:pStyle w:val="Sectietitel"/>
              <w:rPr>
                <w:b/>
                <w:bCs/>
                <w:sz w:val="22"/>
                <w:szCs w:val="22"/>
                <w:lang w:val="pt-PT"/>
              </w:rPr>
            </w:pPr>
            <w:r w:rsidRPr="00A21D46">
              <w:rPr>
                <w:b/>
                <w:bCs/>
                <w:sz w:val="22"/>
                <w:szCs w:val="22"/>
                <w:lang w:val="pt-PT"/>
              </w:rPr>
              <w:t>Research stays (&gt; 3 months)</w:t>
            </w:r>
          </w:p>
          <w:tbl>
            <w:tblPr>
              <w:tblStyle w:val="TableGrid"/>
              <w:tblW w:w="100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7"/>
              <w:gridCol w:w="8909"/>
            </w:tblGrid>
            <w:tr w:rsidR="0031344D" w:rsidRPr="00D4246D" w14:paraId="020E0855" w14:textId="77777777" w:rsidTr="009C49BD">
              <w:trPr>
                <w:trHeight w:val="51"/>
              </w:trPr>
              <w:tc>
                <w:tcPr>
                  <w:tcW w:w="1147" w:type="dxa"/>
                </w:tcPr>
                <w:p w14:paraId="73DFD24E" w14:textId="090C5F0F" w:rsidR="0031344D" w:rsidRPr="00A21D46" w:rsidRDefault="0031344D" w:rsidP="0031344D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pt-PT"/>
                    </w:rPr>
                  </w:pPr>
                  <w:r w:rsidRPr="00A21D46">
                    <w:rPr>
                      <w:b/>
                      <w:bCs/>
                      <w:szCs w:val="22"/>
                      <w:lang w:val="pt-PT"/>
                    </w:rPr>
                    <w:lastRenderedPageBreak/>
                    <w:t>2022</w:t>
                  </w:r>
                </w:p>
              </w:tc>
              <w:tc>
                <w:tcPr>
                  <w:tcW w:w="8909" w:type="dxa"/>
                </w:tcPr>
                <w:p w14:paraId="44C4B760" w14:textId="4BDF6154" w:rsidR="0031344D" w:rsidRPr="00A21D46" w:rsidRDefault="0031344D" w:rsidP="0031344D">
                  <w:pPr>
                    <w:pStyle w:val="Instelling"/>
                    <w:spacing w:before="0"/>
                    <w:rPr>
                      <w:bCs/>
                      <w:szCs w:val="22"/>
                      <w:lang w:val="pt-PT"/>
                    </w:rPr>
                  </w:pPr>
                  <w:proofErr w:type="spellStart"/>
                  <w:r w:rsidRPr="00A21D46">
                    <w:rPr>
                      <w:b/>
                      <w:szCs w:val="22"/>
                      <w:lang w:val="pt-PT"/>
                    </w:rPr>
                    <w:t>Rivas</w:t>
                  </w:r>
                  <w:proofErr w:type="spellEnd"/>
                  <w:r w:rsidRPr="00A21D46">
                    <w:rPr>
                      <w:b/>
                      <w:szCs w:val="22"/>
                      <w:lang w:val="pt-PT"/>
                    </w:rPr>
                    <w:t xml:space="preserve">-Torres </w:t>
                  </w:r>
                  <w:proofErr w:type="spellStart"/>
                  <w:r w:rsidRPr="00A21D46">
                    <w:rPr>
                      <w:b/>
                      <w:szCs w:val="22"/>
                      <w:lang w:val="pt-PT"/>
                    </w:rPr>
                    <w:t>Lab</w:t>
                  </w:r>
                  <w:proofErr w:type="spellEnd"/>
                  <w:r w:rsidRPr="00A21D46">
                    <w:rPr>
                      <w:b/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Pr="00A21D46">
                    <w:rPr>
                      <w:bCs/>
                      <w:szCs w:val="22"/>
                      <w:lang w:val="pt-PT"/>
                    </w:rPr>
                    <w:t>at</w:t>
                  </w:r>
                  <w:proofErr w:type="spellEnd"/>
                  <w:r w:rsidRPr="00A21D46">
                    <w:rPr>
                      <w:bCs/>
                      <w:szCs w:val="22"/>
                      <w:lang w:val="pt-PT"/>
                    </w:rPr>
                    <w:t xml:space="preserve"> </w:t>
                  </w:r>
                  <w:proofErr w:type="spellStart"/>
                  <w:r w:rsidRPr="00A21D46">
                    <w:rPr>
                      <w:bCs/>
                      <w:szCs w:val="22"/>
                      <w:lang w:val="pt-PT"/>
                    </w:rPr>
                    <w:t>University</w:t>
                  </w:r>
                  <w:proofErr w:type="spellEnd"/>
                  <w:r w:rsidRPr="00A21D46">
                    <w:rPr>
                      <w:bCs/>
                      <w:szCs w:val="22"/>
                      <w:lang w:val="pt-PT"/>
                    </w:rPr>
                    <w:t xml:space="preserve"> San Francisco de Quito (</w:t>
                  </w:r>
                  <w:proofErr w:type="spellStart"/>
                  <w:r w:rsidRPr="00A21D46">
                    <w:rPr>
                      <w:bCs/>
                      <w:szCs w:val="22"/>
                      <w:lang w:val="pt-PT"/>
                    </w:rPr>
                    <w:t>Ecuador</w:t>
                  </w:r>
                  <w:proofErr w:type="spellEnd"/>
                  <w:r w:rsidRPr="00A21D46">
                    <w:rPr>
                      <w:bCs/>
                      <w:szCs w:val="22"/>
                      <w:lang w:val="pt-PT"/>
                    </w:rPr>
                    <w:t xml:space="preserve">; 3 </w:t>
                  </w:r>
                  <w:proofErr w:type="spellStart"/>
                  <w:r w:rsidRPr="00A21D46">
                    <w:rPr>
                      <w:bCs/>
                      <w:szCs w:val="22"/>
                      <w:lang w:val="pt-PT"/>
                    </w:rPr>
                    <w:t>months</w:t>
                  </w:r>
                  <w:proofErr w:type="spellEnd"/>
                  <w:r w:rsidRPr="00A21D46">
                    <w:rPr>
                      <w:bCs/>
                      <w:szCs w:val="22"/>
                      <w:lang w:val="pt-PT"/>
                    </w:rPr>
                    <w:t>)</w:t>
                  </w:r>
                </w:p>
                <w:p w14:paraId="6C93ED93" w14:textId="3A1D4F95" w:rsidR="0031344D" w:rsidRPr="00A21D46" w:rsidRDefault="0031344D" w:rsidP="0031344D">
                  <w:pPr>
                    <w:pStyle w:val="Instelling"/>
                    <w:spacing w:before="0"/>
                    <w:rPr>
                      <w:bCs/>
                      <w:szCs w:val="22"/>
                      <w:lang w:val="pt-PT"/>
                    </w:rPr>
                  </w:pPr>
                  <w:proofErr w:type="spellStart"/>
                  <w:r w:rsidRPr="00A21D46">
                    <w:rPr>
                      <w:b/>
                      <w:bCs/>
                      <w:lang w:val="pt-PT"/>
                    </w:rPr>
                    <w:t>Purpose</w:t>
                  </w:r>
                  <w:proofErr w:type="spellEnd"/>
                  <w:r w:rsidRPr="00A21D46">
                    <w:rPr>
                      <w:b/>
                      <w:bCs/>
                      <w:lang w:val="pt-PT"/>
                    </w:rPr>
                    <w:t>:</w:t>
                  </w:r>
                  <w:r w:rsidRPr="00A21D46">
                    <w:rPr>
                      <w:lang w:val="pt-PT"/>
                    </w:rPr>
                    <w:t xml:space="preserve"> Network</w:t>
                  </w:r>
                </w:p>
              </w:tc>
            </w:tr>
            <w:tr w:rsidR="0031344D" w:rsidRPr="00D4246D" w14:paraId="00DE9376" w14:textId="77777777" w:rsidTr="009C49BD">
              <w:trPr>
                <w:trHeight w:val="51"/>
              </w:trPr>
              <w:tc>
                <w:tcPr>
                  <w:tcW w:w="1147" w:type="dxa"/>
                </w:tcPr>
                <w:p w14:paraId="0349292A" w14:textId="77777777" w:rsidR="0031344D" w:rsidRPr="00A21D46" w:rsidRDefault="0031344D" w:rsidP="0031344D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pt-PT"/>
                    </w:rPr>
                  </w:pPr>
                  <w:r w:rsidRPr="00A21D46">
                    <w:rPr>
                      <w:b/>
                      <w:bCs/>
                      <w:szCs w:val="22"/>
                      <w:lang w:val="pt-PT"/>
                    </w:rPr>
                    <w:t>2021-22</w:t>
                  </w:r>
                </w:p>
                <w:p w14:paraId="08293472" w14:textId="3465BCB3" w:rsidR="0031344D" w:rsidRPr="00A21D46" w:rsidRDefault="0031344D" w:rsidP="0031344D">
                  <w:pPr>
                    <w:pStyle w:val="BodyText"/>
                    <w:spacing w:after="0"/>
                    <w:jc w:val="center"/>
                    <w:rPr>
                      <w:szCs w:val="22"/>
                      <w:lang w:val="pt-PT"/>
                    </w:rPr>
                  </w:pPr>
                  <w:proofErr w:type="spellStart"/>
                  <w:r w:rsidRPr="00A21D46">
                    <w:rPr>
                      <w:szCs w:val="22"/>
                      <w:lang w:val="pt-PT"/>
                    </w:rPr>
                    <w:t>Nov-Feb</w:t>
                  </w:r>
                  <w:proofErr w:type="spellEnd"/>
                </w:p>
              </w:tc>
              <w:tc>
                <w:tcPr>
                  <w:tcW w:w="8909" w:type="dxa"/>
                </w:tcPr>
                <w:p w14:paraId="136D50C6" w14:textId="69E71838" w:rsidR="0031344D" w:rsidRPr="0012193A" w:rsidRDefault="0031344D" w:rsidP="0031344D">
                  <w:pPr>
                    <w:pStyle w:val="Instelling"/>
                    <w:spacing w:before="0"/>
                    <w:rPr>
                      <w:bCs/>
                      <w:szCs w:val="22"/>
                      <w:lang w:val="pt-PT"/>
                    </w:rPr>
                  </w:pPr>
                  <w:r w:rsidRPr="00B11A63">
                    <w:rPr>
                      <w:b/>
                      <w:szCs w:val="22"/>
                      <w:lang w:val="pt-PT"/>
                    </w:rPr>
                    <w:t xml:space="preserve">Galápagos </w:t>
                  </w:r>
                  <w:proofErr w:type="spellStart"/>
                  <w:r w:rsidRPr="00B11A63">
                    <w:rPr>
                      <w:b/>
                      <w:szCs w:val="22"/>
                      <w:lang w:val="pt-PT"/>
                    </w:rPr>
                    <w:t>Science</w:t>
                  </w:r>
                  <w:proofErr w:type="spellEnd"/>
                  <w:r w:rsidRPr="00B11A63">
                    <w:rPr>
                      <w:b/>
                      <w:szCs w:val="22"/>
                      <w:lang w:val="pt-PT"/>
                    </w:rPr>
                    <w:t xml:space="preserve"> Centre</w:t>
                  </w:r>
                  <w:r w:rsidRPr="0012193A">
                    <w:rPr>
                      <w:bCs/>
                      <w:szCs w:val="22"/>
                      <w:lang w:val="pt-PT"/>
                    </w:rPr>
                    <w:t xml:space="preserve"> (S. Cristóbal, Galápagos) &amp; </w:t>
                  </w:r>
                  <w:r w:rsidRPr="00B11A63">
                    <w:rPr>
                      <w:b/>
                      <w:szCs w:val="22"/>
                      <w:lang w:val="pt-PT"/>
                    </w:rPr>
                    <w:t>Charles Darwin Foundation</w:t>
                  </w:r>
                  <w:r w:rsidRPr="0012193A">
                    <w:rPr>
                      <w:bCs/>
                      <w:szCs w:val="22"/>
                      <w:lang w:val="pt-PT"/>
                    </w:rPr>
                    <w:t xml:space="preserve"> (S. Cruz, Galápagos)</w:t>
                  </w:r>
                </w:p>
                <w:p w14:paraId="2FCDAFD0" w14:textId="13773C54" w:rsidR="0031344D" w:rsidRPr="001C0E08" w:rsidRDefault="0031344D" w:rsidP="0031344D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GB"/>
                    </w:rPr>
                  </w:pPr>
                  <w:r w:rsidRPr="001C0E08">
                    <w:rPr>
                      <w:b/>
                      <w:bCs/>
                      <w:lang w:val="en-GB"/>
                    </w:rPr>
                    <w:t>Purpose:</w:t>
                  </w:r>
                  <w:r>
                    <w:rPr>
                      <w:lang w:val="en-GB"/>
                    </w:rPr>
                    <w:t xml:space="preserve"> Acquire knowledge in Galápagos Flora through fieldwork and collaboration</w:t>
                  </w:r>
                </w:p>
              </w:tc>
            </w:tr>
            <w:tr w:rsidR="0031344D" w:rsidRPr="00D4246D" w14:paraId="32B6686A" w14:textId="77777777" w:rsidTr="009C49BD">
              <w:trPr>
                <w:trHeight w:val="51"/>
              </w:trPr>
              <w:tc>
                <w:tcPr>
                  <w:tcW w:w="1147" w:type="dxa"/>
                </w:tcPr>
                <w:p w14:paraId="01A077E0" w14:textId="77777777" w:rsidR="0031344D" w:rsidRPr="00D4246D" w:rsidRDefault="0031344D" w:rsidP="0031344D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2019</w:t>
                  </w:r>
                </w:p>
                <w:p w14:paraId="042379B6" w14:textId="77777777" w:rsidR="0031344D" w:rsidRPr="00D4246D" w:rsidRDefault="0031344D" w:rsidP="003134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Jan-Mar</w:t>
                  </w:r>
                </w:p>
              </w:tc>
              <w:tc>
                <w:tcPr>
                  <w:tcW w:w="8909" w:type="dxa"/>
                </w:tcPr>
                <w:p w14:paraId="6000EA79" w14:textId="77777777" w:rsidR="0031344D" w:rsidRPr="00D4246D" w:rsidRDefault="0031344D" w:rsidP="0031344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szCs w:val="22"/>
                      <w:lang w:val="en-GB"/>
                    </w:rPr>
                    <w:t>Blaxter</w:t>
                  </w:r>
                  <w:proofErr w:type="spellEnd"/>
                  <w:r w:rsidRPr="00D4246D">
                    <w:rPr>
                      <w:b/>
                      <w:szCs w:val="22"/>
                      <w:lang w:val="en-GB"/>
                    </w:rPr>
                    <w:t xml:space="preserve"> lab </w:t>
                  </w:r>
                  <w:r w:rsidRPr="00D4246D">
                    <w:rPr>
                      <w:szCs w:val="22"/>
                      <w:lang w:val="en-GB"/>
                    </w:rPr>
                    <w:t>at the University of Edinburgh (Scotland; 3 months</w:t>
                  </w:r>
                  <w:proofErr w:type="gramStart"/>
                  <w:r w:rsidRPr="00D4246D">
                    <w:rPr>
                      <w:szCs w:val="22"/>
                      <w:lang w:val="en-GB"/>
                    </w:rPr>
                    <w:t>);</w:t>
                  </w:r>
                  <w:proofErr w:type="gramEnd"/>
                </w:p>
                <w:p w14:paraId="1E300181" w14:textId="77777777" w:rsidR="0031344D" w:rsidRPr="00D4246D" w:rsidRDefault="0031344D" w:rsidP="0031344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322091">
                    <w:rPr>
                      <w:b/>
                      <w:szCs w:val="22"/>
                      <w:lang w:val="en-GB"/>
                    </w:rPr>
                    <w:t>Purpose:</w:t>
                  </w:r>
                  <w:r w:rsidRPr="00D4246D">
                    <w:rPr>
                      <w:szCs w:val="22"/>
                      <w:lang w:val="en-GB"/>
                    </w:rPr>
                    <w:t xml:space="preserve"> Acquire knowledge in genome assembly and improve my bioinformatics</w:t>
                  </w:r>
                </w:p>
              </w:tc>
            </w:tr>
            <w:tr w:rsidR="0031344D" w:rsidRPr="00D4246D" w14:paraId="532661B6" w14:textId="77777777" w:rsidTr="009C49BD">
              <w:trPr>
                <w:trHeight w:val="51"/>
              </w:trPr>
              <w:tc>
                <w:tcPr>
                  <w:tcW w:w="1147" w:type="dxa"/>
                </w:tcPr>
                <w:p w14:paraId="1AD066FA" w14:textId="77777777" w:rsidR="0031344D" w:rsidRPr="00D4246D" w:rsidRDefault="0031344D" w:rsidP="0031344D">
                  <w:pPr>
                    <w:pStyle w:val="BodyText"/>
                    <w:spacing w:after="0"/>
                    <w:jc w:val="center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2018</w:t>
                  </w:r>
                </w:p>
                <w:p w14:paraId="480B4EB3" w14:textId="77777777" w:rsidR="0031344D" w:rsidRPr="00D4246D" w:rsidRDefault="0031344D" w:rsidP="003134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May-Aug</w:t>
                  </w:r>
                </w:p>
              </w:tc>
              <w:tc>
                <w:tcPr>
                  <w:tcW w:w="8909" w:type="dxa"/>
                </w:tcPr>
                <w:p w14:paraId="74D7069C" w14:textId="77777777" w:rsidR="0031344D" w:rsidRPr="00D4246D" w:rsidRDefault="0031344D" w:rsidP="0031344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szCs w:val="22"/>
                      <w:lang w:val="en-GB"/>
                    </w:rPr>
                    <w:t>Catchen</w:t>
                  </w:r>
                  <w:proofErr w:type="spellEnd"/>
                  <w:r w:rsidRPr="00D4246D">
                    <w:rPr>
                      <w:b/>
                      <w:szCs w:val="22"/>
                      <w:lang w:val="en-GB"/>
                    </w:rPr>
                    <w:t xml:space="preserve"> lab </w:t>
                  </w:r>
                  <w:r w:rsidRPr="00D4246D">
                    <w:rPr>
                      <w:szCs w:val="22"/>
                      <w:lang w:val="en-GB"/>
                    </w:rPr>
                    <w:t>at the University of Illinois at Urbana Champaign (USA; 4 months</w:t>
                  </w:r>
                  <w:proofErr w:type="gramStart"/>
                  <w:r w:rsidRPr="00D4246D">
                    <w:rPr>
                      <w:szCs w:val="22"/>
                      <w:lang w:val="en-GB"/>
                    </w:rPr>
                    <w:t>);</w:t>
                  </w:r>
                  <w:proofErr w:type="gramEnd"/>
                </w:p>
                <w:p w14:paraId="782589DA" w14:textId="77777777" w:rsidR="0031344D" w:rsidRPr="00D4246D" w:rsidRDefault="0031344D" w:rsidP="0031344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322091">
                    <w:rPr>
                      <w:b/>
                      <w:szCs w:val="22"/>
                      <w:lang w:val="en-GB"/>
                    </w:rPr>
                    <w:t>Purpose:</w:t>
                  </w:r>
                  <w:r w:rsidRPr="00D4246D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Acquire knowledge in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RADseq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data analyses, population genomics and bioinformatics</w:t>
                  </w:r>
                </w:p>
              </w:tc>
            </w:tr>
          </w:tbl>
          <w:p w14:paraId="1EB43266" w14:textId="6BF72DF3" w:rsidR="0098215C" w:rsidRPr="00322091" w:rsidRDefault="0098215C" w:rsidP="0098215C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commisions of trust </w:t>
            </w:r>
          </w:p>
          <w:tbl>
            <w:tblPr>
              <w:tblStyle w:val="TableGrid"/>
              <w:tblW w:w="10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9068"/>
            </w:tblGrid>
            <w:tr w:rsidR="00C77A34" w:rsidRPr="00D4246D" w14:paraId="444689A4" w14:textId="77777777" w:rsidTr="006B0A06">
              <w:trPr>
                <w:trHeight w:val="49"/>
              </w:trPr>
              <w:tc>
                <w:tcPr>
                  <w:tcW w:w="999" w:type="dxa"/>
                </w:tcPr>
                <w:p w14:paraId="76A34564" w14:textId="6D053045" w:rsidR="00C77A34" w:rsidRPr="00D4246D" w:rsidRDefault="00C77A34" w:rsidP="0098215C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68" w:type="dxa"/>
                </w:tcPr>
                <w:p w14:paraId="70A9FC72" w14:textId="5DD8FE9C" w:rsidR="00C77A34" w:rsidRPr="00E176FC" w:rsidRDefault="00C77A34" w:rsidP="0098215C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Grant reviewer</w:t>
                  </w:r>
                  <w:r w:rsidR="00E176FC">
                    <w:rPr>
                      <w:bCs/>
                      <w:szCs w:val="22"/>
                      <w:lang w:val="en-GB"/>
                    </w:rPr>
                    <w:t xml:space="preserve"> for the </w:t>
                  </w:r>
                  <w:r w:rsidR="00E176FC" w:rsidRPr="00E176FC">
                    <w:rPr>
                      <w:b/>
                      <w:szCs w:val="22"/>
                      <w:lang w:val="en-GB"/>
                    </w:rPr>
                    <w:t>Irish Research Council</w:t>
                  </w:r>
                  <w:r w:rsidR="00E176FC">
                    <w:rPr>
                      <w:bCs/>
                      <w:szCs w:val="22"/>
                      <w:lang w:val="en-GB"/>
                    </w:rPr>
                    <w:t xml:space="preserve"> (1 proposal reviewed)</w:t>
                  </w:r>
                </w:p>
              </w:tc>
            </w:tr>
            <w:tr w:rsidR="0098215C" w:rsidRPr="00D4246D" w14:paraId="5803279B" w14:textId="77777777" w:rsidTr="006B0A06">
              <w:trPr>
                <w:trHeight w:val="49"/>
              </w:trPr>
              <w:tc>
                <w:tcPr>
                  <w:tcW w:w="999" w:type="dxa"/>
                </w:tcPr>
                <w:p w14:paraId="01FE409C" w14:textId="7E79ED3F" w:rsidR="0098215C" w:rsidRDefault="0098215C" w:rsidP="0098215C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2018-19</w:t>
                  </w:r>
                </w:p>
              </w:tc>
              <w:tc>
                <w:tcPr>
                  <w:tcW w:w="9068" w:type="dxa"/>
                </w:tcPr>
                <w:p w14:paraId="12015413" w14:textId="34AE3772" w:rsidR="0098215C" w:rsidRPr="00052E9E" w:rsidRDefault="0098215C" w:rsidP="0098215C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Grant reviewer </w:t>
                  </w:r>
                  <w:r w:rsidRPr="00D4246D">
                    <w:rPr>
                      <w:szCs w:val="22"/>
                      <w:lang w:val="en-GB"/>
                    </w:rPr>
                    <w:t>for the</w:t>
                  </w:r>
                  <w:r w:rsidRPr="00D4246D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Pr="00A2351A">
                    <w:rPr>
                      <w:bCs/>
                      <w:szCs w:val="22"/>
                      <w:lang w:val="en-GB"/>
                    </w:rPr>
                    <w:t xml:space="preserve">Graduate Research Excellence Grants - R.C. </w:t>
                  </w:r>
                  <w:proofErr w:type="spellStart"/>
                  <w:r w:rsidRPr="00A2351A">
                    <w:rPr>
                      <w:bCs/>
                      <w:szCs w:val="22"/>
                      <w:lang w:val="en-GB"/>
                    </w:rPr>
                    <w:t>Lewontin</w:t>
                  </w:r>
                  <w:proofErr w:type="spellEnd"/>
                  <w:r w:rsidRPr="00A2351A">
                    <w:rPr>
                      <w:bCs/>
                      <w:szCs w:val="22"/>
                      <w:lang w:val="en-GB"/>
                    </w:rPr>
                    <w:t xml:space="preserve"> Early Award of </w:t>
                  </w:r>
                  <w:r w:rsidRPr="00D4246D">
                    <w:rPr>
                      <w:szCs w:val="22"/>
                      <w:lang w:val="en-GB"/>
                    </w:rPr>
                    <w:t xml:space="preserve">the Society of Study of Evolution </w:t>
                  </w:r>
                  <w:r w:rsidR="00E176FC">
                    <w:rPr>
                      <w:szCs w:val="22"/>
                      <w:lang w:val="en-GB"/>
                    </w:rPr>
                    <w:t>(</w:t>
                  </w:r>
                  <w:r w:rsidRPr="00D4246D">
                    <w:rPr>
                      <w:szCs w:val="22"/>
                      <w:lang w:val="en-GB"/>
                    </w:rPr>
                    <w:t>33 proposals reviewed each year</w:t>
                  </w:r>
                  <w:r w:rsidR="00E176FC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98215C" w:rsidRPr="00D4246D" w14:paraId="3BD570C9" w14:textId="77777777" w:rsidTr="006B0A06">
              <w:trPr>
                <w:trHeight w:val="49"/>
              </w:trPr>
              <w:tc>
                <w:tcPr>
                  <w:tcW w:w="999" w:type="dxa"/>
                </w:tcPr>
                <w:p w14:paraId="0C1359D3" w14:textId="73E106FA" w:rsidR="0098215C" w:rsidRDefault="0098215C" w:rsidP="0098215C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2017-18</w:t>
                  </w:r>
                </w:p>
              </w:tc>
              <w:tc>
                <w:tcPr>
                  <w:tcW w:w="9068" w:type="dxa"/>
                </w:tcPr>
                <w:p w14:paraId="5D69B86F" w14:textId="4B690C4E" w:rsidR="0098215C" w:rsidRPr="00AA4279" w:rsidRDefault="0098215C" w:rsidP="0098215C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Grant reviewer</w:t>
                  </w:r>
                  <w:r w:rsidRPr="00D4246D">
                    <w:rPr>
                      <w:szCs w:val="22"/>
                      <w:lang w:val="en-GB"/>
                    </w:rPr>
                    <w:t xml:space="preserve"> for the “Marie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Skłodowska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-Curie Fellowships training program and potential hosts” workshop of the Norwegian Research School in Biosystematics (FORBIO) </w:t>
                  </w:r>
                  <w:r w:rsidR="00E176FC">
                    <w:rPr>
                      <w:szCs w:val="22"/>
                      <w:lang w:val="en-GB"/>
                    </w:rPr>
                    <w:t xml:space="preserve">(total of </w:t>
                  </w:r>
                  <w:r w:rsidRPr="00D4246D">
                    <w:rPr>
                      <w:iCs/>
                      <w:szCs w:val="22"/>
                      <w:lang w:val="en-GB"/>
                    </w:rPr>
                    <w:t>5 proposals reviewed)</w:t>
                  </w:r>
                </w:p>
              </w:tc>
            </w:tr>
          </w:tbl>
          <w:p w14:paraId="027F6427" w14:textId="24053DB8" w:rsidR="006541A3" w:rsidRPr="00322091" w:rsidRDefault="0075150A" w:rsidP="006541A3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Service</w:t>
            </w:r>
            <w:r w:rsidR="00BE2068">
              <w:rPr>
                <w:b/>
                <w:bCs/>
                <w:sz w:val="22"/>
                <w:szCs w:val="22"/>
                <w:lang w:val="en-GB"/>
              </w:rPr>
              <w:t xml:space="preserve"> To Community</w:t>
            </w:r>
          </w:p>
          <w:tbl>
            <w:tblPr>
              <w:tblStyle w:val="TableGrid"/>
              <w:tblW w:w="10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9068"/>
            </w:tblGrid>
            <w:tr w:rsidR="00052E9E" w:rsidRPr="00D4246D" w14:paraId="560A30D6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085FE539" w14:textId="1D883DE3" w:rsidR="00052E9E" w:rsidRDefault="00052E9E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68" w:type="dxa"/>
                </w:tcPr>
                <w:p w14:paraId="61E98117" w14:textId="47A5E559" w:rsidR="00052E9E" w:rsidRPr="00052E9E" w:rsidRDefault="00052E9E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052E9E">
                    <w:rPr>
                      <w:b/>
                      <w:szCs w:val="22"/>
                      <w:lang w:val="en-GB"/>
                    </w:rPr>
                    <w:t>Conference organization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“</w:t>
                  </w:r>
                  <w:r w:rsidR="00F30A8F" w:rsidRPr="00F30A8F">
                    <w:rPr>
                      <w:bCs/>
                      <w:szCs w:val="22"/>
                      <w:lang w:val="en-GB"/>
                    </w:rPr>
                    <w:t>Norwegian Biodiversity &amp; Genomics Conference 2023</w:t>
                  </w:r>
                  <w:r>
                    <w:rPr>
                      <w:bCs/>
                      <w:szCs w:val="22"/>
                      <w:lang w:val="en-GB"/>
                    </w:rPr>
                    <w:t>”</w:t>
                  </w:r>
                  <w:r w:rsidR="00F30A8F">
                    <w:rPr>
                      <w:bCs/>
                      <w:szCs w:val="22"/>
                      <w:lang w:val="en-GB"/>
                    </w:rPr>
                    <w:t xml:space="preserve"> (~120 participants)</w:t>
                  </w:r>
                </w:p>
              </w:tc>
            </w:tr>
            <w:tr w:rsidR="0031344D" w:rsidRPr="00D4246D" w14:paraId="20C01893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56DA5CD3" w14:textId="4BC37BE6" w:rsidR="0031344D" w:rsidRDefault="0031344D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068" w:type="dxa"/>
                </w:tcPr>
                <w:p w14:paraId="1227ED1C" w14:textId="63F7400E" w:rsidR="0031344D" w:rsidRPr="00AA4279" w:rsidRDefault="00AA4279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Lead of the ESEB symposium ‘Repeated and parallel evolution’</w:t>
                  </w:r>
                  <w:r>
                    <w:rPr>
                      <w:bCs/>
                      <w:szCs w:val="22"/>
                      <w:lang w:val="en-GB"/>
                    </w:rPr>
                    <w:t>. Invited speakers: (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Joana Meier – Sanger Institute;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</w:t>
                  </w:r>
                  <w:r w:rsidR="00453FB3">
                    <w:rPr>
                      <w:bCs/>
                      <w:szCs w:val="22"/>
                      <w:lang w:val="en-GB"/>
                    </w:rPr>
                    <w:t xml:space="preserve">Sean </w:t>
                  </w:r>
                  <w:proofErr w:type="spellStart"/>
                  <w:r w:rsidR="00453FB3">
                    <w:rPr>
                      <w:bCs/>
                      <w:szCs w:val="22"/>
                      <w:lang w:val="en-GB"/>
                    </w:rPr>
                    <w:t>Stankowsky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– </w:t>
                  </w:r>
                  <w:r w:rsidR="0024163B" w:rsidRPr="0024163B">
                    <w:rPr>
                      <w:bCs/>
                      <w:szCs w:val="22"/>
                      <w:lang w:val="en-GB"/>
                    </w:rPr>
                    <w:t>IST Austria</w:t>
                  </w:r>
                  <w:r>
                    <w:rPr>
                      <w:bCs/>
                      <w:szCs w:val="22"/>
                      <w:lang w:val="en-GB"/>
                    </w:rPr>
                    <w:t xml:space="preserve">;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Gabriel Jamie – U. of Cambridge)</w:t>
                  </w:r>
                </w:p>
              </w:tc>
            </w:tr>
            <w:tr w:rsidR="0031344D" w:rsidRPr="00D4246D" w14:paraId="10652A9D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12225B64" w14:textId="49AB13E5" w:rsidR="0031344D" w:rsidRDefault="0031344D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068" w:type="dxa"/>
                </w:tcPr>
                <w:p w14:paraId="4B18C5B2" w14:textId="4688B1F1" w:rsidR="0031344D" w:rsidRPr="0031344D" w:rsidRDefault="00AA4279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Co-l</w:t>
                  </w:r>
                  <w:r w:rsidR="0031344D">
                    <w:rPr>
                      <w:b/>
                      <w:szCs w:val="22"/>
                      <w:lang w:val="en-GB"/>
                    </w:rPr>
                    <w:t>ead on a special edition on ‘adaptive and non-adaptive Radiations’</w:t>
                  </w:r>
                  <w:r w:rsidR="00FD4B92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="00FD4B92" w:rsidRPr="00FD4B92">
                    <w:rPr>
                      <w:bCs/>
                      <w:szCs w:val="22"/>
                      <w:lang w:val="en-GB"/>
                    </w:rPr>
                    <w:t>to the</w:t>
                  </w:r>
                  <w:r w:rsidR="00FD4B92">
                    <w:rPr>
                      <w:bCs/>
                      <w:szCs w:val="22"/>
                      <w:lang w:val="en-GB"/>
                    </w:rPr>
                    <w:t xml:space="preserve"> Cold Spring </w:t>
                  </w:r>
                  <w:proofErr w:type="spellStart"/>
                  <w:r w:rsidR="00FD4B92">
                    <w:rPr>
                      <w:bCs/>
                      <w:szCs w:val="22"/>
                      <w:lang w:val="en-GB"/>
                    </w:rPr>
                    <w:t>Harbor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Special Series</w:t>
                  </w:r>
                  <w:r w:rsidR="0031344D">
                    <w:rPr>
                      <w:bCs/>
                      <w:szCs w:val="22"/>
                      <w:lang w:val="en-GB"/>
                    </w:rPr>
                    <w:t>: Coordination of 4 papers, lead of a flagship paper</w:t>
                  </w:r>
                </w:p>
              </w:tc>
            </w:tr>
            <w:tr w:rsidR="00865F7D" w:rsidRPr="00D4246D" w14:paraId="3BDE562C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0AB0AB9C" w14:textId="284A3F7F" w:rsidR="00865F7D" w:rsidRDefault="00865F7D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68" w:type="dxa"/>
                </w:tcPr>
                <w:p w14:paraId="36B43EEA" w14:textId="748B3403" w:rsidR="00865F7D" w:rsidRPr="00865F7D" w:rsidRDefault="00865F7D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 xml:space="preserve">Three consulting sessions </w:t>
                  </w:r>
                  <w:r w:rsidRPr="00865F7D">
                    <w:rPr>
                      <w:bCs/>
                      <w:szCs w:val="22"/>
                      <w:lang w:val="en-GB"/>
                    </w:rPr>
                    <w:t xml:space="preserve">on </w:t>
                  </w:r>
                  <w:proofErr w:type="spellStart"/>
                  <w:r w:rsidRPr="00865F7D">
                    <w:rPr>
                      <w:bCs/>
                      <w:szCs w:val="22"/>
                      <w:lang w:val="en-GB"/>
                    </w:rPr>
                    <w:t>RADseq</w:t>
                  </w:r>
                  <w:proofErr w:type="spellEnd"/>
                  <w:r w:rsidRPr="00865F7D">
                    <w:rPr>
                      <w:bCs/>
                      <w:szCs w:val="22"/>
                      <w:lang w:val="en-GB"/>
                    </w:rPr>
                    <w:t xml:space="preserve"> &amp; population genomics (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Physalia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research school)</w:t>
                  </w:r>
                </w:p>
              </w:tc>
            </w:tr>
            <w:tr w:rsidR="009A7D4C" w:rsidRPr="00D4246D" w14:paraId="5B0D5A6A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11AC2FC7" w14:textId="14024130" w:rsidR="009A7D4C" w:rsidRDefault="009A7D4C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68" w:type="dxa"/>
                </w:tcPr>
                <w:p w14:paraId="15B1A4D6" w14:textId="4262A96B" w:rsidR="009A7D4C" w:rsidRDefault="009A7D4C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9A7D4C">
                    <w:rPr>
                      <w:b/>
                      <w:szCs w:val="22"/>
                      <w:lang w:val="en-GB"/>
                    </w:rPr>
                    <w:t xml:space="preserve">Genomics social hour, </w:t>
                  </w:r>
                  <w:r>
                    <w:rPr>
                      <w:b/>
                      <w:szCs w:val="22"/>
                      <w:lang w:val="en-GB"/>
                    </w:rPr>
                    <w:t xml:space="preserve">island adaptive radiations </w:t>
                  </w:r>
                  <w:r>
                    <w:rPr>
                      <w:bCs/>
                      <w:szCs w:val="22"/>
                      <w:lang w:val="en-GB"/>
                    </w:rPr>
                    <w:t xml:space="preserve">(invited speakers: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Christine Parent – U. of Idaho,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Matthew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Knope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– U. of Hawai’</w:t>
                  </w:r>
                  <w:r w:rsidR="00265016">
                    <w:rPr>
                      <w:bCs/>
                      <w:szCs w:val="22"/>
                      <w:lang w:val="en-GB"/>
                    </w:rPr>
                    <w:t>i</w:t>
                  </w:r>
                  <w:r>
                    <w:rPr>
                      <w:bCs/>
                      <w:szCs w:val="22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Anthony Geneva – Rutgers U</w:t>
                  </w:r>
                  <w:r w:rsidR="00265016">
                    <w:rPr>
                      <w:bCs/>
                      <w:szCs w:val="22"/>
                      <w:lang w:val="en-GB"/>
                    </w:rPr>
                    <w:t>.;</w:t>
                  </w:r>
                  <w:r w:rsidR="005D25DB" w:rsidRPr="00265016">
                    <w:rPr>
                      <w:bCs/>
                      <w:szCs w:val="22"/>
                      <w:lang w:val="en-GB"/>
                    </w:rPr>
                    <w:t xml:space="preserve"> 100</w:t>
                  </w:r>
                  <w:r w:rsidR="00450439" w:rsidRPr="00265016">
                    <w:rPr>
                      <w:bCs/>
                      <w:szCs w:val="22"/>
                      <w:lang w:val="en-GB"/>
                    </w:rPr>
                    <w:t xml:space="preserve"> </w:t>
                  </w:r>
                  <w:r w:rsidR="005D25DB" w:rsidRPr="00265016">
                    <w:rPr>
                      <w:bCs/>
                      <w:szCs w:val="22"/>
                      <w:lang w:val="en-GB"/>
                    </w:rPr>
                    <w:t>participants</w:t>
                  </w:r>
                  <w:r>
                    <w:rPr>
                      <w:bCs/>
                      <w:szCs w:val="22"/>
                      <w:lang w:val="en-GB"/>
                    </w:rPr>
                    <w:t>)</w:t>
                  </w:r>
                </w:p>
              </w:tc>
            </w:tr>
            <w:tr w:rsidR="009A7D4C" w:rsidRPr="00D4246D" w14:paraId="22F219B8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185AD284" w14:textId="3B5C9018" w:rsidR="009A7D4C" w:rsidRPr="00D4246D" w:rsidRDefault="009A7D4C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</w:t>
                  </w:r>
                </w:p>
              </w:tc>
              <w:tc>
                <w:tcPr>
                  <w:tcW w:w="9068" w:type="dxa"/>
                </w:tcPr>
                <w:p w14:paraId="6F4AC846" w14:textId="05CCFBA9" w:rsidR="009A7D4C" w:rsidRPr="009A7D4C" w:rsidRDefault="009A7D4C" w:rsidP="00865F7D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9A7D4C">
                    <w:rPr>
                      <w:b/>
                      <w:szCs w:val="22"/>
                      <w:lang w:val="en-GB"/>
                    </w:rPr>
                    <w:t xml:space="preserve">Genomics social hour, urban evolution </w:t>
                  </w:r>
                  <w:r>
                    <w:rPr>
                      <w:bCs/>
                      <w:szCs w:val="22"/>
                      <w:lang w:val="en-GB"/>
                    </w:rPr>
                    <w:t xml:space="preserve">(invited speakers: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Mark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Ravinet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– U. of Nottingham,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Marta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Szulkin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– U. of Warsaw, </w:t>
                  </w:r>
                  <w:proofErr w:type="spellStart"/>
                  <w:r>
                    <w:rPr>
                      <w:bCs/>
                      <w:szCs w:val="22"/>
                      <w:lang w:val="en-GB"/>
                    </w:rPr>
                    <w:t>Dr.</w:t>
                  </w:r>
                  <w:proofErr w:type="spellEnd"/>
                  <w:r>
                    <w:rPr>
                      <w:bCs/>
                      <w:szCs w:val="22"/>
                      <w:lang w:val="en-GB"/>
                    </w:rPr>
                    <w:t xml:space="preserve"> Kristin Winchell – Washington U. in St. Louis</w:t>
                  </w:r>
                  <w:r w:rsidR="005D25DB">
                    <w:rPr>
                      <w:bCs/>
                      <w:szCs w:val="22"/>
                      <w:lang w:val="en-GB"/>
                    </w:rPr>
                    <w:t xml:space="preserve">; </w:t>
                  </w:r>
                  <w:r w:rsidR="005D25DB" w:rsidRPr="00265016">
                    <w:rPr>
                      <w:bCs/>
                      <w:szCs w:val="22"/>
                      <w:lang w:val="en-GB"/>
                    </w:rPr>
                    <w:t>30 participants</w:t>
                  </w:r>
                  <w:r w:rsidR="005D25DB">
                    <w:rPr>
                      <w:bCs/>
                      <w:szCs w:val="22"/>
                      <w:lang w:val="en-GB"/>
                    </w:rPr>
                    <w:t>)</w:t>
                  </w:r>
                </w:p>
              </w:tc>
            </w:tr>
            <w:tr w:rsidR="0075150A" w:rsidRPr="00D4246D" w14:paraId="39D69EDB" w14:textId="77777777" w:rsidTr="009C49BD">
              <w:trPr>
                <w:trHeight w:val="49"/>
              </w:trPr>
              <w:tc>
                <w:tcPr>
                  <w:tcW w:w="999" w:type="dxa"/>
                </w:tcPr>
                <w:p w14:paraId="6C31E842" w14:textId="77777777" w:rsidR="0075150A" w:rsidRPr="00D4246D" w:rsidRDefault="0075150A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2018-</w:t>
                  </w:r>
                  <w:r w:rsidR="00C904C1">
                    <w:rPr>
                      <w:szCs w:val="22"/>
                      <w:lang w:val="en-GB"/>
                    </w:rPr>
                    <w:t>19</w:t>
                  </w:r>
                </w:p>
              </w:tc>
              <w:tc>
                <w:tcPr>
                  <w:tcW w:w="9068" w:type="dxa"/>
                </w:tcPr>
                <w:p w14:paraId="51A81FBE" w14:textId="77777777" w:rsidR="0075150A" w:rsidRPr="00D4246D" w:rsidRDefault="0075150A" w:rsidP="00865F7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Member </w:t>
                  </w:r>
                  <w:r w:rsidRPr="00D4246D">
                    <w:rPr>
                      <w:szCs w:val="22"/>
                      <w:lang w:val="en-GB"/>
                    </w:rPr>
                    <w:t xml:space="preserve">of the </w:t>
                  </w:r>
                  <w:r w:rsidRPr="00D4246D">
                    <w:rPr>
                      <w:b/>
                      <w:szCs w:val="22"/>
                      <w:lang w:val="en-GB"/>
                    </w:rPr>
                    <w:t xml:space="preserve">Graduate Student Advisory Committee </w:t>
                  </w:r>
                  <w:r w:rsidRPr="00D4246D">
                    <w:rPr>
                      <w:szCs w:val="22"/>
                      <w:lang w:val="en-GB"/>
                    </w:rPr>
                    <w:t xml:space="preserve">of the </w:t>
                  </w:r>
                  <w:r w:rsidRPr="00D4246D">
                    <w:rPr>
                      <w:b/>
                      <w:szCs w:val="22"/>
                      <w:lang w:val="en-GB"/>
                    </w:rPr>
                    <w:t>Society of Study of Evolution</w:t>
                  </w:r>
                </w:p>
              </w:tc>
            </w:tr>
            <w:tr w:rsidR="001A45B6" w:rsidRPr="00D4246D" w14:paraId="129C32A9" w14:textId="77777777" w:rsidTr="009C49BD">
              <w:trPr>
                <w:trHeight w:val="497"/>
              </w:trPr>
              <w:tc>
                <w:tcPr>
                  <w:tcW w:w="999" w:type="dxa"/>
                </w:tcPr>
                <w:p w14:paraId="6255AF4B" w14:textId="77777777" w:rsidR="001A45B6" w:rsidRPr="00D4246D" w:rsidRDefault="001A45B6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2016</w:t>
                  </w:r>
                </w:p>
              </w:tc>
              <w:tc>
                <w:tcPr>
                  <w:tcW w:w="9068" w:type="dxa"/>
                </w:tcPr>
                <w:p w14:paraId="0C32C42A" w14:textId="77777777" w:rsidR="001A45B6" w:rsidRPr="00D4246D" w:rsidRDefault="001A45B6" w:rsidP="00865F7D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Symposium organization</w:t>
                  </w:r>
                  <w:r w:rsidRPr="00D4246D">
                    <w:rPr>
                      <w:szCs w:val="22"/>
                      <w:lang w:val="en-GB"/>
                    </w:rPr>
                    <w:t xml:space="preserve"> “Elephant in the room: Evolutionary and Ecological implications of cryptic speciation”</w:t>
                  </w:r>
                  <w:r w:rsidR="00DE1935" w:rsidRPr="00D4246D">
                    <w:rPr>
                      <w:szCs w:val="22"/>
                      <w:lang w:val="en-GB"/>
                    </w:rPr>
                    <w:t>, University of Oslo (~60 participants)</w:t>
                  </w:r>
                </w:p>
              </w:tc>
            </w:tr>
            <w:tr w:rsidR="00925E09" w:rsidRPr="00D4246D" w14:paraId="5884C911" w14:textId="77777777" w:rsidTr="009C49BD">
              <w:trPr>
                <w:trHeight w:val="248"/>
              </w:trPr>
              <w:tc>
                <w:tcPr>
                  <w:tcW w:w="999" w:type="dxa"/>
                </w:tcPr>
                <w:p w14:paraId="0D50481A" w14:textId="77777777" w:rsidR="00925E09" w:rsidRPr="00D4246D" w:rsidRDefault="00925E09" w:rsidP="00925E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2013-14</w:t>
                  </w:r>
                </w:p>
              </w:tc>
              <w:tc>
                <w:tcPr>
                  <w:tcW w:w="9068" w:type="dxa"/>
                </w:tcPr>
                <w:p w14:paraId="5BEAC497" w14:textId="77777777" w:rsidR="00925E09" w:rsidRPr="00D4246D" w:rsidRDefault="00925E09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Treasurer</w:t>
                  </w:r>
                  <w:r w:rsidRPr="00D4246D">
                    <w:rPr>
                      <w:szCs w:val="22"/>
                      <w:lang w:val="en-GB"/>
                    </w:rPr>
                    <w:t>, Debating Union, University of Coimbra</w:t>
                  </w:r>
                </w:p>
              </w:tc>
            </w:tr>
            <w:tr w:rsidR="00925E09" w:rsidRPr="00D4246D" w14:paraId="16E3FC87" w14:textId="77777777" w:rsidTr="009C49BD">
              <w:trPr>
                <w:trHeight w:val="259"/>
              </w:trPr>
              <w:tc>
                <w:tcPr>
                  <w:tcW w:w="999" w:type="dxa"/>
                </w:tcPr>
                <w:p w14:paraId="792286CF" w14:textId="77777777" w:rsidR="00925E09" w:rsidRPr="00D4246D" w:rsidRDefault="00925E09" w:rsidP="00925E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2013-14</w:t>
                  </w:r>
                </w:p>
              </w:tc>
              <w:tc>
                <w:tcPr>
                  <w:tcW w:w="9068" w:type="dxa"/>
                </w:tcPr>
                <w:p w14:paraId="3C9ABA25" w14:textId="77777777" w:rsidR="00925E09" w:rsidRPr="00D4246D" w:rsidRDefault="00925E09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Student representative</w:t>
                  </w:r>
                  <w:r w:rsidRPr="00D4246D">
                    <w:rPr>
                      <w:szCs w:val="22"/>
                      <w:lang w:val="en-GB"/>
                    </w:rPr>
                    <w:t xml:space="preserve">, Master’s in Ecology, University of Coimbra </w:t>
                  </w:r>
                </w:p>
              </w:tc>
            </w:tr>
            <w:tr w:rsidR="00925E09" w:rsidRPr="00D4246D" w14:paraId="79073E32" w14:textId="77777777" w:rsidTr="009C49BD">
              <w:trPr>
                <w:trHeight w:val="248"/>
              </w:trPr>
              <w:tc>
                <w:tcPr>
                  <w:tcW w:w="999" w:type="dxa"/>
                </w:tcPr>
                <w:p w14:paraId="435B8DC7" w14:textId="77777777" w:rsidR="00925E09" w:rsidRPr="00D4246D" w:rsidRDefault="00925E09" w:rsidP="00925E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2011-12</w:t>
                  </w:r>
                </w:p>
              </w:tc>
              <w:tc>
                <w:tcPr>
                  <w:tcW w:w="9068" w:type="dxa"/>
                </w:tcPr>
                <w:p w14:paraId="2A5AD0C1" w14:textId="77777777" w:rsidR="00925E09" w:rsidRPr="00D4246D" w:rsidRDefault="00925E09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Committee member</w:t>
                  </w:r>
                  <w:r w:rsidRPr="00D4246D">
                    <w:rPr>
                      <w:szCs w:val="22"/>
                      <w:lang w:val="en-GB"/>
                    </w:rPr>
                    <w:t xml:space="preserve"> of the Ecological Group, University of Coimbra </w:t>
                  </w:r>
                </w:p>
              </w:tc>
            </w:tr>
            <w:tr w:rsidR="00925E09" w:rsidRPr="00D4246D" w14:paraId="211818F6" w14:textId="77777777" w:rsidTr="009C49BD">
              <w:trPr>
                <w:trHeight w:val="248"/>
              </w:trPr>
              <w:tc>
                <w:tcPr>
                  <w:tcW w:w="999" w:type="dxa"/>
                </w:tcPr>
                <w:p w14:paraId="25EA0C50" w14:textId="77777777" w:rsidR="00925E09" w:rsidRPr="00D4246D" w:rsidRDefault="00925E09" w:rsidP="00925E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2009-11</w:t>
                  </w:r>
                </w:p>
              </w:tc>
              <w:tc>
                <w:tcPr>
                  <w:tcW w:w="9068" w:type="dxa"/>
                </w:tcPr>
                <w:p w14:paraId="1EE70E30" w14:textId="77777777" w:rsidR="00925E09" w:rsidRPr="00D4246D" w:rsidRDefault="00925E09" w:rsidP="00865F7D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Vice-president</w:t>
                  </w:r>
                  <w:r w:rsidRPr="00D4246D">
                    <w:rPr>
                      <w:szCs w:val="22"/>
                      <w:lang w:val="en-GB"/>
                    </w:rPr>
                    <w:t>, Biology Student’s Union, University of Coimbra</w:t>
                  </w:r>
                  <w:r w:rsidRPr="00D4246D">
                    <w:rPr>
                      <w:szCs w:val="22"/>
                      <w:lang w:val="en-GB"/>
                    </w:rPr>
                    <w:tab/>
                  </w:r>
                </w:p>
              </w:tc>
            </w:tr>
          </w:tbl>
          <w:p w14:paraId="150172EA" w14:textId="4C71193F" w:rsidR="00BE2068" w:rsidRPr="00322091" w:rsidRDefault="0051291A" w:rsidP="00BE2068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Institutional responsabilities</w:t>
            </w:r>
          </w:p>
          <w:tbl>
            <w:tblPr>
              <w:tblStyle w:val="TableGrid"/>
              <w:tblW w:w="10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9068"/>
            </w:tblGrid>
            <w:tr w:rsidR="005B6191" w:rsidRPr="00D4246D" w14:paraId="1647A288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3DDF13A9" w14:textId="1572EABD" w:rsidR="005B6191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2023-25</w:t>
                  </w:r>
                </w:p>
              </w:tc>
              <w:tc>
                <w:tcPr>
                  <w:tcW w:w="9068" w:type="dxa"/>
                </w:tcPr>
                <w:p w14:paraId="32021E0D" w14:textId="158F95B7" w:rsidR="005B6191" w:rsidRDefault="005B6191" w:rsidP="005B6191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035FA0">
                    <w:rPr>
                      <w:bCs/>
                      <w:szCs w:val="22"/>
                      <w:lang w:val="en-GB"/>
                    </w:rPr>
                    <w:t>1,690 hours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(25% of my Postdoc)</w:t>
                  </w:r>
                  <w:r w:rsidRPr="00035FA0">
                    <w:rPr>
                      <w:bCs/>
                      <w:szCs w:val="22"/>
                      <w:lang w:val="en-GB"/>
                    </w:rPr>
                    <w:t xml:space="preserve"> dedicated to </w:t>
                  </w:r>
                  <w:r w:rsidRPr="00C21AC5">
                    <w:rPr>
                      <w:b/>
                      <w:szCs w:val="22"/>
                      <w:lang w:val="en-GB"/>
                    </w:rPr>
                    <w:t>duty work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(Teaching and project coordination duties)</w:t>
                  </w:r>
                </w:p>
              </w:tc>
            </w:tr>
            <w:tr w:rsidR="005B6191" w:rsidRPr="00D4246D" w14:paraId="4EE234B5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3195265D" w14:textId="133BD108" w:rsidR="005B6191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68" w:type="dxa"/>
                </w:tcPr>
                <w:p w14:paraId="41ED7D06" w14:textId="4B151239" w:rsidR="005B6191" w:rsidRPr="004D4B1F" w:rsidRDefault="005B6191" w:rsidP="005B6191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 xml:space="preserve">Hiring committee </w:t>
                  </w:r>
                  <w:r w:rsidRPr="004D4B1F">
                    <w:rPr>
                      <w:bCs/>
                      <w:szCs w:val="22"/>
                      <w:lang w:val="en-GB"/>
                    </w:rPr>
                    <w:t>for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1 PhD and </w:t>
                  </w:r>
                  <w:r w:rsidR="00961021">
                    <w:rPr>
                      <w:bCs/>
                      <w:szCs w:val="22"/>
                      <w:lang w:val="en-GB"/>
                    </w:rPr>
                    <w:t>2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Postdoc</w:t>
                  </w:r>
                  <w:r w:rsidR="00961021">
                    <w:rPr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(University of Oslo)</w:t>
                  </w:r>
                </w:p>
              </w:tc>
            </w:tr>
            <w:tr w:rsidR="005B6191" w:rsidRPr="00D4246D" w14:paraId="30587A03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73A2250A" w14:textId="77777777" w:rsidR="005B6191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68" w:type="dxa"/>
                </w:tcPr>
                <w:p w14:paraId="2E73ED04" w14:textId="3532741D" w:rsidR="005B6191" w:rsidRPr="00052E9E" w:rsidRDefault="005B6191" w:rsidP="005B6191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 xml:space="preserve">Co-organization of the journal club </w:t>
                  </w:r>
                  <w:r>
                    <w:rPr>
                      <w:bCs/>
                      <w:szCs w:val="22"/>
                      <w:lang w:val="en-GB"/>
                    </w:rPr>
                    <w:t>“Is evolution predictable?” (~15 participants; University of Oslo)</w:t>
                  </w:r>
                </w:p>
              </w:tc>
            </w:tr>
            <w:tr w:rsidR="005B6191" w:rsidRPr="00D4246D" w14:paraId="76971F96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4D4D8A79" w14:textId="526B47F9" w:rsidR="005B6191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068" w:type="dxa"/>
                </w:tcPr>
                <w:p w14:paraId="32C62571" w14:textId="553B27DA" w:rsidR="005B6191" w:rsidRPr="00AA4279" w:rsidRDefault="005B6191" w:rsidP="005B6191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Intellectual, graphic design </w:t>
                  </w:r>
                  <w:r w:rsidRPr="00D4246D">
                    <w:rPr>
                      <w:szCs w:val="22"/>
                      <w:lang w:val="en-GB"/>
                    </w:rPr>
                    <w:t>and</w:t>
                  </w:r>
                  <w:r w:rsidRPr="00D4246D">
                    <w:rPr>
                      <w:b/>
                      <w:szCs w:val="22"/>
                      <w:lang w:val="en-GB"/>
                    </w:rPr>
                    <w:t xml:space="preserve"> writing input</w:t>
                  </w:r>
                  <w:r w:rsidRPr="00D4246D">
                    <w:rPr>
                      <w:szCs w:val="22"/>
                      <w:lang w:val="en-GB"/>
                    </w:rPr>
                    <w:t xml:space="preserve"> on the ITN Plant.ID – Molecular Evolution of Plants (funded ca. 4.000.000 €)</w:t>
                  </w:r>
                </w:p>
              </w:tc>
            </w:tr>
            <w:tr w:rsidR="005B6191" w:rsidRPr="00D4246D" w14:paraId="0D87AA03" w14:textId="77777777" w:rsidTr="00D83BF4">
              <w:trPr>
                <w:trHeight w:val="49"/>
              </w:trPr>
              <w:tc>
                <w:tcPr>
                  <w:tcW w:w="999" w:type="dxa"/>
                </w:tcPr>
                <w:p w14:paraId="46CC4795" w14:textId="1B68A068" w:rsidR="005B6191" w:rsidRPr="00D4246D" w:rsidRDefault="005B6191" w:rsidP="005B6191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2015-19</w:t>
                  </w:r>
                </w:p>
              </w:tc>
              <w:tc>
                <w:tcPr>
                  <w:tcW w:w="9068" w:type="dxa"/>
                </w:tcPr>
                <w:p w14:paraId="25E2EC15" w14:textId="45FBECAA" w:rsidR="005B6191" w:rsidRPr="00035FA0" w:rsidRDefault="005B6191" w:rsidP="005B6191">
                  <w:pPr>
                    <w:pStyle w:val="Instelling"/>
                    <w:spacing w:before="0"/>
                    <w:rPr>
                      <w:bCs/>
                      <w:szCs w:val="22"/>
                      <w:lang w:val="en-GB"/>
                    </w:rPr>
                  </w:pPr>
                  <w:r w:rsidRPr="00035FA0">
                    <w:rPr>
                      <w:bCs/>
                      <w:szCs w:val="22"/>
                      <w:lang w:val="en-GB"/>
                    </w:rPr>
                    <w:t>1,690 hours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(25% of my PhD)</w:t>
                  </w:r>
                  <w:r w:rsidRPr="00035FA0">
                    <w:rPr>
                      <w:bCs/>
                      <w:szCs w:val="22"/>
                      <w:lang w:val="en-GB"/>
                    </w:rPr>
                    <w:t xml:space="preserve"> dedicated </w:t>
                  </w:r>
                  <w:r w:rsidRPr="00C21AC5">
                    <w:rPr>
                      <w:bCs/>
                      <w:szCs w:val="22"/>
                      <w:lang w:val="en-GB"/>
                    </w:rPr>
                    <w:t>to</w:t>
                  </w:r>
                  <w:r w:rsidRPr="00C21AC5">
                    <w:rPr>
                      <w:b/>
                      <w:szCs w:val="22"/>
                      <w:lang w:val="en-GB"/>
                    </w:rPr>
                    <w:t xml:space="preserve"> duty work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(Teaching and curatorial duties)</w:t>
                  </w:r>
                </w:p>
              </w:tc>
            </w:tr>
          </w:tbl>
          <w:p w14:paraId="348260D2" w14:textId="5F7A0CA5" w:rsidR="003A5E3C" w:rsidRPr="00322091" w:rsidRDefault="003A5E3C" w:rsidP="003A5E3C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Teaching</w:t>
            </w:r>
            <w:r w:rsidR="00F04E25" w:rsidRPr="00322091">
              <w:rPr>
                <w:b/>
                <w:bCs/>
                <w:sz w:val="22"/>
                <w:szCs w:val="22"/>
                <w:lang w:val="en-GB"/>
              </w:rPr>
              <w:t xml:space="preserve"> Experience</w:t>
            </w:r>
          </w:p>
          <w:tbl>
            <w:tblPr>
              <w:tblStyle w:val="TableGrid"/>
              <w:tblW w:w="100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3"/>
              <w:gridCol w:w="9032"/>
            </w:tblGrid>
            <w:tr w:rsidR="0030206B" w:rsidRPr="00D4246D" w14:paraId="6EE35671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4BF93C77" w14:textId="77777777" w:rsidR="0030206B" w:rsidRDefault="0030206B" w:rsidP="003F5588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9032" w:type="dxa"/>
                </w:tcPr>
                <w:p w14:paraId="33917933" w14:textId="6C59A0E2" w:rsidR="0030206B" w:rsidRDefault="0030206B" w:rsidP="003F5588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Breakdown: Teaching assistant in 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>6 courses (</w:t>
                  </w:r>
                  <w:r w:rsidR="00D443FA">
                    <w:rPr>
                      <w:b/>
                      <w:bCs/>
                      <w:szCs w:val="22"/>
                      <w:lang w:val="en-GB"/>
                    </w:rPr>
                    <w:t>2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 xml:space="preserve"> for MSc/PhD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>-level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 xml:space="preserve">, 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>4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 xml:space="preserve"> for PhD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>-level</w:t>
                  </w:r>
                  <w:r w:rsidR="00B10859">
                    <w:rPr>
                      <w:b/>
                      <w:bCs/>
                      <w:szCs w:val="22"/>
                      <w:lang w:val="en-GB"/>
                    </w:rPr>
                    <w:t>)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 xml:space="preserve">, Lecturer in </w:t>
                  </w:r>
                  <w:r w:rsidR="00943C72">
                    <w:rPr>
                      <w:b/>
                      <w:bCs/>
                      <w:szCs w:val="22"/>
                      <w:lang w:val="en-GB"/>
                    </w:rPr>
                    <w:t>8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 xml:space="preserve"> courses (</w:t>
                  </w:r>
                  <w:r w:rsidR="00104317">
                    <w:rPr>
                      <w:b/>
                      <w:bCs/>
                      <w:szCs w:val="22"/>
                      <w:lang w:val="en-GB"/>
                    </w:rPr>
                    <w:t>2</w:t>
                  </w:r>
                  <w:r w:rsidR="008A1116">
                    <w:rPr>
                      <w:b/>
                      <w:bCs/>
                      <w:szCs w:val="22"/>
                      <w:lang w:val="en-GB"/>
                    </w:rPr>
                    <w:t xml:space="preserve"> BSc-level, </w:t>
                  </w:r>
                  <w:r w:rsidR="009D6F0E">
                    <w:rPr>
                      <w:b/>
                      <w:bCs/>
                      <w:szCs w:val="22"/>
                      <w:lang w:val="en-GB"/>
                    </w:rPr>
                    <w:t xml:space="preserve">1 MSc-level, </w:t>
                  </w:r>
                  <w:r w:rsidR="00104317">
                    <w:rPr>
                      <w:b/>
                      <w:bCs/>
                      <w:szCs w:val="22"/>
                      <w:lang w:val="en-GB"/>
                    </w:rPr>
                    <w:t>5</w:t>
                  </w:r>
                  <w:r w:rsidR="00F76039">
                    <w:rPr>
                      <w:b/>
                      <w:bCs/>
                      <w:szCs w:val="22"/>
                      <w:lang w:val="en-GB"/>
                    </w:rPr>
                    <w:t xml:space="preserve"> PhD-level)</w:t>
                  </w:r>
                  <w:r w:rsidR="00773158">
                    <w:rPr>
                      <w:b/>
                      <w:bCs/>
                      <w:szCs w:val="22"/>
                      <w:lang w:val="en-GB"/>
                    </w:rPr>
                    <w:t xml:space="preserve">, Course organizer and lecturer in </w:t>
                  </w:r>
                  <w:r w:rsidR="007E1942">
                    <w:rPr>
                      <w:b/>
                      <w:bCs/>
                      <w:szCs w:val="22"/>
                      <w:lang w:val="en-GB"/>
                    </w:rPr>
                    <w:t>4 (4 PhD-level)</w:t>
                  </w:r>
                </w:p>
              </w:tc>
            </w:tr>
            <w:tr w:rsidR="003F5588" w:rsidRPr="00D4246D" w14:paraId="4BC96887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6ABDE068" w14:textId="22A4708D" w:rsidR="003F5588" w:rsidRDefault="003F5588" w:rsidP="003F5588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32" w:type="dxa"/>
                </w:tcPr>
                <w:p w14:paraId="1156D8D7" w14:textId="1B9DA345" w:rsidR="003F5588" w:rsidRDefault="003F5588" w:rsidP="003F5588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Scientific writing </w:t>
                  </w:r>
                  <w:r w:rsidRPr="009F74CD">
                    <w:rPr>
                      <w:szCs w:val="22"/>
                      <w:lang w:val="en-GB"/>
                    </w:rPr>
                    <w:t>(</w:t>
                  </w:r>
                  <w:r w:rsidR="00773158" w:rsidRPr="00773158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Lecturer,</w:t>
                  </w:r>
                  <w:r w:rsidR="00773158">
                    <w:rPr>
                      <w:szCs w:val="22"/>
                      <w:lang w:val="en-GB"/>
                    </w:rPr>
                    <w:t xml:space="preserve"> </w:t>
                  </w:r>
                  <w:r w:rsidRPr="003F5588">
                    <w:rPr>
                      <w:szCs w:val="22"/>
                      <w:lang w:val="en-GB"/>
                    </w:rPr>
                    <w:t>1 lecture</w:t>
                  </w:r>
                  <w:r>
                    <w:rPr>
                      <w:szCs w:val="22"/>
                      <w:lang w:val="en-GB"/>
                    </w:rPr>
                    <w:t xml:space="preserve"> on island biogeography</w:t>
                  </w:r>
                  <w:r w:rsidR="0062583F">
                    <w:rPr>
                      <w:szCs w:val="22"/>
                      <w:lang w:val="en-GB"/>
                    </w:rPr>
                    <w:t xml:space="preserve">, </w:t>
                  </w:r>
                  <w:r w:rsidR="00943C72">
                    <w:rPr>
                      <w:szCs w:val="22"/>
                      <w:lang w:val="en-GB"/>
                    </w:rPr>
                    <w:t xml:space="preserve">15 </w:t>
                  </w:r>
                  <w:r>
                    <w:rPr>
                      <w:szCs w:val="22"/>
                      <w:lang w:val="en-GB"/>
                    </w:rPr>
                    <w:t xml:space="preserve">students, </w:t>
                  </w:r>
                  <w:r w:rsidR="00B63EFE">
                    <w:rPr>
                      <w:szCs w:val="22"/>
                      <w:lang w:val="en-GB"/>
                    </w:rPr>
                    <w:t xml:space="preserve">PhD </w:t>
                  </w:r>
                  <w:r>
                    <w:rPr>
                      <w:szCs w:val="22"/>
                      <w:lang w:val="en-GB"/>
                    </w:rPr>
                    <w:t>level, U. Oslo</w:t>
                  </w:r>
                  <w:r w:rsidRPr="009F74C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3F5588" w:rsidRPr="00D4246D" w14:paraId="1A91D1C6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106442E5" w14:textId="28F73332" w:rsidR="003F5588" w:rsidRDefault="003F5588" w:rsidP="003F5588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</w:tc>
              <w:tc>
                <w:tcPr>
                  <w:tcW w:w="9032" w:type="dxa"/>
                </w:tcPr>
                <w:p w14:paraId="716714B2" w14:textId="129305B7" w:rsidR="003F5588" w:rsidRDefault="003F5588" w:rsidP="003F5588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Evolution </w:t>
                  </w:r>
                  <w:r w:rsidRPr="009F74CD">
                    <w:rPr>
                      <w:szCs w:val="22"/>
                      <w:lang w:val="en-GB"/>
                    </w:rPr>
                    <w:t>(</w:t>
                  </w:r>
                  <w:r w:rsidR="00773158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Lecturer</w:t>
                  </w:r>
                  <w:r w:rsidR="00773158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>4</w:t>
                  </w:r>
                  <w:r w:rsidRPr="003F5588">
                    <w:rPr>
                      <w:szCs w:val="22"/>
                      <w:lang w:val="en-GB"/>
                    </w:rPr>
                    <w:t xml:space="preserve"> lecture</w:t>
                  </w:r>
                  <w:r>
                    <w:rPr>
                      <w:szCs w:val="22"/>
                      <w:lang w:val="en-GB"/>
                    </w:rPr>
                    <w:t xml:space="preserve">s on biogeography, speciation, and gene flow; </w:t>
                  </w:r>
                  <w:r w:rsidR="00943C72">
                    <w:rPr>
                      <w:szCs w:val="22"/>
                      <w:lang w:val="en-GB"/>
                    </w:rPr>
                    <w:t xml:space="preserve">20 </w:t>
                  </w:r>
                  <w:r>
                    <w:rPr>
                      <w:szCs w:val="22"/>
                      <w:lang w:val="en-GB"/>
                    </w:rPr>
                    <w:t>students, BSc/MSc level, U. Oslo</w:t>
                  </w:r>
                  <w:r w:rsidRPr="009F74C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C6359" w:rsidRPr="00D4246D" w14:paraId="7AFCD3CE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66B36D78" w14:textId="4E8C3791" w:rsidR="00BC6359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032" w:type="dxa"/>
                </w:tcPr>
                <w:p w14:paraId="0C7B8DD5" w14:textId="04E6D3B1" w:rsidR="00BC6359" w:rsidRPr="001014D7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szCs w:val="22"/>
                      <w:lang w:val="en-GB"/>
                    </w:rPr>
                    <w:t>Speciation Genomics</w:t>
                  </w:r>
                  <w:r w:rsidRPr="00D4246D">
                    <w:rPr>
                      <w:szCs w:val="22"/>
                      <w:lang w:val="en-GB"/>
                    </w:rPr>
                    <w:t xml:space="preserve"> (</w:t>
                  </w:r>
                  <w:r w:rsidRPr="00BC6359">
                    <w:rPr>
                      <w:b/>
                      <w:i/>
                      <w:iCs/>
                      <w:szCs w:val="22"/>
                      <w:lang w:val="en-GB"/>
                    </w:rPr>
                    <w:t>Teaching assistant</w:t>
                  </w:r>
                  <w:r>
                    <w:rPr>
                      <w:szCs w:val="22"/>
                      <w:lang w:val="en-GB"/>
                    </w:rPr>
                    <w:t>,</w:t>
                  </w:r>
                  <w:r w:rsidRPr="00D4246D">
                    <w:rPr>
                      <w:szCs w:val="22"/>
                      <w:lang w:val="en-GB"/>
                    </w:rPr>
                    <w:t xml:space="preserve"> PhD level class; </w:t>
                  </w:r>
                  <w:r>
                    <w:rPr>
                      <w:szCs w:val="22"/>
                      <w:lang w:val="en-GB"/>
                    </w:rPr>
                    <w:t>35</w:t>
                  </w:r>
                  <w:r w:rsidRPr="00D4246D">
                    <w:rPr>
                      <w:szCs w:val="22"/>
                      <w:lang w:val="en-GB"/>
                    </w:rPr>
                    <w:t xml:space="preserve"> students)</w:t>
                  </w:r>
                </w:p>
              </w:tc>
            </w:tr>
            <w:tr w:rsidR="00BC6359" w:rsidRPr="00D4246D" w14:paraId="6A3E5220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61A935DB" w14:textId="09BCB3F2" w:rsidR="00BC6359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9032" w:type="dxa"/>
                </w:tcPr>
                <w:p w14:paraId="3384019A" w14:textId="0D1BF731" w:rsidR="00BC6359" w:rsidRPr="001014D7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Introduction to Bioinformatics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="00B35129"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Course design &amp; lecturer</w:t>
                  </w:r>
                  <w:r w:rsidRPr="00BC6359">
                    <w:rPr>
                      <w:b/>
                      <w:i/>
                      <w:iCs/>
                      <w:szCs w:val="22"/>
                      <w:lang w:val="en-GB"/>
                    </w:rPr>
                    <w:t>,</w:t>
                  </w:r>
                  <w:r>
                    <w:rPr>
                      <w:bCs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 xml:space="preserve">PhD level class; </w:t>
                  </w:r>
                  <w:r>
                    <w:rPr>
                      <w:szCs w:val="22"/>
                      <w:lang w:val="en-GB"/>
                    </w:rPr>
                    <w:t>65</w:t>
                  </w:r>
                  <w:r w:rsidRPr="00D4246D">
                    <w:rPr>
                      <w:szCs w:val="22"/>
                      <w:lang w:val="en-GB"/>
                    </w:rPr>
                    <w:t xml:space="preserve"> students)</w:t>
                  </w:r>
                </w:p>
              </w:tc>
            </w:tr>
            <w:tr w:rsidR="00BC6359" w:rsidRPr="00D4246D" w14:paraId="278724AE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7472FA84" w14:textId="425CB274" w:rsidR="00BC6359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32" w:type="dxa"/>
                </w:tcPr>
                <w:p w14:paraId="7A018639" w14:textId="564F3A6F" w:rsidR="00BC6359" w:rsidRPr="001014D7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 w:rsidRPr="001014D7">
                    <w:rPr>
                      <w:b/>
                      <w:bCs/>
                      <w:szCs w:val="22"/>
                      <w:lang w:val="en-GB"/>
                    </w:rPr>
                    <w:t>Oh-know: Online hosted-</w:t>
                  </w:r>
                  <w:proofErr w:type="spellStart"/>
                  <w:r w:rsidRPr="001014D7">
                    <w:rPr>
                      <w:b/>
                      <w:bCs/>
                      <w:szCs w:val="22"/>
                      <w:lang w:val="en-GB"/>
                    </w:rPr>
                    <w:t>Kmer</w:t>
                  </w:r>
                  <w:proofErr w:type="spellEnd"/>
                  <w:r w:rsidRPr="001014D7">
                    <w:rPr>
                      <w:b/>
                      <w:bCs/>
                      <w:szCs w:val="22"/>
                      <w:lang w:val="en-GB"/>
                    </w:rPr>
                    <w:t xml:space="preserve"> non-model organism workshop </w:t>
                  </w:r>
                  <w:r w:rsidRPr="001014D7">
                    <w:rPr>
                      <w:szCs w:val="22"/>
                      <w:lang w:val="en-GB"/>
                    </w:rPr>
                    <w:t>(</w:t>
                  </w:r>
                  <w:r w:rsidRPr="00BC635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Course design &amp; lecturer</w:t>
                  </w:r>
                  <w:r w:rsidRPr="001014D7">
                    <w:rPr>
                      <w:szCs w:val="22"/>
                      <w:lang w:val="en-GB"/>
                    </w:rPr>
                    <w:t>; PhD level class; 50 students)</w:t>
                  </w:r>
                </w:p>
              </w:tc>
            </w:tr>
            <w:tr w:rsidR="00BC6359" w:rsidRPr="00D4246D" w14:paraId="6D88444D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60617EF1" w14:textId="6A1897CC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32" w:type="dxa"/>
                </w:tcPr>
                <w:p w14:paraId="174FDAC4" w14:textId="36C007CF" w:rsidR="00BC6359" w:rsidRPr="00C55179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Introduction to Bioinformatics </w:t>
                  </w:r>
                  <w:r w:rsidRPr="00C55179">
                    <w:rPr>
                      <w:szCs w:val="22"/>
                      <w:lang w:val="en-GB"/>
                    </w:rPr>
                    <w:t>(</w:t>
                  </w:r>
                  <w:r w:rsidR="001458D9"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Course design &amp; lecturer</w:t>
                  </w:r>
                  <w:r w:rsidR="001458D9" w:rsidRPr="00C55179">
                    <w:rPr>
                      <w:szCs w:val="22"/>
                      <w:lang w:val="en-GB"/>
                    </w:rPr>
                    <w:t>;</w:t>
                  </w:r>
                  <w:r w:rsidR="001458D9">
                    <w:rPr>
                      <w:szCs w:val="22"/>
                      <w:lang w:val="en-GB"/>
                    </w:rPr>
                    <w:t xml:space="preserve"> </w:t>
                  </w:r>
                  <w:r w:rsidR="008B4E8E" w:rsidRPr="008B4E8E">
                    <w:rPr>
                      <w:szCs w:val="22"/>
                      <w:lang w:val="en-GB"/>
                    </w:rPr>
                    <w:t>PhD level class</w:t>
                  </w:r>
                  <w:r w:rsidRPr="00C55179">
                    <w:rPr>
                      <w:szCs w:val="22"/>
                      <w:lang w:val="en-GB"/>
                    </w:rPr>
                    <w:t xml:space="preserve"> 32 students)</w:t>
                  </w:r>
                </w:p>
              </w:tc>
            </w:tr>
            <w:tr w:rsidR="00BC6359" w:rsidRPr="00D4246D" w14:paraId="33F3604F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18972D97" w14:textId="4F101BDD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</w:tc>
              <w:tc>
                <w:tcPr>
                  <w:tcW w:w="9032" w:type="dxa"/>
                </w:tcPr>
                <w:p w14:paraId="7ABCB186" w14:textId="2C32A376" w:rsidR="00BC6359" w:rsidRPr="00D4246D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Biogeography </w:t>
                  </w:r>
                  <w:r w:rsidRPr="009F74CD">
                    <w:rPr>
                      <w:szCs w:val="22"/>
                      <w:lang w:val="en-GB"/>
                    </w:rPr>
                    <w:t>(</w:t>
                  </w:r>
                  <w:r w:rsidR="001458D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</w:t>
                  </w:r>
                  <w:r w:rsidR="001458D9" w:rsidRPr="00D443FA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ecturer</w:t>
                  </w:r>
                  <w:r w:rsidR="001458D9" w:rsidRPr="003F5588">
                    <w:rPr>
                      <w:szCs w:val="22"/>
                      <w:lang w:val="en-GB"/>
                    </w:rPr>
                    <w:t xml:space="preserve"> </w:t>
                  </w:r>
                  <w:r w:rsidR="001458D9">
                    <w:rPr>
                      <w:szCs w:val="22"/>
                      <w:lang w:val="en-GB"/>
                    </w:rPr>
                    <w:t>in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="00D443FA">
                    <w:rPr>
                      <w:szCs w:val="22"/>
                      <w:lang w:val="en-GB"/>
                    </w:rPr>
                    <w:t>i</w:t>
                  </w:r>
                  <w:r>
                    <w:rPr>
                      <w:szCs w:val="22"/>
                      <w:lang w:val="en-GB"/>
                    </w:rPr>
                    <w:t xml:space="preserve">sland </w:t>
                  </w:r>
                  <w:r w:rsidR="00D443FA">
                    <w:rPr>
                      <w:szCs w:val="22"/>
                      <w:lang w:val="en-GB"/>
                    </w:rPr>
                    <w:t>b</w:t>
                  </w:r>
                  <w:r>
                    <w:rPr>
                      <w:szCs w:val="22"/>
                      <w:lang w:val="en-GB"/>
                    </w:rPr>
                    <w:t>iogeography</w:t>
                  </w:r>
                  <w:r w:rsidR="00D443FA">
                    <w:rPr>
                      <w:szCs w:val="22"/>
                      <w:lang w:val="en-GB"/>
                    </w:rPr>
                    <w:t>,</w:t>
                  </w:r>
                  <w:r>
                    <w:rPr>
                      <w:szCs w:val="22"/>
                      <w:lang w:val="en-GB"/>
                    </w:rPr>
                    <w:t xml:space="preserve"> 30 students, BSc level, NTNU</w:t>
                  </w:r>
                  <w:r w:rsidRPr="009F74CD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BC6359" w:rsidRPr="00D4246D" w14:paraId="6F0DA8B4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08C92EC3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lastRenderedPageBreak/>
                    <w:t>2019</w:t>
                  </w:r>
                </w:p>
              </w:tc>
              <w:tc>
                <w:tcPr>
                  <w:tcW w:w="9032" w:type="dxa"/>
                </w:tcPr>
                <w:p w14:paraId="2913937B" w14:textId="77777777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bCs/>
                      <w:szCs w:val="22"/>
                      <w:lang w:val="en-GB"/>
                    </w:rPr>
                    <w:t>Physalia</w:t>
                  </w:r>
                  <w:proofErr w:type="spellEnd"/>
                  <w:r w:rsidRPr="00D4246D">
                    <w:rPr>
                      <w:b/>
                      <w:bCs/>
                      <w:szCs w:val="22"/>
                      <w:lang w:val="en-GB"/>
                    </w:rPr>
                    <w:t>: Rad-</w:t>
                  </w:r>
                  <w:proofErr w:type="spellStart"/>
                  <w:r w:rsidRPr="00D4246D">
                    <w:rPr>
                      <w:b/>
                      <w:bCs/>
                      <w:szCs w:val="22"/>
                      <w:lang w:val="en-GB"/>
                    </w:rPr>
                    <w:t>Seq</w:t>
                  </w:r>
                  <w:proofErr w:type="spellEnd"/>
                  <w:r w:rsidRPr="00D4246D">
                    <w:rPr>
                      <w:b/>
                      <w:bCs/>
                      <w:szCs w:val="22"/>
                      <w:lang w:val="en-GB"/>
                    </w:rPr>
                    <w:t xml:space="preserve"> data analysis</w:t>
                  </w:r>
                  <w:r w:rsidRPr="00D4246D">
                    <w:rPr>
                      <w:szCs w:val="22"/>
                      <w:lang w:val="en-GB"/>
                    </w:rPr>
                    <w:t xml:space="preserve"> 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D4246D">
                    <w:rPr>
                      <w:szCs w:val="22"/>
                      <w:lang w:val="en-GB"/>
                    </w:rPr>
                    <w:t>; PhD level class; 30 students)</w:t>
                  </w:r>
                </w:p>
              </w:tc>
            </w:tr>
            <w:tr w:rsidR="00BC6359" w:rsidRPr="00D4246D" w14:paraId="79E6B6B5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7A0DE51E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032" w:type="dxa"/>
                </w:tcPr>
                <w:p w14:paraId="021BA71D" w14:textId="5C4A110F" w:rsidR="00BC6359" w:rsidRPr="00D4246D" w:rsidRDefault="00BC6359" w:rsidP="00BC6359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bCs/>
                      <w:szCs w:val="22"/>
                      <w:lang w:val="en-GB"/>
                    </w:rPr>
                    <w:t>ForBio</w:t>
                  </w:r>
                  <w:proofErr w:type="spellEnd"/>
                  <w:r w:rsidRPr="00D4246D">
                    <w:rPr>
                      <w:b/>
                      <w:bCs/>
                      <w:szCs w:val="22"/>
                      <w:lang w:val="en-GB"/>
                    </w:rPr>
                    <w:t xml:space="preserve"> Workshop: Proposal writing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Course design &amp; lecturer</w:t>
                  </w:r>
                  <w:r w:rsidR="001458D9">
                    <w:rPr>
                      <w:szCs w:val="22"/>
                      <w:lang w:val="en-GB"/>
                    </w:rPr>
                    <w:t>;</w:t>
                  </w:r>
                  <w:r w:rsidRPr="00D4246D">
                    <w:rPr>
                      <w:szCs w:val="22"/>
                      <w:lang w:val="en-GB"/>
                    </w:rPr>
                    <w:t xml:space="preserve"> PhD level class; 25 students)</w:t>
                  </w:r>
                </w:p>
              </w:tc>
            </w:tr>
            <w:tr w:rsidR="00BC6359" w:rsidRPr="00D4246D" w14:paraId="68663E03" w14:textId="77777777" w:rsidTr="009C49BD">
              <w:trPr>
                <w:trHeight w:val="526"/>
              </w:trPr>
              <w:tc>
                <w:tcPr>
                  <w:tcW w:w="1013" w:type="dxa"/>
                </w:tcPr>
                <w:p w14:paraId="22FC4049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032" w:type="dxa"/>
                </w:tcPr>
                <w:p w14:paraId="423AE4BF" w14:textId="693C0D5F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>Introduction to Bioinformatics for Biosystematics</w:t>
                  </w:r>
                  <w:r w:rsidRPr="00D4246D">
                    <w:rPr>
                      <w:szCs w:val="22"/>
                      <w:lang w:val="en-GB"/>
                    </w:rPr>
                    <w:t xml:space="preserve"> (</w:t>
                  </w:r>
                  <w:r w:rsidR="001458D9" w:rsidRPr="00B35129">
                    <w:rPr>
                      <w:b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C55179">
                    <w:rPr>
                      <w:bCs/>
                      <w:szCs w:val="22"/>
                      <w:lang w:val="en-GB"/>
                    </w:rPr>
                    <w:t>;</w:t>
                  </w:r>
                  <w:r w:rsidRPr="00D4246D">
                    <w:rPr>
                      <w:szCs w:val="22"/>
                      <w:lang w:val="en-GB"/>
                    </w:rPr>
                    <w:t xml:space="preserve"> PhD level class; 33 students)</w:t>
                  </w:r>
                </w:p>
              </w:tc>
            </w:tr>
            <w:tr w:rsidR="00BC6359" w:rsidRPr="00D4246D" w14:paraId="0DCC7493" w14:textId="77777777" w:rsidTr="009C49BD">
              <w:trPr>
                <w:trHeight w:val="257"/>
              </w:trPr>
              <w:tc>
                <w:tcPr>
                  <w:tcW w:w="1013" w:type="dxa"/>
                </w:tcPr>
                <w:p w14:paraId="3565F5FF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032" w:type="dxa"/>
                </w:tcPr>
                <w:p w14:paraId="239B099C" w14:textId="4DA97C33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Evolution and systematics of the Animal </w:t>
                  </w:r>
                  <w:r>
                    <w:rPr>
                      <w:b/>
                      <w:szCs w:val="22"/>
                      <w:lang w:val="en-GB"/>
                    </w:rPr>
                    <w:t>k</w:t>
                  </w:r>
                  <w:r w:rsidRPr="00D4246D">
                    <w:rPr>
                      <w:b/>
                      <w:szCs w:val="22"/>
                      <w:lang w:val="en-GB"/>
                    </w:rPr>
                    <w:t>ingdom</w:t>
                  </w:r>
                  <w:r w:rsidRPr="00D4246D">
                    <w:rPr>
                      <w:szCs w:val="22"/>
                      <w:lang w:val="en-GB"/>
                    </w:rPr>
                    <w:t xml:space="preserve"> (</w:t>
                  </w:r>
                  <w:r w:rsidR="00943C72"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Lecturer</w:t>
                  </w:r>
                  <w:r w:rsidR="00943C72" w:rsidRPr="00943C72">
                    <w:rPr>
                      <w:szCs w:val="22"/>
                      <w:lang w:val="en-GB"/>
                    </w:rPr>
                    <w:t>;</w:t>
                  </w:r>
                  <w:r w:rsidR="00943C72" w:rsidRPr="00D4246D">
                    <w:rPr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M</w:t>
                  </w:r>
                  <w:r w:rsidR="001D28D8">
                    <w:rPr>
                      <w:szCs w:val="22"/>
                      <w:lang w:val="en-GB"/>
                    </w:rPr>
                    <w:t>Sc</w:t>
                  </w:r>
                  <w:r w:rsidRPr="00D4246D">
                    <w:rPr>
                      <w:szCs w:val="22"/>
                      <w:lang w:val="en-GB"/>
                    </w:rPr>
                    <w:t xml:space="preserve"> level class; 5 students)</w:t>
                  </w:r>
                </w:p>
              </w:tc>
            </w:tr>
            <w:tr w:rsidR="00BC6359" w:rsidRPr="00D4246D" w14:paraId="3A3D53A1" w14:textId="77777777" w:rsidTr="009C49BD">
              <w:trPr>
                <w:trHeight w:val="514"/>
              </w:trPr>
              <w:tc>
                <w:tcPr>
                  <w:tcW w:w="1013" w:type="dxa"/>
                </w:tcPr>
                <w:p w14:paraId="77A0E924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032" w:type="dxa"/>
                </w:tcPr>
                <w:p w14:paraId="731CFDB1" w14:textId="77777777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High Throughput Sequencing technologies and bioinformatics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D4246D">
                    <w:rPr>
                      <w:szCs w:val="22"/>
                      <w:lang w:val="en-GB"/>
                    </w:rPr>
                    <w:t xml:space="preserve"> in the </w:t>
                  </w:r>
                  <w:r w:rsidRPr="00D4246D">
                    <w:rPr>
                      <w:b/>
                      <w:szCs w:val="22"/>
                      <w:lang w:val="en-GB"/>
                    </w:rPr>
                    <w:t>Transcriptomics</w:t>
                  </w:r>
                  <w:r w:rsidRPr="00D4246D">
                    <w:rPr>
                      <w:szCs w:val="22"/>
                      <w:lang w:val="en-GB"/>
                    </w:rPr>
                    <w:t xml:space="preserve"> module; MSc &amp; PhD level class; 40 students)</w:t>
                  </w:r>
                </w:p>
              </w:tc>
            </w:tr>
            <w:tr w:rsidR="00BC6359" w:rsidRPr="00D4246D" w14:paraId="0F320F96" w14:textId="77777777" w:rsidTr="009C49BD">
              <w:trPr>
                <w:trHeight w:val="268"/>
              </w:trPr>
              <w:tc>
                <w:tcPr>
                  <w:tcW w:w="1013" w:type="dxa"/>
                </w:tcPr>
                <w:p w14:paraId="5DBE29B8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9032" w:type="dxa"/>
                </w:tcPr>
                <w:p w14:paraId="635356B3" w14:textId="77777777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b/>
                      <w:szCs w:val="22"/>
                      <w:lang w:val="en-GB"/>
                    </w:rPr>
                    <w:t>Phylogenomics</w:t>
                  </w:r>
                  <w:proofErr w:type="spellEnd"/>
                  <w:r w:rsidRPr="00D4246D">
                    <w:rPr>
                      <w:b/>
                      <w:szCs w:val="22"/>
                      <w:lang w:val="en-GB"/>
                    </w:rPr>
                    <w:t xml:space="preserve">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D4246D">
                    <w:rPr>
                      <w:szCs w:val="22"/>
                      <w:lang w:val="en-GB"/>
                    </w:rPr>
                    <w:t xml:space="preserve"> in the </w:t>
                  </w:r>
                  <w:r w:rsidRPr="00D4246D">
                    <w:rPr>
                      <w:b/>
                      <w:szCs w:val="22"/>
                      <w:lang w:val="en-GB"/>
                    </w:rPr>
                    <w:t>R lesson</w:t>
                  </w:r>
                  <w:r w:rsidRPr="00D4246D">
                    <w:rPr>
                      <w:szCs w:val="22"/>
                      <w:lang w:val="en-GB"/>
                    </w:rPr>
                    <w:t>; PhD level class; 25 students)</w:t>
                  </w:r>
                </w:p>
              </w:tc>
            </w:tr>
            <w:tr w:rsidR="00BC6359" w:rsidRPr="00D4246D" w14:paraId="6EAFC54A" w14:textId="77777777" w:rsidTr="00D215F5">
              <w:trPr>
                <w:trHeight w:val="265"/>
              </w:trPr>
              <w:tc>
                <w:tcPr>
                  <w:tcW w:w="1013" w:type="dxa"/>
                </w:tcPr>
                <w:p w14:paraId="0E8C98F4" w14:textId="77777777" w:rsidR="00BC6359" w:rsidRPr="00D4246D" w:rsidRDefault="00BC6359" w:rsidP="00BC635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2016-18</w:t>
                  </w:r>
                </w:p>
              </w:tc>
              <w:tc>
                <w:tcPr>
                  <w:tcW w:w="9032" w:type="dxa"/>
                </w:tcPr>
                <w:p w14:paraId="42D4899B" w14:textId="77777777" w:rsidR="00BC6359" w:rsidRPr="00D4246D" w:rsidRDefault="00BC6359" w:rsidP="00BC6359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b/>
                      <w:szCs w:val="22"/>
                      <w:lang w:val="en-GB"/>
                    </w:rPr>
                    <w:t xml:space="preserve">Molecular Evolution </w:t>
                  </w:r>
                  <w:r w:rsidRPr="00D4246D">
                    <w:rPr>
                      <w:szCs w:val="22"/>
                      <w:lang w:val="en-GB"/>
                    </w:rPr>
                    <w:t>(</w:t>
                  </w:r>
                  <w:r w:rsidRPr="00B35129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Teaching assistant</w:t>
                  </w:r>
                  <w:r w:rsidRPr="00D4246D">
                    <w:rPr>
                      <w:szCs w:val="22"/>
                      <w:lang w:val="en-GB"/>
                    </w:rPr>
                    <w:t xml:space="preserve">, </w:t>
                  </w:r>
                  <w:r w:rsidRPr="00806FCC">
                    <w:rPr>
                      <w:b/>
                      <w:bCs/>
                      <w:i/>
                      <w:iCs/>
                      <w:szCs w:val="22"/>
                      <w:lang w:val="en-GB"/>
                    </w:rPr>
                    <w:t>lecturer</w:t>
                  </w:r>
                  <w:r w:rsidRPr="00D4246D">
                    <w:rPr>
                      <w:szCs w:val="22"/>
                      <w:lang w:val="en-GB"/>
                    </w:rPr>
                    <w:t>; MSc &amp; PhD class; 36 students)</w:t>
                  </w:r>
                </w:p>
              </w:tc>
            </w:tr>
          </w:tbl>
          <w:p w14:paraId="7E5DD76E" w14:textId="77777777" w:rsidR="00914BCF" w:rsidRPr="00322091" w:rsidRDefault="00914BCF" w:rsidP="00914BCF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Phd 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>Student supervision</w:t>
            </w:r>
          </w:p>
          <w:tbl>
            <w:tblPr>
              <w:tblStyle w:val="TableGrid"/>
              <w:tblW w:w="10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4"/>
              <w:gridCol w:w="6739"/>
              <w:gridCol w:w="2302"/>
            </w:tblGrid>
            <w:tr w:rsidR="00914BCF" w:rsidRPr="00D4246D" w14:paraId="6681907B" w14:textId="77777777" w:rsidTr="006554E3">
              <w:trPr>
                <w:trHeight w:val="527"/>
              </w:trPr>
              <w:tc>
                <w:tcPr>
                  <w:tcW w:w="1014" w:type="dxa"/>
                </w:tcPr>
                <w:p w14:paraId="711E99DC" w14:textId="77777777" w:rsidR="00914BCF" w:rsidRPr="00D4246D" w:rsidRDefault="00914BCF" w:rsidP="00914BCF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2022-25</w:t>
                  </w:r>
                </w:p>
              </w:tc>
              <w:tc>
                <w:tcPr>
                  <w:tcW w:w="6739" w:type="dxa"/>
                </w:tcPr>
                <w:p w14:paraId="3E017359" w14:textId="77777777" w:rsidR="00914BCF" w:rsidRPr="00914BCF" w:rsidRDefault="00914BCF" w:rsidP="00914BCF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Jaime Morin (“</w:t>
                  </w:r>
                  <w:proofErr w:type="spellStart"/>
                  <w:r>
                    <w:rPr>
                      <w:szCs w:val="22"/>
                      <w:lang w:val="en-GB"/>
                    </w:rPr>
                    <w:t>Phylogenomics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and population genomics of </w:t>
                  </w:r>
                  <w:proofErr w:type="spellStart"/>
                  <w:r w:rsidRPr="00FD5CC0">
                    <w:rPr>
                      <w:i/>
                      <w:iCs/>
                      <w:szCs w:val="22"/>
                      <w:lang w:val="en-GB"/>
                    </w:rPr>
                    <w:t>Pyrrhura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parrots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uing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ancient and modern DNA”)</w:t>
                  </w:r>
                </w:p>
              </w:tc>
              <w:tc>
                <w:tcPr>
                  <w:tcW w:w="2302" w:type="dxa"/>
                </w:tcPr>
                <w:p w14:paraId="58B302DC" w14:textId="77777777" w:rsidR="00914BCF" w:rsidRPr="00D95509" w:rsidRDefault="00914BCF" w:rsidP="00914BCF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D95509">
                    <w:rPr>
                      <w:szCs w:val="22"/>
                      <w:lang w:val="en-GB"/>
                    </w:rPr>
                    <w:t>o-</w:t>
                  </w:r>
                  <w:r>
                    <w:rPr>
                      <w:szCs w:val="22"/>
                      <w:lang w:val="en-GB"/>
                    </w:rPr>
                    <w:t>supervisor</w:t>
                  </w:r>
                  <w:r w:rsidRPr="00D95509">
                    <w:rPr>
                      <w:szCs w:val="22"/>
                      <w:lang w:val="en-GB"/>
                    </w:rPr>
                    <w:t xml:space="preserve"> (N</w:t>
                  </w:r>
                  <w:r>
                    <w:rPr>
                      <w:szCs w:val="22"/>
                      <w:lang w:val="en-GB"/>
                    </w:rPr>
                    <w:t>TNU)</w:t>
                  </w:r>
                </w:p>
              </w:tc>
            </w:tr>
          </w:tbl>
          <w:p w14:paraId="1390A15E" w14:textId="72AEC2F1" w:rsidR="00914BCF" w:rsidRPr="00322091" w:rsidRDefault="00914BCF" w:rsidP="00914BCF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Non-official Phd </w:t>
            </w:r>
            <w:r w:rsidRPr="00322091">
              <w:rPr>
                <w:b/>
                <w:bCs/>
                <w:sz w:val="22"/>
                <w:szCs w:val="22"/>
                <w:lang w:val="en-GB"/>
              </w:rPr>
              <w:t>Student supervision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/ contribution to thesis</w:t>
            </w:r>
          </w:p>
          <w:tbl>
            <w:tblPr>
              <w:tblStyle w:val="TableGrid"/>
              <w:tblW w:w="144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4"/>
              <w:gridCol w:w="5395"/>
              <w:gridCol w:w="8083"/>
            </w:tblGrid>
            <w:tr w:rsidR="00914BCF" w:rsidRPr="00D4246D" w14:paraId="103C08BD" w14:textId="77777777" w:rsidTr="00982547">
              <w:trPr>
                <w:trHeight w:val="297"/>
              </w:trPr>
              <w:tc>
                <w:tcPr>
                  <w:tcW w:w="1014" w:type="dxa"/>
                </w:tcPr>
                <w:p w14:paraId="415434E8" w14:textId="0D4AA66A" w:rsidR="00914BCF" w:rsidRDefault="00914BCF" w:rsidP="00914BCF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426214">
                    <w:t>2021-22</w:t>
                  </w:r>
                </w:p>
              </w:tc>
              <w:tc>
                <w:tcPr>
                  <w:tcW w:w="5395" w:type="dxa"/>
                </w:tcPr>
                <w:p w14:paraId="5AF5EAE3" w14:textId="00C35F58" w:rsidR="00914BCF" w:rsidRPr="00426214" w:rsidRDefault="00914BCF" w:rsidP="00914BCF">
                  <w:pPr>
                    <w:pStyle w:val="Instelling"/>
                    <w:spacing w:before="0"/>
                  </w:pPr>
                  <w:r w:rsidRPr="00426214">
                    <w:t xml:space="preserve">Freddy </w:t>
                  </w:r>
                  <w:proofErr w:type="spellStart"/>
                  <w:r w:rsidRPr="00426214">
                    <w:t>Gutierrez</w:t>
                  </w:r>
                  <w:proofErr w:type="spellEnd"/>
                  <w:r>
                    <w:t xml:space="preserve"> (UC Berkeley</w:t>
                  </w:r>
                  <w:r w:rsidR="00982547">
                    <w:t>, USA</w:t>
                  </w:r>
                  <w:r>
                    <w:t xml:space="preserve">) </w:t>
                  </w:r>
                </w:p>
              </w:tc>
              <w:tc>
                <w:tcPr>
                  <w:tcW w:w="8083" w:type="dxa"/>
                </w:tcPr>
                <w:p w14:paraId="29F3B600" w14:textId="77777777" w:rsidR="00914BCF" w:rsidRDefault="00982547" w:rsidP="00914BCF">
                  <w:pPr>
                    <w:pStyle w:val="Instelling"/>
                    <w:spacing w:before="0"/>
                  </w:pPr>
                  <w:proofErr w:type="spellStart"/>
                  <w:r>
                    <w:t>Experimental</w:t>
                  </w:r>
                  <w:proofErr w:type="spellEnd"/>
                  <w:r>
                    <w:t xml:space="preserve"> design, </w:t>
                  </w:r>
                  <w:proofErr w:type="spellStart"/>
                  <w:r>
                    <w:t>genomics</w:t>
                  </w:r>
                  <w:proofErr w:type="spellEnd"/>
                  <w:r>
                    <w:t xml:space="preserve"> training</w:t>
                  </w:r>
                </w:p>
                <w:p w14:paraId="567E89FD" w14:textId="26DA0479" w:rsidR="00982547" w:rsidRPr="00982547" w:rsidRDefault="00982547" w:rsidP="00982547">
                  <w:pPr>
                    <w:pStyle w:val="Prestatie"/>
                    <w:numPr>
                      <w:ilvl w:val="0"/>
                      <w:numId w:val="0"/>
                    </w:numPr>
                  </w:pPr>
                  <w:proofErr w:type="spellStart"/>
                  <w:r>
                    <w:t>Genomics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Adaptive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radiation</w:t>
                  </w:r>
                  <w:proofErr w:type="spellEnd"/>
                </w:p>
              </w:tc>
            </w:tr>
            <w:tr w:rsidR="00914BCF" w:rsidRPr="00D4246D" w14:paraId="51E223BB" w14:textId="77777777" w:rsidTr="00982547">
              <w:trPr>
                <w:trHeight w:val="273"/>
              </w:trPr>
              <w:tc>
                <w:tcPr>
                  <w:tcW w:w="1014" w:type="dxa"/>
                </w:tcPr>
                <w:p w14:paraId="3184BD7E" w14:textId="1510D425" w:rsidR="00914BCF" w:rsidRPr="00914BCF" w:rsidRDefault="00914BCF" w:rsidP="00914BCF">
                  <w:pPr>
                    <w:pStyle w:val="BodyText"/>
                    <w:spacing w:after="0"/>
                    <w:jc w:val="center"/>
                    <w:rPr>
                      <w:szCs w:val="22"/>
                    </w:rPr>
                  </w:pPr>
                  <w:r w:rsidRPr="00426214">
                    <w:t>2022-</w:t>
                  </w:r>
                </w:p>
              </w:tc>
              <w:tc>
                <w:tcPr>
                  <w:tcW w:w="5395" w:type="dxa"/>
                </w:tcPr>
                <w:p w14:paraId="037BCD60" w14:textId="04514677" w:rsidR="00914BCF" w:rsidRPr="00426214" w:rsidRDefault="00914BCF" w:rsidP="00914BCF">
                  <w:pPr>
                    <w:pStyle w:val="Instelling"/>
                    <w:spacing w:before="0"/>
                  </w:pPr>
                  <w:proofErr w:type="spellStart"/>
                  <w:r w:rsidRPr="00426214">
                    <w:t>Bashir</w:t>
                  </w:r>
                  <w:proofErr w:type="spellEnd"/>
                  <w:r w:rsidRPr="00426214">
                    <w:t xml:space="preserve"> </w:t>
                  </w:r>
                  <w:proofErr w:type="spellStart"/>
                  <w:r w:rsidRPr="00426214">
                    <w:t>Tiamiyu</w:t>
                  </w:r>
                  <w:proofErr w:type="spellEnd"/>
                  <w:r>
                    <w:t xml:space="preserve"> (U</w:t>
                  </w:r>
                  <w:r w:rsidR="00982547">
                    <w:t xml:space="preserve"> of </w:t>
                  </w:r>
                  <w:proofErr w:type="spellStart"/>
                  <w:r w:rsidR="00982547">
                    <w:t>Illorin</w:t>
                  </w:r>
                  <w:proofErr w:type="spellEnd"/>
                  <w:r w:rsidR="00982547">
                    <w:t>, Nigeria</w:t>
                  </w:r>
                  <w:r>
                    <w:t>)</w:t>
                  </w:r>
                </w:p>
              </w:tc>
              <w:tc>
                <w:tcPr>
                  <w:tcW w:w="8083" w:type="dxa"/>
                </w:tcPr>
                <w:p w14:paraId="6E150130" w14:textId="1DDF93A4" w:rsidR="00982547" w:rsidRDefault="00982547" w:rsidP="00914BCF">
                  <w:pPr>
                    <w:pStyle w:val="Instelling"/>
                    <w:spacing w:before="0"/>
                  </w:pPr>
                  <w:proofErr w:type="spellStart"/>
                  <w:r>
                    <w:t>Genomics</w:t>
                  </w:r>
                  <w:proofErr w:type="spellEnd"/>
                  <w:r>
                    <w:t xml:space="preserve"> training – </w:t>
                  </w:r>
                </w:p>
                <w:p w14:paraId="4C6657E0" w14:textId="6AEF0162" w:rsidR="00914BCF" w:rsidRPr="00914BCF" w:rsidRDefault="00982547" w:rsidP="00914BCF">
                  <w:pPr>
                    <w:pStyle w:val="Instelling"/>
                    <w:spacing w:before="0"/>
                    <w:rPr>
                      <w:szCs w:val="22"/>
                    </w:rPr>
                  </w:pPr>
                  <w:r>
                    <w:t xml:space="preserve">Plant </w:t>
                  </w:r>
                  <w:proofErr w:type="spellStart"/>
                  <w:r>
                    <w:t>biogeography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genomics</w:t>
                  </w:r>
                  <w:proofErr w:type="spellEnd"/>
                </w:p>
              </w:tc>
            </w:tr>
            <w:tr w:rsidR="00D13121" w:rsidRPr="00D4246D" w14:paraId="47076271" w14:textId="77777777" w:rsidTr="00982547">
              <w:trPr>
                <w:trHeight w:val="291"/>
              </w:trPr>
              <w:tc>
                <w:tcPr>
                  <w:tcW w:w="1014" w:type="dxa"/>
                </w:tcPr>
                <w:p w14:paraId="1FED0AAC" w14:textId="298B3DA8" w:rsidR="00D13121" w:rsidRPr="00426214" w:rsidRDefault="00D13121" w:rsidP="00914BCF">
                  <w:pPr>
                    <w:pStyle w:val="BodyText"/>
                    <w:spacing w:after="0"/>
                    <w:jc w:val="center"/>
                  </w:pPr>
                  <w:r>
                    <w:t>2020-22</w:t>
                  </w:r>
                </w:p>
              </w:tc>
              <w:tc>
                <w:tcPr>
                  <w:tcW w:w="5395" w:type="dxa"/>
                </w:tcPr>
                <w:p w14:paraId="63BF3249" w14:textId="6847B595" w:rsidR="00D13121" w:rsidRPr="00426214" w:rsidRDefault="00D13121" w:rsidP="00914BCF">
                  <w:pPr>
                    <w:pStyle w:val="Instelling"/>
                    <w:spacing w:before="0"/>
                  </w:pPr>
                  <w:r>
                    <w:t xml:space="preserve">Rosa </w:t>
                  </w:r>
                  <w:proofErr w:type="spellStart"/>
                  <w:r w:rsidRPr="00D13121">
                    <w:t>Jiménez</w:t>
                  </w:r>
                  <w:proofErr w:type="spellEnd"/>
                  <w:r>
                    <w:t xml:space="preserve"> (U San Carlos of Guatemala, Guatemala)</w:t>
                  </w:r>
                </w:p>
              </w:tc>
              <w:tc>
                <w:tcPr>
                  <w:tcW w:w="8083" w:type="dxa"/>
                </w:tcPr>
                <w:p w14:paraId="1D504744" w14:textId="18FD1167" w:rsidR="00D13121" w:rsidRDefault="00D13121" w:rsidP="00982547">
                  <w:pPr>
                    <w:pStyle w:val="Instelling"/>
                    <w:spacing w:before="0"/>
                  </w:pPr>
                  <w:proofErr w:type="spellStart"/>
                  <w:r>
                    <w:t>Genomics</w:t>
                  </w:r>
                  <w:proofErr w:type="spellEnd"/>
                  <w:r>
                    <w:t xml:space="preserve"> training – </w:t>
                  </w:r>
                </w:p>
                <w:p w14:paraId="38F91780" w14:textId="049D303D" w:rsidR="00D13121" w:rsidRDefault="00D13121" w:rsidP="00982547">
                  <w:pPr>
                    <w:pStyle w:val="Instelling"/>
                    <w:spacing w:before="0"/>
                  </w:pPr>
                  <w:r>
                    <w:t xml:space="preserve">Bird </w:t>
                  </w:r>
                  <w:proofErr w:type="spellStart"/>
                  <w:r>
                    <w:t>evolutionary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genomics</w:t>
                  </w:r>
                  <w:proofErr w:type="spellEnd"/>
                </w:p>
              </w:tc>
            </w:tr>
            <w:tr w:rsidR="00914BCF" w:rsidRPr="00D4246D" w14:paraId="795EB130" w14:textId="77777777" w:rsidTr="00982547">
              <w:trPr>
                <w:trHeight w:val="291"/>
              </w:trPr>
              <w:tc>
                <w:tcPr>
                  <w:tcW w:w="1014" w:type="dxa"/>
                </w:tcPr>
                <w:p w14:paraId="6B819832" w14:textId="15CD1D55" w:rsidR="00914BCF" w:rsidRPr="00914BCF" w:rsidRDefault="00914BCF" w:rsidP="00914BCF">
                  <w:pPr>
                    <w:pStyle w:val="BodyText"/>
                    <w:spacing w:after="0"/>
                    <w:jc w:val="center"/>
                    <w:rPr>
                      <w:szCs w:val="22"/>
                    </w:rPr>
                  </w:pPr>
                  <w:r w:rsidRPr="00426214">
                    <w:t>2022-</w:t>
                  </w:r>
                </w:p>
              </w:tc>
              <w:tc>
                <w:tcPr>
                  <w:tcW w:w="5395" w:type="dxa"/>
                </w:tcPr>
                <w:p w14:paraId="104C0FA7" w14:textId="00359BB5" w:rsidR="00914BCF" w:rsidRPr="00426214" w:rsidRDefault="00914BCF" w:rsidP="00914BCF">
                  <w:pPr>
                    <w:pStyle w:val="Instelling"/>
                    <w:spacing w:before="0"/>
                  </w:pPr>
                  <w:r w:rsidRPr="00426214">
                    <w:t xml:space="preserve">Francesco </w:t>
                  </w:r>
                  <w:proofErr w:type="spellStart"/>
                  <w:r w:rsidRPr="00426214">
                    <w:t>Zapelloni</w:t>
                  </w:r>
                  <w:proofErr w:type="spellEnd"/>
                  <w:r>
                    <w:t xml:space="preserve"> (</w:t>
                  </w:r>
                  <w:proofErr w:type="spellStart"/>
                  <w:r w:rsidR="00982547" w:rsidRPr="00982547">
                    <w:t>Universitat</w:t>
                  </w:r>
                  <w:proofErr w:type="spellEnd"/>
                  <w:r w:rsidR="00982547" w:rsidRPr="00982547">
                    <w:t xml:space="preserve"> de les </w:t>
                  </w:r>
                  <w:proofErr w:type="spellStart"/>
                  <w:r w:rsidR="00982547" w:rsidRPr="00982547">
                    <w:t>Illes</w:t>
                  </w:r>
                  <w:proofErr w:type="spellEnd"/>
                  <w:r w:rsidR="00982547" w:rsidRPr="00982547">
                    <w:t xml:space="preserve"> </w:t>
                  </w:r>
                  <w:proofErr w:type="spellStart"/>
                  <w:r w:rsidR="00982547" w:rsidRPr="00982547">
                    <w:t>Balears</w:t>
                  </w:r>
                  <w:proofErr w:type="spellEnd"/>
                  <w:r w:rsidR="00982547">
                    <w:t>, Spain</w:t>
                  </w:r>
                  <w:r>
                    <w:t>)</w:t>
                  </w:r>
                </w:p>
              </w:tc>
              <w:tc>
                <w:tcPr>
                  <w:tcW w:w="8083" w:type="dxa"/>
                </w:tcPr>
                <w:p w14:paraId="1B865C35" w14:textId="77777777" w:rsidR="00982547" w:rsidRDefault="00982547" w:rsidP="00982547">
                  <w:pPr>
                    <w:pStyle w:val="Instelling"/>
                    <w:spacing w:before="0"/>
                  </w:pPr>
                  <w:proofErr w:type="spellStart"/>
                  <w:r>
                    <w:t>Genomics</w:t>
                  </w:r>
                  <w:proofErr w:type="spellEnd"/>
                  <w:r>
                    <w:t xml:space="preserve"> training – </w:t>
                  </w:r>
                </w:p>
                <w:p w14:paraId="65B89924" w14:textId="71E66FD9" w:rsidR="00914BCF" w:rsidRPr="00914BCF" w:rsidRDefault="00982547" w:rsidP="00982547">
                  <w:pPr>
                    <w:pStyle w:val="Instelling"/>
                    <w:spacing w:before="0"/>
                    <w:rPr>
                      <w:szCs w:val="22"/>
                    </w:rPr>
                  </w:pPr>
                  <w:proofErr w:type="spellStart"/>
                  <w:r>
                    <w:t>Invertebrate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genomics</w:t>
                  </w:r>
                  <w:proofErr w:type="spellEnd"/>
                </w:p>
              </w:tc>
            </w:tr>
            <w:tr w:rsidR="00914BCF" w:rsidRPr="00D4246D" w14:paraId="0B1243A1" w14:textId="77777777" w:rsidTr="00982547">
              <w:trPr>
                <w:trHeight w:val="527"/>
              </w:trPr>
              <w:tc>
                <w:tcPr>
                  <w:tcW w:w="1014" w:type="dxa"/>
                </w:tcPr>
                <w:p w14:paraId="78148F08" w14:textId="11743401" w:rsidR="00914BCF" w:rsidRPr="00426214" w:rsidRDefault="00914BCF" w:rsidP="00914BCF">
                  <w:pPr>
                    <w:pStyle w:val="BodyText"/>
                    <w:spacing w:after="0"/>
                    <w:jc w:val="center"/>
                  </w:pPr>
                  <w:r>
                    <w:t>2020</w:t>
                  </w:r>
                </w:p>
              </w:tc>
              <w:tc>
                <w:tcPr>
                  <w:tcW w:w="5395" w:type="dxa"/>
                </w:tcPr>
                <w:p w14:paraId="47C013AD" w14:textId="3A967DA5" w:rsidR="00914BCF" w:rsidRPr="00426214" w:rsidRDefault="00914BCF" w:rsidP="00914BCF">
                  <w:pPr>
                    <w:pStyle w:val="Instelling"/>
                    <w:spacing w:before="0"/>
                  </w:pPr>
                  <w:proofErr w:type="spellStart"/>
                  <w:r>
                    <w:t>Leke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Hutchins</w:t>
                  </w:r>
                  <w:proofErr w:type="spellEnd"/>
                  <w:r>
                    <w:t xml:space="preserve"> (UC Berkeley, </w:t>
                  </w:r>
                  <w:r w:rsidR="00982547">
                    <w:t>USA</w:t>
                  </w:r>
                  <w:r>
                    <w:t>)</w:t>
                  </w:r>
                </w:p>
              </w:tc>
              <w:tc>
                <w:tcPr>
                  <w:tcW w:w="8083" w:type="dxa"/>
                </w:tcPr>
                <w:p w14:paraId="72520B84" w14:textId="77777777" w:rsidR="00982547" w:rsidRDefault="00982547" w:rsidP="00982547">
                  <w:pPr>
                    <w:pStyle w:val="Instelling"/>
                    <w:spacing w:before="0"/>
                  </w:pPr>
                  <w:proofErr w:type="spellStart"/>
                  <w:r>
                    <w:t>Molecular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DNA lab</w:t>
                  </w:r>
                  <w:proofErr w:type="gramEnd"/>
                  <w:r>
                    <w:t xml:space="preserve"> training –</w:t>
                  </w:r>
                </w:p>
                <w:p w14:paraId="2EBFB1BC" w14:textId="77345653" w:rsidR="00982547" w:rsidRPr="00982547" w:rsidRDefault="00982547" w:rsidP="00982547">
                  <w:pPr>
                    <w:pStyle w:val="Instelling"/>
                    <w:spacing w:before="0"/>
                  </w:pPr>
                  <w:proofErr w:type="spellStart"/>
                  <w:r>
                    <w:t>Metabarcoding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Hawaiian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Arthropods</w:t>
                  </w:r>
                  <w:proofErr w:type="spellEnd"/>
                </w:p>
              </w:tc>
            </w:tr>
          </w:tbl>
          <w:p w14:paraId="68309ABF" w14:textId="740487ED" w:rsidR="00190095" w:rsidRPr="00914BCF" w:rsidRDefault="008E724C" w:rsidP="00190095">
            <w:pPr>
              <w:pStyle w:val="Sectietitel"/>
              <w:rPr>
                <w:b/>
                <w:bCs/>
                <w:sz w:val="22"/>
                <w:szCs w:val="22"/>
              </w:rPr>
            </w:pPr>
            <w:proofErr w:type="gramStart"/>
            <w:r w:rsidRPr="00914BCF">
              <w:rPr>
                <w:b/>
                <w:bCs/>
                <w:sz w:val="22"/>
                <w:szCs w:val="22"/>
              </w:rPr>
              <w:t>BSC /</w:t>
            </w:r>
            <w:proofErr w:type="gramEnd"/>
            <w:r w:rsidRPr="00914BCF">
              <w:rPr>
                <w:b/>
                <w:bCs/>
                <w:sz w:val="22"/>
                <w:szCs w:val="22"/>
              </w:rPr>
              <w:t xml:space="preserve"> MSC </w:t>
            </w:r>
            <w:r w:rsidR="00190095" w:rsidRPr="00914BCF">
              <w:rPr>
                <w:b/>
                <w:bCs/>
                <w:sz w:val="22"/>
                <w:szCs w:val="22"/>
              </w:rPr>
              <w:t>Student supervision</w:t>
            </w:r>
          </w:p>
          <w:tbl>
            <w:tblPr>
              <w:tblStyle w:val="TableGrid"/>
              <w:tblW w:w="10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4"/>
              <w:gridCol w:w="6739"/>
              <w:gridCol w:w="2302"/>
            </w:tblGrid>
            <w:tr w:rsidR="009E3D1F" w:rsidRPr="00D4246D" w14:paraId="332262E2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196782B8" w14:textId="77777777" w:rsidR="009E3D1F" w:rsidRDefault="009E3D1F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</w:p>
              </w:tc>
              <w:tc>
                <w:tcPr>
                  <w:tcW w:w="6739" w:type="dxa"/>
                </w:tcPr>
                <w:p w14:paraId="330E8351" w14:textId="04882674" w:rsidR="009E3D1F" w:rsidRDefault="00DB42A0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Breakdown</w:t>
                  </w:r>
                  <w:r w:rsidR="009E3D1F">
                    <w:rPr>
                      <w:b/>
                      <w:bCs/>
                      <w:szCs w:val="22"/>
                      <w:lang w:val="en-GB"/>
                    </w:rPr>
                    <w:t xml:space="preserve"> 12 students from </w:t>
                  </w:r>
                  <w:r w:rsidR="00727259">
                    <w:rPr>
                      <w:b/>
                      <w:bCs/>
                      <w:szCs w:val="22"/>
                      <w:lang w:val="en-GB"/>
                    </w:rPr>
                    <w:t xml:space="preserve">5 universities in 3 different countries </w:t>
                  </w:r>
                  <w:r w:rsidR="00727259" w:rsidRPr="00AB695B">
                    <w:rPr>
                      <w:szCs w:val="22"/>
                      <w:lang w:val="en-GB"/>
                    </w:rPr>
                    <w:t>(Ecuador, Norway, USA)</w:t>
                  </w:r>
                </w:p>
              </w:tc>
              <w:tc>
                <w:tcPr>
                  <w:tcW w:w="2302" w:type="dxa"/>
                </w:tcPr>
                <w:p w14:paraId="4ED0964A" w14:textId="77777777" w:rsidR="009E3D1F" w:rsidRPr="0090261B" w:rsidRDefault="009E3D1F" w:rsidP="003B404D">
                  <w:pPr>
                    <w:pStyle w:val="BodyText"/>
                    <w:spacing w:after="0"/>
                    <w:rPr>
                      <w:szCs w:val="22"/>
                      <w:lang w:val="en-US"/>
                    </w:rPr>
                  </w:pPr>
                </w:p>
              </w:tc>
            </w:tr>
            <w:tr w:rsidR="00454D82" w:rsidRPr="00D4246D" w14:paraId="2BF7A7FE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77B3E582" w14:textId="190AC11C" w:rsidR="00454D82" w:rsidRDefault="0090261B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6739" w:type="dxa"/>
                </w:tcPr>
                <w:p w14:paraId="4B78B56B" w14:textId="477CE2F2" w:rsidR="00454D82" w:rsidRPr="0090261B" w:rsidRDefault="0090261B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BSc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Mishell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Vasquez Morales (Asteraceae genomics,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tbd</w:t>
                  </w:r>
                  <w:proofErr w:type="spellEnd"/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2302" w:type="dxa"/>
                </w:tcPr>
                <w:p w14:paraId="70D4BA30" w14:textId="0B67A332" w:rsidR="00454D82" w:rsidRPr="0090261B" w:rsidRDefault="0090261B" w:rsidP="003B404D">
                  <w:pPr>
                    <w:pStyle w:val="BodyText"/>
                    <w:spacing w:after="0"/>
                    <w:rPr>
                      <w:szCs w:val="22"/>
                      <w:lang w:val="en-US"/>
                    </w:rPr>
                  </w:pPr>
                  <w:r w:rsidRPr="0090261B">
                    <w:rPr>
                      <w:szCs w:val="22"/>
                      <w:lang w:val="en-US"/>
                    </w:rPr>
                    <w:t>Co-</w:t>
                  </w:r>
                  <w:r w:rsidR="00697F71">
                    <w:rPr>
                      <w:szCs w:val="22"/>
                      <w:lang w:val="en-US"/>
                    </w:rPr>
                    <w:t xml:space="preserve">advisor </w:t>
                  </w:r>
                  <w:r w:rsidRPr="0090261B">
                    <w:rPr>
                      <w:szCs w:val="22"/>
                      <w:lang w:val="en-US"/>
                    </w:rPr>
                    <w:t>(U. Of Hawai’i, Hilo, US</w:t>
                  </w:r>
                  <w:r>
                    <w:rPr>
                      <w:szCs w:val="22"/>
                      <w:lang w:val="en-US"/>
                    </w:rPr>
                    <w:t>A</w:t>
                  </w:r>
                  <w:r w:rsidRPr="0090261B">
                    <w:rPr>
                      <w:szCs w:val="22"/>
                      <w:lang w:val="en-US"/>
                    </w:rPr>
                    <w:t>)</w:t>
                  </w:r>
                </w:p>
              </w:tc>
            </w:tr>
            <w:tr w:rsidR="0030531A" w:rsidRPr="00D4246D" w14:paraId="7B293BF4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5E126D8A" w14:textId="1DE984AC" w:rsidR="0030531A" w:rsidRDefault="0030531A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2022</w:t>
                  </w:r>
                </w:p>
              </w:tc>
              <w:tc>
                <w:tcPr>
                  <w:tcW w:w="6739" w:type="dxa"/>
                </w:tcPr>
                <w:p w14:paraId="040142D8" w14:textId="1D1B37C1" w:rsidR="0030531A" w:rsidRPr="0030531A" w:rsidRDefault="0030531A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BSc</w:t>
                  </w:r>
                  <w:r>
                    <w:rPr>
                      <w:szCs w:val="22"/>
                      <w:lang w:val="en-GB"/>
                    </w:rPr>
                    <w:t xml:space="preserve"> Pavel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Énriquez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(</w:t>
                  </w:r>
                  <w:r w:rsidR="00282710">
                    <w:rPr>
                      <w:szCs w:val="22"/>
                      <w:lang w:val="en-GB"/>
                    </w:rPr>
                    <w:t xml:space="preserve">“Chloroplast phylogenetics of the </w:t>
                  </w:r>
                  <w:proofErr w:type="spellStart"/>
                  <w:r w:rsidR="00282710" w:rsidRPr="00282710">
                    <w:rPr>
                      <w:i/>
                      <w:iCs/>
                      <w:szCs w:val="22"/>
                      <w:lang w:val="en-GB"/>
                    </w:rPr>
                    <w:t>Scalesia</w:t>
                  </w:r>
                  <w:proofErr w:type="spellEnd"/>
                  <w:r w:rsidR="00282710">
                    <w:rPr>
                      <w:i/>
                      <w:iCs/>
                      <w:szCs w:val="22"/>
                      <w:lang w:val="en-GB"/>
                    </w:rPr>
                    <w:t xml:space="preserve"> </w:t>
                  </w:r>
                  <w:r w:rsidR="00282710" w:rsidRPr="00282710">
                    <w:rPr>
                      <w:szCs w:val="22"/>
                      <w:lang w:val="en-GB"/>
                    </w:rPr>
                    <w:t>radiation</w:t>
                  </w:r>
                  <w:r w:rsidR="00282710">
                    <w:rPr>
                      <w:szCs w:val="22"/>
                      <w:lang w:val="en-GB"/>
                    </w:rPr>
                    <w:t>”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2302" w:type="dxa"/>
                </w:tcPr>
                <w:p w14:paraId="3F6E07AD" w14:textId="41BE3D6B" w:rsidR="0030531A" w:rsidRPr="00454D82" w:rsidRDefault="00697F71" w:rsidP="003B404D">
                  <w:pPr>
                    <w:pStyle w:val="BodyText"/>
                    <w:spacing w:after="0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GB"/>
                    </w:rPr>
                    <w:t>Main advisor</w:t>
                  </w:r>
                  <w:r>
                    <w:rPr>
                      <w:b/>
                      <w:bCs/>
                      <w:szCs w:val="22"/>
                      <w:lang w:val="en-US"/>
                    </w:rPr>
                    <w:t xml:space="preserve"> </w:t>
                  </w:r>
                  <w:r w:rsidR="0030531A" w:rsidRPr="00454D82">
                    <w:rPr>
                      <w:szCs w:val="22"/>
                      <w:lang w:val="en-US"/>
                    </w:rPr>
                    <w:t>(</w:t>
                  </w:r>
                  <w:r w:rsidR="0090261B">
                    <w:rPr>
                      <w:szCs w:val="22"/>
                      <w:lang w:val="en-US"/>
                    </w:rPr>
                    <w:t>ESPE</w:t>
                  </w:r>
                  <w:r w:rsidR="00D402DE">
                    <w:rPr>
                      <w:szCs w:val="22"/>
                      <w:lang w:val="en-US"/>
                    </w:rPr>
                    <w:t xml:space="preserve"> University</w:t>
                  </w:r>
                  <w:r w:rsidR="00454D82" w:rsidRPr="00454D82">
                    <w:rPr>
                      <w:szCs w:val="22"/>
                      <w:lang w:val="en-US"/>
                    </w:rPr>
                    <w:t>, Ecuador</w:t>
                  </w:r>
                  <w:r w:rsidR="0030531A" w:rsidRPr="00454D82">
                    <w:rPr>
                      <w:szCs w:val="22"/>
                      <w:lang w:val="en-US"/>
                    </w:rPr>
                    <w:t>)</w:t>
                  </w:r>
                </w:p>
              </w:tc>
            </w:tr>
            <w:tr w:rsidR="007F0574" w:rsidRPr="00D4246D" w14:paraId="28B31A54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4CBABB13" w14:textId="7008532F" w:rsidR="007F0574" w:rsidRDefault="007F0574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2021-22</w:t>
                  </w:r>
                </w:p>
              </w:tc>
              <w:tc>
                <w:tcPr>
                  <w:tcW w:w="6739" w:type="dxa"/>
                </w:tcPr>
                <w:p w14:paraId="32A7AD35" w14:textId="52071D9F" w:rsidR="007F0574" w:rsidRPr="007F0574" w:rsidRDefault="007F0574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BSc </w:t>
                  </w:r>
                  <w:proofErr w:type="spellStart"/>
                  <w:r>
                    <w:rPr>
                      <w:b/>
                      <w:bCs/>
                      <w:szCs w:val="22"/>
                      <w:lang w:val="en-GB"/>
                    </w:rPr>
                    <w:t>honors’</w:t>
                  </w:r>
                  <w:proofErr w:type="spellEnd"/>
                  <w:r>
                    <w:rPr>
                      <w:b/>
                      <w:bCs/>
                      <w:szCs w:val="22"/>
                      <w:lang w:val="en-GB"/>
                    </w:rPr>
                    <w:t xml:space="preserve"> student: </w:t>
                  </w:r>
                  <w:r>
                    <w:rPr>
                      <w:szCs w:val="22"/>
                      <w:lang w:val="en-GB"/>
                    </w:rPr>
                    <w:t>Heidi Yang (“</w:t>
                  </w:r>
                  <w:r w:rsidR="00B61F0B">
                    <w:rPr>
                      <w:szCs w:val="22"/>
                      <w:lang w:val="en-GB"/>
                    </w:rPr>
                    <w:t xml:space="preserve">Evolution of transposable elements in the </w:t>
                  </w:r>
                  <w:proofErr w:type="spellStart"/>
                  <w:r w:rsidR="00B61F0B" w:rsidRPr="00B61F0B">
                    <w:rPr>
                      <w:i/>
                      <w:iCs/>
                      <w:szCs w:val="22"/>
                      <w:lang w:val="en-GB"/>
                    </w:rPr>
                    <w:t>Tetragnatha</w:t>
                  </w:r>
                  <w:proofErr w:type="spellEnd"/>
                  <w:r w:rsidR="00B61F0B">
                    <w:rPr>
                      <w:szCs w:val="22"/>
                      <w:lang w:val="en-GB"/>
                    </w:rPr>
                    <w:t xml:space="preserve"> radiation</w:t>
                  </w:r>
                  <w:r>
                    <w:rPr>
                      <w:szCs w:val="22"/>
                      <w:lang w:val="en-GB"/>
                    </w:rPr>
                    <w:t>”)</w:t>
                  </w:r>
                </w:p>
              </w:tc>
              <w:tc>
                <w:tcPr>
                  <w:tcW w:w="2302" w:type="dxa"/>
                </w:tcPr>
                <w:p w14:paraId="65AC93E8" w14:textId="0CDB3190" w:rsidR="007F0574" w:rsidRPr="00D95509" w:rsidRDefault="000379AA" w:rsidP="003B404D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Main </w:t>
                  </w:r>
                  <w:r w:rsidR="00697F71">
                    <w:rPr>
                      <w:szCs w:val="22"/>
                      <w:lang w:val="en-US"/>
                    </w:rPr>
                    <w:t>advisor</w:t>
                  </w:r>
                  <w:r w:rsidR="00697F71">
                    <w:rPr>
                      <w:szCs w:val="22"/>
                      <w:lang w:val="en-GB"/>
                    </w:rPr>
                    <w:t xml:space="preserve"> </w:t>
                  </w:r>
                  <w:r w:rsidR="00B61F0B">
                    <w:rPr>
                      <w:szCs w:val="22"/>
                      <w:lang w:val="en-GB"/>
                    </w:rPr>
                    <w:t>(UC Berkeley</w:t>
                  </w:r>
                  <w:r w:rsidR="0090261B">
                    <w:rPr>
                      <w:szCs w:val="22"/>
                      <w:lang w:val="en-GB"/>
                    </w:rPr>
                    <w:t>, US</w:t>
                  </w:r>
                  <w:r w:rsidR="00D402DE">
                    <w:rPr>
                      <w:szCs w:val="22"/>
                      <w:lang w:val="en-GB"/>
                    </w:rPr>
                    <w:t>A</w:t>
                  </w:r>
                  <w:r w:rsidR="00B61F0B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3B404D" w:rsidRPr="00D4246D" w14:paraId="48E4F32E" w14:textId="77777777" w:rsidTr="000379AA">
              <w:trPr>
                <w:trHeight w:val="256"/>
              </w:trPr>
              <w:tc>
                <w:tcPr>
                  <w:tcW w:w="1014" w:type="dxa"/>
                </w:tcPr>
                <w:p w14:paraId="2BAD7CC3" w14:textId="3EA2E5DD" w:rsidR="003B404D" w:rsidRPr="00D4246D" w:rsidRDefault="003B404D" w:rsidP="003B404D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2020-22</w:t>
                  </w:r>
                </w:p>
              </w:tc>
              <w:tc>
                <w:tcPr>
                  <w:tcW w:w="6739" w:type="dxa"/>
                </w:tcPr>
                <w:p w14:paraId="3998037B" w14:textId="265BD069" w:rsidR="003B404D" w:rsidRPr="00D95509" w:rsidRDefault="003B404D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MSc</w:t>
                  </w:r>
                  <w:r w:rsidR="00D95509">
                    <w:rPr>
                      <w:b/>
                      <w:bCs/>
                      <w:szCs w:val="22"/>
                      <w:lang w:val="en-GB"/>
                    </w:rPr>
                    <w:t xml:space="preserve"> </w:t>
                  </w:r>
                  <w:r w:rsidR="00D95509">
                    <w:rPr>
                      <w:szCs w:val="22"/>
                      <w:lang w:val="en-GB"/>
                    </w:rPr>
                    <w:t>Nina Casillas (</w:t>
                  </w:r>
                  <w:r w:rsidR="007A111B">
                    <w:rPr>
                      <w:szCs w:val="22"/>
                      <w:lang w:val="en-GB"/>
                    </w:rPr>
                    <w:t>“</w:t>
                  </w:r>
                  <w:r w:rsidR="007A111B" w:rsidRPr="007A111B">
                    <w:rPr>
                      <w:szCs w:val="22"/>
                      <w:lang w:val="en-GB"/>
                    </w:rPr>
                    <w:t>Genomic basis for stripe morphs in European</w:t>
                  </w:r>
                  <w:r w:rsidR="007A111B">
                    <w:rPr>
                      <w:szCs w:val="22"/>
                      <w:lang w:val="en-GB"/>
                    </w:rPr>
                    <w:t xml:space="preserve"> </w:t>
                  </w:r>
                  <w:r w:rsidR="007A111B" w:rsidRPr="007A111B">
                    <w:rPr>
                      <w:szCs w:val="22"/>
                      <w:lang w:val="en-GB"/>
                    </w:rPr>
                    <w:t>adders</w:t>
                  </w:r>
                  <w:r w:rsidR="007A111B">
                    <w:rPr>
                      <w:szCs w:val="22"/>
                      <w:lang w:val="en-GB"/>
                    </w:rPr>
                    <w:t>”</w:t>
                  </w:r>
                  <w:r w:rsidR="00D95509">
                    <w:rPr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2302" w:type="dxa"/>
                </w:tcPr>
                <w:p w14:paraId="17CA59D5" w14:textId="0EE41BF2" w:rsidR="003B404D" w:rsidRPr="00D95509" w:rsidRDefault="00C359DA" w:rsidP="003B404D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</w:t>
                  </w:r>
                  <w:r w:rsidR="00697F71">
                    <w:rPr>
                      <w:szCs w:val="22"/>
                      <w:lang w:val="en-US"/>
                    </w:rPr>
                    <w:t>advisor</w:t>
                  </w:r>
                  <w:r w:rsidR="00697F71" w:rsidRPr="00D95509">
                    <w:rPr>
                      <w:szCs w:val="22"/>
                      <w:lang w:val="en-GB"/>
                    </w:rPr>
                    <w:t xml:space="preserve"> </w:t>
                  </w:r>
                  <w:r w:rsidR="00D95509" w:rsidRPr="00D95509">
                    <w:rPr>
                      <w:szCs w:val="22"/>
                      <w:lang w:val="en-GB"/>
                    </w:rPr>
                    <w:t>(N</w:t>
                  </w:r>
                  <w:r w:rsidR="00D95509">
                    <w:rPr>
                      <w:szCs w:val="22"/>
                      <w:lang w:val="en-GB"/>
                    </w:rPr>
                    <w:t>TNU)</w:t>
                  </w:r>
                </w:p>
              </w:tc>
            </w:tr>
            <w:tr w:rsidR="00680E03" w:rsidRPr="00D4246D" w14:paraId="38B9EEF3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3F0933DE" w14:textId="55A7289E" w:rsidR="00680E03" w:rsidRDefault="00680E03" w:rsidP="00680E03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2020-21</w:t>
                  </w:r>
                </w:p>
              </w:tc>
              <w:tc>
                <w:tcPr>
                  <w:tcW w:w="6739" w:type="dxa"/>
                </w:tcPr>
                <w:p w14:paraId="5F179933" w14:textId="2B571A5F" w:rsidR="00680E03" w:rsidRDefault="00680E03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MSc </w:t>
                  </w:r>
                  <w:r>
                    <w:rPr>
                      <w:szCs w:val="22"/>
                      <w:lang w:val="en-GB"/>
                    </w:rPr>
                    <w:t xml:space="preserve">Adel </w:t>
                  </w:r>
                  <w:proofErr w:type="spellStart"/>
                  <w:r w:rsidR="00923736">
                    <w:rPr>
                      <w:szCs w:val="22"/>
                      <w:lang w:val="en-GB"/>
                    </w:rPr>
                    <w:t>Dehkordi</w:t>
                  </w:r>
                  <w:proofErr w:type="spellEnd"/>
                  <w:r w:rsidR="00923736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>(</w:t>
                  </w:r>
                  <w:r w:rsidR="007A111B">
                    <w:rPr>
                      <w:szCs w:val="22"/>
                      <w:lang w:val="en-GB"/>
                    </w:rPr>
                    <w:t xml:space="preserve">“Population genomic signatures of glaciation in </w:t>
                  </w:r>
                  <w:proofErr w:type="spellStart"/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>Stygocapitella</w:t>
                  </w:r>
                  <w:proofErr w:type="spellEnd"/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>zecae</w:t>
                  </w:r>
                  <w:proofErr w:type="spellEnd"/>
                  <w:r w:rsidR="007A111B">
                    <w:rPr>
                      <w:i/>
                      <w:iCs/>
                      <w:szCs w:val="22"/>
                      <w:lang w:val="en-GB"/>
                    </w:rPr>
                    <w:t xml:space="preserve"> </w:t>
                  </w:r>
                  <w:r w:rsidR="007A111B">
                    <w:rPr>
                      <w:szCs w:val="22"/>
                      <w:lang w:val="en-GB"/>
                    </w:rPr>
                    <w:t xml:space="preserve">and </w:t>
                  </w:r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 xml:space="preserve">S. </w:t>
                  </w:r>
                  <w:proofErr w:type="spellStart"/>
                  <w:r w:rsidR="007A111B" w:rsidRPr="007A111B">
                    <w:rPr>
                      <w:i/>
                      <w:iCs/>
                      <w:szCs w:val="22"/>
                      <w:lang w:val="en-GB"/>
                    </w:rPr>
                    <w:t>westheidei</w:t>
                  </w:r>
                  <w:proofErr w:type="spellEnd"/>
                  <w:r w:rsidR="007A111B">
                    <w:rPr>
                      <w:szCs w:val="22"/>
                      <w:lang w:val="en-GB"/>
                    </w:rPr>
                    <w:t>”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  <w:tc>
                <w:tcPr>
                  <w:tcW w:w="2302" w:type="dxa"/>
                </w:tcPr>
                <w:p w14:paraId="275D134B" w14:textId="083A3601" w:rsidR="00680E03" w:rsidRPr="00D95509" w:rsidRDefault="00C359DA" w:rsidP="00680E03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o-supervisor</w:t>
                  </w:r>
                  <w:r w:rsidRPr="00D95509">
                    <w:rPr>
                      <w:szCs w:val="22"/>
                      <w:lang w:val="en-GB"/>
                    </w:rPr>
                    <w:t xml:space="preserve"> </w:t>
                  </w:r>
                  <w:r w:rsidR="00680E03" w:rsidRPr="00D95509">
                    <w:rPr>
                      <w:szCs w:val="22"/>
                      <w:lang w:val="en-GB"/>
                    </w:rPr>
                    <w:t>(</w:t>
                  </w:r>
                  <w:r w:rsidR="00680E03">
                    <w:rPr>
                      <w:szCs w:val="22"/>
                      <w:lang w:val="en-GB"/>
                    </w:rPr>
                    <w:t>University of Oslo)</w:t>
                  </w:r>
                </w:p>
              </w:tc>
            </w:tr>
            <w:tr w:rsidR="00D95509" w:rsidRPr="00D4246D" w14:paraId="7694EF3E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12520B66" w14:textId="1B6B8CB4" w:rsidR="00D95509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2020-21</w:t>
                  </w:r>
                </w:p>
              </w:tc>
              <w:tc>
                <w:tcPr>
                  <w:tcW w:w="6739" w:type="dxa"/>
                </w:tcPr>
                <w:p w14:paraId="708BF9CE" w14:textId="0735DDA5" w:rsidR="00D95509" w:rsidRPr="00D95509" w:rsidRDefault="00D95509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MSc </w:t>
                  </w:r>
                  <w:r>
                    <w:rPr>
                      <w:szCs w:val="22"/>
                      <w:lang w:val="en-GB"/>
                    </w:rPr>
                    <w:t xml:space="preserve">Jaime Morin Lagos (“A comprehensive mitogenome phylogeny of the avian tribe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Arini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with emphasis in </w:t>
                  </w:r>
                  <w:r>
                    <w:rPr>
                      <w:i/>
                      <w:iCs/>
                      <w:szCs w:val="22"/>
                      <w:lang w:val="en-GB"/>
                    </w:rPr>
                    <w:t>Ara</w:t>
                  </w:r>
                  <w:r>
                    <w:rPr>
                      <w:szCs w:val="22"/>
                      <w:lang w:val="en-GB"/>
                    </w:rPr>
                    <w:t xml:space="preserve"> species”)</w:t>
                  </w:r>
                </w:p>
              </w:tc>
              <w:tc>
                <w:tcPr>
                  <w:tcW w:w="2302" w:type="dxa"/>
                </w:tcPr>
                <w:p w14:paraId="44FB450D" w14:textId="165EFCB6" w:rsidR="00D95509" w:rsidRPr="00D95509" w:rsidRDefault="00C359DA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o-supervisor</w:t>
                  </w:r>
                  <w:r w:rsidRPr="00D95509">
                    <w:rPr>
                      <w:szCs w:val="22"/>
                      <w:lang w:val="en-GB"/>
                    </w:rPr>
                    <w:t xml:space="preserve"> </w:t>
                  </w:r>
                  <w:r w:rsidR="00D95509" w:rsidRPr="00D95509">
                    <w:rPr>
                      <w:szCs w:val="22"/>
                      <w:lang w:val="en-GB"/>
                    </w:rPr>
                    <w:t>(N</w:t>
                  </w:r>
                  <w:r w:rsidR="00D95509">
                    <w:rPr>
                      <w:szCs w:val="22"/>
                      <w:lang w:val="en-GB"/>
                    </w:rPr>
                    <w:t>TNU)</w:t>
                  </w:r>
                </w:p>
              </w:tc>
            </w:tr>
            <w:tr w:rsidR="00D95509" w:rsidRPr="00D4246D" w14:paraId="5E4BDE08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14947E80" w14:textId="44C3D470" w:rsidR="00D95509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6739" w:type="dxa"/>
                </w:tcPr>
                <w:p w14:paraId="1FC5B9E3" w14:textId="57202F7D" w:rsidR="00D95509" w:rsidRDefault="00D95509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BSc </w:t>
                  </w:r>
                  <w:r>
                    <w:rPr>
                      <w:szCs w:val="22"/>
                      <w:lang w:val="en-GB"/>
                    </w:rPr>
                    <w:t>Kenzie Weiss-</w:t>
                  </w:r>
                  <w:proofErr w:type="spellStart"/>
                  <w:proofErr w:type="gramStart"/>
                  <w:r>
                    <w:rPr>
                      <w:szCs w:val="22"/>
                      <w:lang w:val="en-GB"/>
                    </w:rPr>
                    <w:t>Mercord</w:t>
                  </w:r>
                  <w:proofErr w:type="spellEnd"/>
                  <w:r>
                    <w:rPr>
                      <w:szCs w:val="22"/>
                      <w:lang w:val="en-GB"/>
                    </w:rPr>
                    <w:t>(</w:t>
                  </w:r>
                  <w:proofErr w:type="gramEnd"/>
                  <w:r>
                    <w:rPr>
                      <w:szCs w:val="22"/>
                      <w:lang w:val="en-GB"/>
                    </w:rPr>
                    <w:t xml:space="preserve">“Parallel evolution, Convergence and adaptation in the </w:t>
                  </w:r>
                  <w:proofErr w:type="spellStart"/>
                  <w:r w:rsidRPr="0064080E">
                    <w:rPr>
                      <w:i/>
                      <w:iCs/>
                      <w:szCs w:val="22"/>
                      <w:lang w:val="en-GB"/>
                    </w:rPr>
                    <w:t>Tetragnatha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spider adaptive radiation”)</w:t>
                  </w:r>
                </w:p>
              </w:tc>
              <w:tc>
                <w:tcPr>
                  <w:tcW w:w="2302" w:type="dxa"/>
                </w:tcPr>
                <w:p w14:paraId="7F78F494" w14:textId="6528690E" w:rsidR="00D95509" w:rsidRPr="004F7F0E" w:rsidRDefault="00697F71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Main advisor</w:t>
                  </w:r>
                  <w:r w:rsidR="00D95509">
                    <w:rPr>
                      <w:szCs w:val="22"/>
                      <w:lang w:val="en-GB"/>
                    </w:rPr>
                    <w:t xml:space="preserve"> (UC Berkeley)</w:t>
                  </w:r>
                </w:p>
              </w:tc>
            </w:tr>
            <w:tr w:rsidR="00D95509" w:rsidRPr="00D4246D" w14:paraId="43DCF493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1F91B3F2" w14:textId="77777777" w:rsidR="00D95509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6739" w:type="dxa"/>
                </w:tcPr>
                <w:p w14:paraId="33B118FE" w14:textId="645751E2" w:rsidR="00D95509" w:rsidRPr="0064080E" w:rsidRDefault="00D95509" w:rsidP="00923736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 xml:space="preserve">BSc </w:t>
                  </w:r>
                  <w:r>
                    <w:rPr>
                      <w:szCs w:val="22"/>
                      <w:lang w:val="en-GB"/>
                    </w:rPr>
                    <w:t xml:space="preserve">Shi Lin (“Parallel evolution, Convergence and adaptation in the </w:t>
                  </w:r>
                  <w:proofErr w:type="spellStart"/>
                  <w:r w:rsidRPr="0064080E">
                    <w:rPr>
                      <w:i/>
                      <w:iCs/>
                      <w:szCs w:val="22"/>
                      <w:lang w:val="en-GB"/>
                    </w:rPr>
                    <w:t>Tetragnatha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spider adaptive radiation”)</w:t>
                  </w:r>
                </w:p>
              </w:tc>
              <w:tc>
                <w:tcPr>
                  <w:tcW w:w="2302" w:type="dxa"/>
                </w:tcPr>
                <w:p w14:paraId="2C188617" w14:textId="55D2519B" w:rsidR="00D95509" w:rsidRPr="0064080E" w:rsidRDefault="00697F71" w:rsidP="00D95509">
                  <w:pPr>
                    <w:pStyle w:val="BodyText"/>
                    <w:spacing w:after="0"/>
                    <w:rPr>
                      <w:szCs w:val="22"/>
                      <w:lang w:val="nb-NO"/>
                    </w:rPr>
                  </w:pPr>
                  <w:r>
                    <w:rPr>
                      <w:szCs w:val="22"/>
                      <w:lang w:val="en-GB"/>
                    </w:rPr>
                    <w:t xml:space="preserve">Main advisor </w:t>
                  </w:r>
                  <w:r w:rsidR="00D95509" w:rsidRPr="0064080E">
                    <w:rPr>
                      <w:szCs w:val="22"/>
                      <w:lang w:val="nb-NO"/>
                    </w:rPr>
                    <w:t>(UC</w:t>
                  </w:r>
                  <w:r w:rsidR="00D95509">
                    <w:rPr>
                      <w:szCs w:val="22"/>
                      <w:lang w:val="nb-NO"/>
                    </w:rPr>
                    <w:t xml:space="preserve"> </w:t>
                  </w:r>
                  <w:r w:rsidR="00D95509" w:rsidRPr="0064080E">
                    <w:rPr>
                      <w:szCs w:val="22"/>
                      <w:lang w:val="nb-NO"/>
                    </w:rPr>
                    <w:t>Berkeley)</w:t>
                  </w:r>
                </w:p>
              </w:tc>
            </w:tr>
            <w:tr w:rsidR="00D95509" w:rsidRPr="00D4246D" w14:paraId="0E8796D9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0E9F8B8A" w14:textId="77777777" w:rsidR="00D95509" w:rsidRPr="00D4246D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2019-21</w:t>
                  </w:r>
                </w:p>
              </w:tc>
              <w:tc>
                <w:tcPr>
                  <w:tcW w:w="6739" w:type="dxa"/>
                </w:tcPr>
                <w:p w14:paraId="19B8E256" w14:textId="19DFB584" w:rsidR="00D95509" w:rsidRDefault="00D95509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>
                    <w:rPr>
                      <w:b/>
                      <w:bCs/>
                      <w:szCs w:val="22"/>
                      <w:lang w:val="en-GB"/>
                    </w:rPr>
                    <w:t>BSc</w:t>
                  </w:r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r>
                    <w:rPr>
                      <w:szCs w:val="22"/>
                      <w:lang w:val="en-GB"/>
                    </w:rPr>
                    <w:t xml:space="preserve">Marius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Maurstad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(“</w:t>
                  </w:r>
                  <w:r>
                    <w:rPr>
                      <w:szCs w:val="22"/>
                      <w:lang w:val="en-GB"/>
                    </w:rPr>
                    <w:t xml:space="preserve">Removing the poisoned apples: a simple method to improve </w:t>
                  </w:r>
                  <w:proofErr w:type="spellStart"/>
                  <w:r>
                    <w:rPr>
                      <w:szCs w:val="22"/>
                      <w:lang w:val="en-GB"/>
                    </w:rPr>
                    <w:t>RADseq</w:t>
                  </w:r>
                  <w:proofErr w:type="spellEnd"/>
                  <w:r>
                    <w:rPr>
                      <w:szCs w:val="22"/>
                      <w:lang w:val="en-GB"/>
                    </w:rPr>
                    <w:t xml:space="preserve"> inference</w:t>
                  </w:r>
                  <w:r w:rsidRPr="00D4246D">
                    <w:rPr>
                      <w:szCs w:val="22"/>
                      <w:lang w:val="en-GB"/>
                    </w:rPr>
                    <w:t>”)</w:t>
                  </w:r>
                </w:p>
              </w:tc>
              <w:tc>
                <w:tcPr>
                  <w:tcW w:w="2302" w:type="dxa"/>
                </w:tcPr>
                <w:p w14:paraId="64CFAF5E" w14:textId="6C1C7D8E" w:rsidR="00D95509" w:rsidRDefault="00697F71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Main advisor </w:t>
                  </w:r>
                  <w:r w:rsidR="00D95509" w:rsidRPr="00D4246D">
                    <w:rPr>
                      <w:szCs w:val="22"/>
                      <w:lang w:val="en-GB"/>
                    </w:rPr>
                    <w:t>(University of Oslo)</w:t>
                  </w:r>
                </w:p>
              </w:tc>
            </w:tr>
            <w:tr w:rsidR="00D95509" w:rsidRPr="00D4246D" w14:paraId="75491208" w14:textId="77777777" w:rsidTr="009C49BD">
              <w:trPr>
                <w:trHeight w:val="539"/>
              </w:trPr>
              <w:tc>
                <w:tcPr>
                  <w:tcW w:w="1014" w:type="dxa"/>
                </w:tcPr>
                <w:p w14:paraId="02B2B351" w14:textId="77777777" w:rsidR="00D95509" w:rsidRPr="00D4246D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2019-21</w:t>
                  </w:r>
                </w:p>
              </w:tc>
              <w:tc>
                <w:tcPr>
                  <w:tcW w:w="6739" w:type="dxa"/>
                </w:tcPr>
                <w:p w14:paraId="1C95CB8C" w14:textId="7D059B90" w:rsidR="00D95509" w:rsidRPr="00D4246D" w:rsidRDefault="00D95509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MSc</w:t>
                  </w:r>
                  <w:r w:rsidR="000379AA"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Stian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Helsem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(“How old are these worms? Dating the Annelid phylogenetic tree”)</w:t>
                  </w:r>
                </w:p>
              </w:tc>
              <w:tc>
                <w:tcPr>
                  <w:tcW w:w="2302" w:type="dxa"/>
                </w:tcPr>
                <w:p w14:paraId="39AE7847" w14:textId="563EF897" w:rsidR="00D95509" w:rsidRPr="00D4246D" w:rsidRDefault="00C359DA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</w:t>
                  </w:r>
                  <w:r w:rsidR="00697F71">
                    <w:rPr>
                      <w:szCs w:val="22"/>
                      <w:lang w:val="en-US"/>
                    </w:rPr>
                    <w:t xml:space="preserve"> advisor</w:t>
                  </w:r>
                  <w:r w:rsidR="00697F71">
                    <w:rPr>
                      <w:szCs w:val="22"/>
                      <w:lang w:val="en-GB"/>
                    </w:rPr>
                    <w:t xml:space="preserve"> </w:t>
                  </w:r>
                  <w:r w:rsidR="00D95509" w:rsidRPr="00D4246D">
                    <w:rPr>
                      <w:szCs w:val="22"/>
                      <w:lang w:val="en-GB"/>
                    </w:rPr>
                    <w:t>(University of Oslo)</w:t>
                  </w:r>
                </w:p>
              </w:tc>
            </w:tr>
            <w:tr w:rsidR="00D95509" w:rsidRPr="00D4246D" w14:paraId="1C579808" w14:textId="77777777" w:rsidTr="009C49BD">
              <w:trPr>
                <w:trHeight w:val="527"/>
              </w:trPr>
              <w:tc>
                <w:tcPr>
                  <w:tcW w:w="1014" w:type="dxa"/>
                </w:tcPr>
                <w:p w14:paraId="0F45BFBC" w14:textId="77777777" w:rsidR="00D95509" w:rsidRPr="00D4246D" w:rsidRDefault="00D95509" w:rsidP="00D95509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2018-20</w:t>
                  </w:r>
                </w:p>
              </w:tc>
              <w:tc>
                <w:tcPr>
                  <w:tcW w:w="6739" w:type="dxa"/>
                </w:tcPr>
                <w:p w14:paraId="01D94879" w14:textId="08CC0428" w:rsidR="00D95509" w:rsidRPr="00D4246D" w:rsidRDefault="00D95509" w:rsidP="00923736">
                  <w:pPr>
                    <w:pStyle w:val="Instelling"/>
                    <w:spacing w:before="0"/>
                    <w:rPr>
                      <w:b/>
                      <w:bCs/>
                      <w:szCs w:val="22"/>
                      <w:lang w:val="en-GB"/>
                    </w:rPr>
                  </w:pPr>
                  <w:r w:rsidRPr="00D4246D">
                    <w:rPr>
                      <w:b/>
                      <w:bCs/>
                      <w:szCs w:val="22"/>
                      <w:lang w:val="en-GB"/>
                    </w:rPr>
                    <w:t>MSc</w:t>
                  </w:r>
                  <w:r w:rsidRPr="00D4246D">
                    <w:rPr>
                      <w:szCs w:val="22"/>
                      <w:lang w:val="en-GB"/>
                    </w:rPr>
                    <w:t xml:space="preserve"> Astrid Bang (“Metabarcoding of </w:t>
                  </w:r>
                  <w:proofErr w:type="spellStart"/>
                  <w:r w:rsidRPr="00D4246D">
                    <w:rPr>
                      <w:szCs w:val="22"/>
                      <w:lang w:val="en-GB"/>
                    </w:rPr>
                    <w:t>Kinorhyncha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from the Oslo Fjord”)</w:t>
                  </w:r>
                </w:p>
              </w:tc>
              <w:tc>
                <w:tcPr>
                  <w:tcW w:w="2302" w:type="dxa"/>
                </w:tcPr>
                <w:p w14:paraId="07BDEDC7" w14:textId="22274092" w:rsidR="00D95509" w:rsidRPr="00D4246D" w:rsidRDefault="00C359DA" w:rsidP="00D95509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C</w:t>
                  </w:r>
                  <w:r w:rsidRPr="00C359DA">
                    <w:rPr>
                      <w:szCs w:val="22"/>
                      <w:lang w:val="en-GB"/>
                    </w:rPr>
                    <w:t>o-</w:t>
                  </w:r>
                  <w:r w:rsidR="00697F71">
                    <w:rPr>
                      <w:szCs w:val="22"/>
                      <w:lang w:val="en-US"/>
                    </w:rPr>
                    <w:t xml:space="preserve"> advisor</w:t>
                  </w:r>
                  <w:r w:rsidR="00697F71">
                    <w:rPr>
                      <w:szCs w:val="22"/>
                      <w:lang w:val="en-GB"/>
                    </w:rPr>
                    <w:t xml:space="preserve"> </w:t>
                  </w:r>
                  <w:r w:rsidR="00D95509" w:rsidRPr="00D4246D">
                    <w:rPr>
                      <w:szCs w:val="22"/>
                      <w:lang w:val="en-GB"/>
                    </w:rPr>
                    <w:t>(University of Oslo)</w:t>
                  </w:r>
                </w:p>
              </w:tc>
            </w:tr>
          </w:tbl>
          <w:p w14:paraId="67701FDE" w14:textId="505D13F7" w:rsidR="008767F3" w:rsidRPr="00322091" w:rsidRDefault="008767F3" w:rsidP="008767F3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 xml:space="preserve">Peer Review </w:t>
            </w:r>
            <w:r w:rsidR="00D478F4">
              <w:rPr>
                <w:b/>
                <w:bCs/>
                <w:sz w:val="22"/>
                <w:szCs w:val="22"/>
                <w:lang w:val="en-GB"/>
              </w:rPr>
              <w:t>contribution</w:t>
            </w:r>
          </w:p>
          <w:tbl>
            <w:tblPr>
              <w:tblStyle w:val="TableGrid"/>
              <w:tblW w:w="102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260"/>
            </w:tblGrid>
            <w:tr w:rsidR="00495F28" w:rsidRPr="00D4246D" w14:paraId="0055C01B" w14:textId="77777777" w:rsidTr="00495F28">
              <w:trPr>
                <w:trHeight w:hRule="exact" w:val="882"/>
              </w:trPr>
              <w:tc>
                <w:tcPr>
                  <w:tcW w:w="10227" w:type="dxa"/>
                  <w:gridSpan w:val="2"/>
                </w:tcPr>
                <w:p w14:paraId="13A371E9" w14:textId="1E417440" w:rsidR="00495F28" w:rsidRDefault="00495F28" w:rsidP="008767F3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495F28">
                    <w:rPr>
                      <w:b/>
                      <w:bCs/>
                      <w:szCs w:val="22"/>
                      <w:lang w:val="en-GB"/>
                    </w:rPr>
                    <w:t>Statement about reviewing</w:t>
                  </w:r>
                  <w:r>
                    <w:rPr>
                      <w:b/>
                      <w:bCs/>
                      <w:szCs w:val="22"/>
                      <w:lang w:val="en-GB"/>
                    </w:rPr>
                    <w:t>:</w:t>
                  </w:r>
                  <w:r>
                    <w:rPr>
                      <w:szCs w:val="22"/>
                      <w:lang w:val="en-GB"/>
                    </w:rPr>
                    <w:t xml:space="preserve"> </w:t>
                  </w:r>
                  <w:r w:rsidRPr="00495F28">
                    <w:rPr>
                      <w:szCs w:val="22"/>
                      <w:lang w:val="en-GB"/>
                    </w:rPr>
                    <w:t xml:space="preserve">Science depends on taxpayers’ money. We owe them that our science is free, inclusive, and that our funds do not end up in the pockets of stockholders. I therefore prioritize </w:t>
                  </w:r>
                  <w:r>
                    <w:rPr>
                      <w:szCs w:val="22"/>
                      <w:lang w:val="en-GB"/>
                    </w:rPr>
                    <w:t>reviewing</w:t>
                  </w:r>
                  <w:r w:rsidRPr="00495F28">
                    <w:rPr>
                      <w:szCs w:val="22"/>
                      <w:lang w:val="en-GB"/>
                    </w:rPr>
                    <w:t xml:space="preserve"> society-ran journals, </w:t>
                  </w:r>
                  <w:r w:rsidR="00062279">
                    <w:rPr>
                      <w:szCs w:val="22"/>
                      <w:lang w:val="en-GB"/>
                    </w:rPr>
                    <w:t xml:space="preserve">where profits flow back to </w:t>
                  </w:r>
                  <w:r w:rsidR="00DD39E4">
                    <w:rPr>
                      <w:szCs w:val="22"/>
                      <w:lang w:val="en-GB"/>
                    </w:rPr>
                    <w:t>the research community</w:t>
                  </w:r>
                  <w:r w:rsidRPr="00495F28">
                    <w:rPr>
                      <w:szCs w:val="22"/>
                      <w:lang w:val="en-GB"/>
                    </w:rPr>
                    <w:t>.</w:t>
                  </w:r>
                  <w:r w:rsidR="007E7B0F">
                    <w:rPr>
                      <w:szCs w:val="22"/>
                      <w:lang w:val="en-GB"/>
                    </w:rPr>
                    <w:t xml:space="preserve"> </w:t>
                  </w:r>
                  <w:r w:rsidR="007E7B0F" w:rsidRPr="00F807A5">
                    <w:rPr>
                      <w:b/>
                      <w:bCs/>
                      <w:lang w:val="en-GB"/>
                    </w:rPr>
                    <w:t>s</w:t>
                  </w:r>
                  <w:r w:rsidR="007E7B0F">
                    <w:rPr>
                      <w:lang w:val="en-GB"/>
                    </w:rPr>
                    <w:t xml:space="preserve"> = society journal; </w:t>
                  </w:r>
                  <w:r w:rsidR="00026BD9" w:rsidRPr="00026BD9">
                    <w:rPr>
                      <w:b/>
                      <w:bCs/>
                      <w:lang w:val="en-GB"/>
                    </w:rPr>
                    <w:t>#</w:t>
                  </w:r>
                  <w:r w:rsidR="00026BD9">
                    <w:rPr>
                      <w:lang w:val="en-GB"/>
                    </w:rPr>
                    <w:t xml:space="preserve"> </w:t>
                  </w:r>
                  <w:r w:rsidR="00A534D1">
                    <w:rPr>
                      <w:lang w:val="en-GB"/>
                    </w:rPr>
                    <w:t xml:space="preserve">= total for that </w:t>
                  </w:r>
                  <w:r w:rsidR="00026BD9">
                    <w:rPr>
                      <w:lang w:val="en-GB"/>
                    </w:rPr>
                    <w:t>journal</w:t>
                  </w:r>
                </w:p>
              </w:tc>
            </w:tr>
            <w:tr w:rsidR="00022962" w:rsidRPr="00D4246D" w14:paraId="708D16EF" w14:textId="77777777" w:rsidTr="00A534D1">
              <w:trPr>
                <w:trHeight w:hRule="exact" w:val="554"/>
              </w:trPr>
              <w:tc>
                <w:tcPr>
                  <w:tcW w:w="967" w:type="dxa"/>
                </w:tcPr>
                <w:p w14:paraId="2EDD6257" w14:textId="77777777" w:rsidR="00022962" w:rsidRDefault="00022962" w:rsidP="00022962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2023</w:t>
                  </w:r>
                </w:p>
                <w:p w14:paraId="30BC2FAB" w14:textId="263D252C" w:rsidR="00022962" w:rsidRDefault="00022962" w:rsidP="00022962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34D1">
                    <w:rPr>
                      <w:sz w:val="18"/>
                      <w:szCs w:val="18"/>
                      <w:lang w:val="en-GB"/>
                    </w:rPr>
                    <w:t>(</w:t>
                  </w:r>
                  <w:r w:rsidR="000B5FBD">
                    <w:rPr>
                      <w:sz w:val="18"/>
                      <w:szCs w:val="18"/>
                      <w:lang w:val="en-GB"/>
                    </w:rPr>
                    <w:t>3</w:t>
                  </w:r>
                  <w:r>
                    <w:rPr>
                      <w:sz w:val="18"/>
                      <w:szCs w:val="18"/>
                      <w:lang w:val="en-GB"/>
                    </w:rPr>
                    <w:t xml:space="preserve"> </w:t>
                  </w:r>
                  <w:r w:rsidRPr="00A534D1">
                    <w:rPr>
                      <w:sz w:val="18"/>
                      <w:szCs w:val="18"/>
                      <w:lang w:val="en-GB"/>
                    </w:rPr>
                    <w:t>paper</w:t>
                  </w:r>
                  <w:r w:rsidR="000B5FBD">
                    <w:rPr>
                      <w:sz w:val="18"/>
                      <w:szCs w:val="18"/>
                      <w:lang w:val="en-GB"/>
                    </w:rPr>
                    <w:t>s</w:t>
                  </w:r>
                  <w:r>
                    <w:rPr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9260" w:type="dxa"/>
                </w:tcPr>
                <w:p w14:paraId="3E7D8611" w14:textId="368785B8" w:rsidR="00022962" w:rsidRDefault="00022962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Review for </w:t>
                  </w:r>
                  <w:r w:rsidR="00CE2585">
                    <w:rPr>
                      <w:szCs w:val="22"/>
                      <w:lang w:val="en-GB"/>
                    </w:rPr>
                    <w:t xml:space="preserve">Heredity (s; 1), </w:t>
                  </w:r>
                  <w:r>
                    <w:rPr>
                      <w:szCs w:val="22"/>
                      <w:lang w:val="en-GB"/>
                    </w:rPr>
                    <w:t>Journal of Biogeography (s; 1)</w:t>
                  </w:r>
                  <w:r w:rsidR="00F750F9">
                    <w:rPr>
                      <w:szCs w:val="22"/>
                      <w:lang w:val="en-GB"/>
                    </w:rPr>
                    <w:t>, Genome Research (1)</w:t>
                  </w:r>
                </w:p>
              </w:tc>
            </w:tr>
            <w:tr w:rsidR="000724DB" w:rsidRPr="00D4246D" w14:paraId="66F08BA9" w14:textId="77777777" w:rsidTr="00A534D1">
              <w:trPr>
                <w:trHeight w:hRule="exact" w:val="554"/>
              </w:trPr>
              <w:tc>
                <w:tcPr>
                  <w:tcW w:w="967" w:type="dxa"/>
                </w:tcPr>
                <w:p w14:paraId="160BCF48" w14:textId="48DD7FD5" w:rsidR="000724DB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lastRenderedPageBreak/>
                    <w:t>2022</w:t>
                  </w:r>
                </w:p>
                <w:p w14:paraId="01A1F799" w14:textId="4E98B4BC" w:rsidR="000724DB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34D1">
                    <w:rPr>
                      <w:sz w:val="18"/>
                      <w:szCs w:val="18"/>
                      <w:lang w:val="en-GB"/>
                    </w:rPr>
                    <w:t>(</w:t>
                  </w:r>
                  <w:r w:rsidR="007B344D">
                    <w:rPr>
                      <w:sz w:val="18"/>
                      <w:szCs w:val="18"/>
                      <w:lang w:val="en-GB"/>
                    </w:rPr>
                    <w:t>7</w:t>
                  </w:r>
                  <w:r>
                    <w:rPr>
                      <w:sz w:val="18"/>
                      <w:szCs w:val="18"/>
                      <w:lang w:val="en-GB"/>
                    </w:rPr>
                    <w:t xml:space="preserve"> </w:t>
                  </w:r>
                  <w:r w:rsidRPr="00A534D1">
                    <w:rPr>
                      <w:sz w:val="18"/>
                      <w:szCs w:val="18"/>
                      <w:lang w:val="en-GB"/>
                    </w:rPr>
                    <w:t>papers</w:t>
                  </w:r>
                  <w:r>
                    <w:rPr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9260" w:type="dxa"/>
                </w:tcPr>
                <w:p w14:paraId="3DA4662C" w14:textId="2D6907CB" w:rsidR="000724DB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Review for IBIS (</w:t>
                  </w:r>
                  <w:r w:rsidR="00B72EFF" w:rsidRPr="006D0D1C">
                    <w:rPr>
                      <w:szCs w:val="22"/>
                      <w:lang w:val="en-GB"/>
                    </w:rPr>
                    <w:t xml:space="preserve">s; </w:t>
                  </w:r>
                  <w:r>
                    <w:rPr>
                      <w:szCs w:val="22"/>
                      <w:lang w:val="en-GB"/>
                    </w:rPr>
                    <w:t>1); Molecular Ecology Resources (1)</w:t>
                  </w:r>
                  <w:r w:rsidR="00E208BB">
                    <w:rPr>
                      <w:szCs w:val="22"/>
                      <w:lang w:val="en-GB"/>
                    </w:rPr>
                    <w:t xml:space="preserve">; Molecular Biology &amp; Evolution (s; </w:t>
                  </w:r>
                  <w:r w:rsidR="007B344D">
                    <w:rPr>
                      <w:szCs w:val="22"/>
                      <w:lang w:val="en-GB"/>
                    </w:rPr>
                    <w:t>3</w:t>
                  </w:r>
                  <w:r w:rsidR="00E208BB">
                    <w:rPr>
                      <w:szCs w:val="22"/>
                      <w:lang w:val="en-GB"/>
                    </w:rPr>
                    <w:t>)</w:t>
                  </w:r>
                  <w:r w:rsidR="0012212B">
                    <w:rPr>
                      <w:szCs w:val="22"/>
                      <w:lang w:val="en-GB"/>
                    </w:rPr>
                    <w:t xml:space="preserve">; Systematic biology (s; </w:t>
                  </w:r>
                  <w:r w:rsidR="00B46E70">
                    <w:rPr>
                      <w:szCs w:val="22"/>
                      <w:lang w:val="en-GB"/>
                    </w:rPr>
                    <w:t>2</w:t>
                  </w:r>
                  <w:r w:rsidR="0012212B"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0724DB" w:rsidRPr="00D4246D" w14:paraId="3880E48C" w14:textId="77777777" w:rsidTr="00A534D1">
              <w:trPr>
                <w:trHeight w:hRule="exact" w:val="554"/>
              </w:trPr>
              <w:tc>
                <w:tcPr>
                  <w:tcW w:w="967" w:type="dxa"/>
                </w:tcPr>
                <w:p w14:paraId="1CBF6997" w14:textId="06258E72" w:rsidR="000724DB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</w:t>
                  </w:r>
                </w:p>
                <w:p w14:paraId="5ABBAEA7" w14:textId="2C2C5C4B" w:rsidR="000724DB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34D1">
                    <w:rPr>
                      <w:sz w:val="18"/>
                      <w:szCs w:val="18"/>
                      <w:lang w:val="en-GB"/>
                    </w:rPr>
                    <w:t>(</w:t>
                  </w:r>
                  <w:r>
                    <w:rPr>
                      <w:sz w:val="18"/>
                      <w:szCs w:val="18"/>
                      <w:lang w:val="en-GB"/>
                    </w:rPr>
                    <w:t>10</w:t>
                  </w:r>
                  <w:r w:rsidRPr="00A534D1">
                    <w:rPr>
                      <w:sz w:val="18"/>
                      <w:szCs w:val="18"/>
                      <w:lang w:val="en-GB"/>
                    </w:rPr>
                    <w:t>papers</w:t>
                  </w:r>
                  <w:r>
                    <w:rPr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9260" w:type="dxa"/>
                </w:tcPr>
                <w:p w14:paraId="6D282784" w14:textId="788BB744" w:rsidR="000724DB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Systematic Biology (</w:t>
                  </w:r>
                  <w:r w:rsidRPr="00EC2C18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1); Genome Biology and Evolution (</w:t>
                  </w:r>
                  <w:r w:rsidRPr="00DD39E4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4); Journal of Heredity (</w:t>
                  </w:r>
                  <w:r w:rsidRPr="007E7B0F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1); Journal of Animal Ecology (</w:t>
                  </w:r>
                  <w:r w:rsidRPr="007E7B0F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1); Journal of Evolutionary Biology (</w:t>
                  </w:r>
                  <w:r w:rsidRPr="00AC6CA8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2</w:t>
                  </w:r>
                  <w:proofErr w:type="gramStart"/>
                  <w:r>
                    <w:rPr>
                      <w:szCs w:val="22"/>
                      <w:lang w:val="en-GB"/>
                    </w:rPr>
                    <w:t>) ;</w:t>
                  </w:r>
                  <w:proofErr w:type="gramEnd"/>
                  <w:r>
                    <w:rPr>
                      <w:szCs w:val="22"/>
                      <w:lang w:val="en-GB"/>
                    </w:rPr>
                    <w:t xml:space="preserve"> Molecular Ecology (</w:t>
                  </w:r>
                  <w:r w:rsidRPr="0020423D">
                    <w:rPr>
                      <w:szCs w:val="22"/>
                      <w:lang w:val="en-GB"/>
                    </w:rPr>
                    <w:t>1</w:t>
                  </w:r>
                  <w:r>
                    <w:rPr>
                      <w:szCs w:val="22"/>
                      <w:lang w:val="en-GB"/>
                    </w:rPr>
                    <w:t>)</w:t>
                  </w:r>
                </w:p>
              </w:tc>
            </w:tr>
            <w:tr w:rsidR="000724DB" w:rsidRPr="00D4246D" w14:paraId="15375AB8" w14:textId="77777777" w:rsidTr="00E61159">
              <w:trPr>
                <w:trHeight w:hRule="exact" w:val="543"/>
              </w:trPr>
              <w:tc>
                <w:tcPr>
                  <w:tcW w:w="967" w:type="dxa"/>
                </w:tcPr>
                <w:p w14:paraId="4E9037EE" w14:textId="77777777" w:rsidR="000724DB" w:rsidRPr="00A534D1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A534D1">
                    <w:rPr>
                      <w:szCs w:val="22"/>
                      <w:lang w:val="en-GB"/>
                    </w:rPr>
                    <w:t>2020</w:t>
                  </w:r>
                </w:p>
                <w:p w14:paraId="538388B6" w14:textId="6EF2CA2D" w:rsidR="000724DB" w:rsidRPr="00A534D1" w:rsidRDefault="000724DB" w:rsidP="000724DB">
                  <w:pPr>
                    <w:pStyle w:val="BodyText"/>
                    <w:spacing w:after="0"/>
                    <w:jc w:val="center"/>
                    <w:rPr>
                      <w:sz w:val="21"/>
                      <w:szCs w:val="21"/>
                      <w:lang w:val="en-GB"/>
                    </w:rPr>
                  </w:pPr>
                  <w:r w:rsidRPr="00A534D1">
                    <w:rPr>
                      <w:sz w:val="18"/>
                      <w:szCs w:val="18"/>
                      <w:lang w:val="en-GB"/>
                    </w:rPr>
                    <w:t>(5 papers)</w:t>
                  </w:r>
                </w:p>
              </w:tc>
              <w:tc>
                <w:tcPr>
                  <w:tcW w:w="9260" w:type="dxa"/>
                </w:tcPr>
                <w:p w14:paraId="7820966A" w14:textId="2302A8E9" w:rsidR="000724DB" w:rsidRPr="00D4246D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 xml:space="preserve">PNAS (1); </w:t>
                  </w:r>
                  <w:r w:rsidRPr="00D4246D">
                    <w:rPr>
                      <w:szCs w:val="22"/>
                      <w:lang w:val="en-GB"/>
                    </w:rPr>
                    <w:t>Heredity (</w:t>
                  </w:r>
                  <w:r w:rsidRPr="00DD39E4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>1)</w:t>
                  </w:r>
                  <w:r>
                    <w:rPr>
                      <w:szCs w:val="22"/>
                      <w:lang w:val="en-GB"/>
                    </w:rPr>
                    <w:t>; Molecular Phylogenetics and Evolution (1); BMC Evolutionary Biology (1); Journal of Animal Ecology (</w:t>
                  </w:r>
                  <w:r w:rsidRPr="007E7B0F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>; 1)</w:t>
                  </w:r>
                </w:p>
              </w:tc>
            </w:tr>
            <w:tr w:rsidR="000724DB" w:rsidRPr="00D4246D" w14:paraId="283FA8D3" w14:textId="77777777" w:rsidTr="008767F3">
              <w:trPr>
                <w:trHeight w:hRule="exact" w:val="253"/>
              </w:trPr>
              <w:tc>
                <w:tcPr>
                  <w:tcW w:w="967" w:type="dxa"/>
                </w:tcPr>
                <w:p w14:paraId="07A00237" w14:textId="77777777" w:rsidR="000724DB" w:rsidRPr="00D4246D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2019</w:t>
                  </w:r>
                </w:p>
              </w:tc>
              <w:tc>
                <w:tcPr>
                  <w:tcW w:w="9260" w:type="dxa"/>
                </w:tcPr>
                <w:p w14:paraId="2081A264" w14:textId="3816BA34" w:rsidR="000724DB" w:rsidRPr="00D4246D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Heredity (</w:t>
                  </w:r>
                  <w:r w:rsidRPr="007E7B0F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 w:rsidRPr="00D12A16"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>1); Systematics and Biodiversity (1)</w:t>
                  </w:r>
                </w:p>
              </w:tc>
            </w:tr>
            <w:tr w:rsidR="000724DB" w:rsidRPr="00D4246D" w14:paraId="55479091" w14:textId="77777777" w:rsidTr="008767F3">
              <w:trPr>
                <w:trHeight w:val="285"/>
              </w:trPr>
              <w:tc>
                <w:tcPr>
                  <w:tcW w:w="967" w:type="dxa"/>
                </w:tcPr>
                <w:p w14:paraId="2D3C7FF8" w14:textId="11D5E517" w:rsidR="000724DB" w:rsidRPr="00D4246D" w:rsidRDefault="000724DB" w:rsidP="000724DB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2018</w:t>
                  </w:r>
                </w:p>
              </w:tc>
              <w:tc>
                <w:tcPr>
                  <w:tcW w:w="9260" w:type="dxa"/>
                </w:tcPr>
                <w:p w14:paraId="0506145B" w14:textId="5AF22246" w:rsidR="000724DB" w:rsidRPr="00D4246D" w:rsidRDefault="000724DB" w:rsidP="000724DB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proofErr w:type="spellStart"/>
                  <w:r w:rsidRPr="00D4246D">
                    <w:rPr>
                      <w:szCs w:val="22"/>
                      <w:lang w:val="en-GB"/>
                    </w:rPr>
                    <w:t>Zoologica</w:t>
                  </w:r>
                  <w:proofErr w:type="spellEnd"/>
                  <w:r w:rsidRPr="00D4246D">
                    <w:rPr>
                      <w:szCs w:val="22"/>
                      <w:lang w:val="en-GB"/>
                    </w:rPr>
                    <w:t xml:space="preserve"> Scripta (</w:t>
                  </w:r>
                  <w:r w:rsidRPr="00DD39E4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>1); Evolution (</w:t>
                  </w:r>
                  <w:r w:rsidRPr="00DD39E4">
                    <w:rPr>
                      <w:b/>
                      <w:bCs/>
                      <w:szCs w:val="22"/>
                      <w:lang w:val="en-GB"/>
                    </w:rPr>
                    <w:t>s</w:t>
                  </w:r>
                  <w:r>
                    <w:rPr>
                      <w:szCs w:val="22"/>
                      <w:lang w:val="en-GB"/>
                    </w:rPr>
                    <w:t xml:space="preserve">; </w:t>
                  </w:r>
                  <w:r w:rsidRPr="00D4246D">
                    <w:rPr>
                      <w:szCs w:val="22"/>
                      <w:lang w:val="en-GB"/>
                    </w:rPr>
                    <w:t>1)</w:t>
                  </w:r>
                </w:p>
              </w:tc>
            </w:tr>
          </w:tbl>
          <w:p w14:paraId="3581FCA5" w14:textId="77777777" w:rsidR="00C95038" w:rsidRPr="00322091" w:rsidRDefault="00C95038" w:rsidP="00C95038">
            <w:pPr>
              <w:pStyle w:val="Sectietitel"/>
              <w:rPr>
                <w:b/>
                <w:bCs/>
                <w:sz w:val="22"/>
                <w:szCs w:val="22"/>
                <w:lang w:val="en-GB"/>
              </w:rPr>
            </w:pPr>
            <w:r w:rsidRPr="00322091">
              <w:rPr>
                <w:b/>
                <w:bCs/>
                <w:sz w:val="22"/>
                <w:szCs w:val="22"/>
                <w:lang w:val="en-GB"/>
              </w:rPr>
              <w:t>Science communication</w:t>
            </w:r>
          </w:p>
          <w:tbl>
            <w:tblPr>
              <w:tblStyle w:val="TableGrid"/>
              <w:tblW w:w="100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2"/>
              <w:gridCol w:w="6796"/>
              <w:gridCol w:w="2275"/>
            </w:tblGrid>
            <w:tr w:rsidR="00923736" w:rsidRPr="00D4246D" w14:paraId="7A204A74" w14:textId="77777777" w:rsidTr="004044A4">
              <w:trPr>
                <w:trHeight w:val="375"/>
              </w:trPr>
              <w:tc>
                <w:tcPr>
                  <w:tcW w:w="1002" w:type="dxa"/>
                </w:tcPr>
                <w:p w14:paraId="1D9B2F83" w14:textId="4FE038C4" w:rsidR="00923736" w:rsidRDefault="00923736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2021 -</w:t>
                  </w:r>
                </w:p>
              </w:tc>
              <w:tc>
                <w:tcPr>
                  <w:tcW w:w="6796" w:type="dxa"/>
                </w:tcPr>
                <w:p w14:paraId="025C2FA0" w14:textId="442548F4" w:rsidR="00923736" w:rsidRDefault="00923736" w:rsidP="00492C74">
                  <w:pPr>
                    <w:pStyle w:val="Instelling"/>
                    <w:spacing w:before="0"/>
                    <w:rPr>
                      <w:i/>
                      <w:iCs/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 xml:space="preserve">YouTuber in </w:t>
                  </w:r>
                  <w:r w:rsidRPr="00923736">
                    <w:rPr>
                      <w:i/>
                      <w:iCs/>
                      <w:szCs w:val="22"/>
                      <w:lang w:val="en-US"/>
                    </w:rPr>
                    <w:t>PT</w:t>
                  </w:r>
                  <w:r w:rsidRPr="00923736">
                    <w:rPr>
                      <w:szCs w:val="22"/>
                      <w:lang w:val="en-US"/>
                    </w:rPr>
                    <w:t>:</w:t>
                  </w:r>
                  <w:r>
                    <w:rPr>
                      <w:szCs w:val="22"/>
                      <w:lang w:val="en-US"/>
                    </w:rPr>
                    <w:t xml:space="preserve"> Channel on data visualization (~</w:t>
                  </w:r>
                  <w:r w:rsidR="002A3EE6">
                    <w:rPr>
                      <w:szCs w:val="22"/>
                      <w:lang w:val="en-US"/>
                    </w:rPr>
                    <w:t>50</w:t>
                  </w:r>
                  <w:r>
                    <w:rPr>
                      <w:szCs w:val="22"/>
                      <w:lang w:val="en-US"/>
                    </w:rPr>
                    <w:t xml:space="preserve"> followers)</w:t>
                  </w:r>
                </w:p>
                <w:p w14:paraId="657A897B" w14:textId="633F4751" w:rsidR="00923736" w:rsidRPr="00923736" w:rsidRDefault="00923736" w:rsidP="00923736">
                  <w:pPr>
                    <w:pStyle w:val="Prestatie"/>
                    <w:numPr>
                      <w:ilvl w:val="0"/>
                      <w:numId w:val="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YouTuber in </w:t>
                  </w:r>
                  <w:r w:rsidRPr="00923736">
                    <w:rPr>
                      <w:i/>
                      <w:iCs/>
                      <w:lang w:val="en-US"/>
                    </w:rPr>
                    <w:t>EN</w:t>
                  </w:r>
                  <w:r w:rsidRPr="00923736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 xml:space="preserve"> Channel on genomic data analyses (</w:t>
                  </w:r>
                  <w:r w:rsidR="00C42FAE">
                    <w:rPr>
                      <w:lang w:val="en-US"/>
                    </w:rPr>
                    <w:t>~50</w:t>
                  </w:r>
                  <w:r>
                    <w:rPr>
                      <w:lang w:val="en-US"/>
                    </w:rPr>
                    <w:t xml:space="preserve"> followers)</w:t>
                  </w:r>
                </w:p>
              </w:tc>
              <w:tc>
                <w:tcPr>
                  <w:tcW w:w="2275" w:type="dxa"/>
                </w:tcPr>
                <w:p w14:paraId="7E91A716" w14:textId="29BC2CCA" w:rsidR="00923736" w:rsidRDefault="002A3EE6" w:rsidP="00161210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</w:t>
                  </w:r>
                  <w:r w:rsidR="00923736">
                    <w:rPr>
                      <w:szCs w:val="22"/>
                      <w:lang w:val="en-GB"/>
                    </w:rPr>
                    <w:t xml:space="preserve"> video</w:t>
                  </w:r>
                  <w:r w:rsidR="00714B97">
                    <w:rPr>
                      <w:szCs w:val="22"/>
                      <w:lang w:val="en-GB"/>
                    </w:rPr>
                    <w:t>s</w:t>
                  </w:r>
                </w:p>
                <w:p w14:paraId="28F92C2C" w14:textId="0BFF28DC" w:rsidR="00923736" w:rsidRDefault="00714B97" w:rsidP="00161210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&gt;10</w:t>
                  </w:r>
                  <w:r w:rsidR="00923736">
                    <w:rPr>
                      <w:szCs w:val="22"/>
                      <w:lang w:val="en-GB"/>
                    </w:rPr>
                    <w:t xml:space="preserve"> videos</w:t>
                  </w:r>
                </w:p>
              </w:tc>
            </w:tr>
            <w:tr w:rsidR="00193715" w:rsidRPr="00D4246D" w14:paraId="4FCC47E9" w14:textId="77777777" w:rsidTr="004044A4">
              <w:trPr>
                <w:trHeight w:val="375"/>
              </w:trPr>
              <w:tc>
                <w:tcPr>
                  <w:tcW w:w="1002" w:type="dxa"/>
                </w:tcPr>
                <w:p w14:paraId="506015E3" w14:textId="23D5D0E9" w:rsidR="00193715" w:rsidRDefault="00193715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2018 -</w:t>
                  </w:r>
                </w:p>
              </w:tc>
              <w:tc>
                <w:tcPr>
                  <w:tcW w:w="6796" w:type="dxa"/>
                </w:tcPr>
                <w:p w14:paraId="1134976F" w14:textId="175CE024" w:rsidR="00193715" w:rsidRPr="00193715" w:rsidRDefault="00572788" w:rsidP="00492C74">
                  <w:pPr>
                    <w:pStyle w:val="Instelling"/>
                    <w:spacing w:before="0"/>
                    <w:rPr>
                      <w:szCs w:val="22"/>
                      <w:lang w:val="en-US"/>
                    </w:rPr>
                  </w:pPr>
                  <w:r>
                    <w:rPr>
                      <w:szCs w:val="22"/>
                      <w:lang w:val="en-US"/>
                    </w:rPr>
                    <w:t>5</w:t>
                  </w:r>
                  <w:r w:rsidR="00193715" w:rsidRPr="00193715">
                    <w:rPr>
                      <w:szCs w:val="22"/>
                      <w:lang w:val="en-US"/>
                    </w:rPr>
                    <w:t xml:space="preserve"> contributions to local high schools and </w:t>
                  </w:r>
                  <w:r>
                    <w:rPr>
                      <w:szCs w:val="22"/>
                      <w:lang w:val="en-US"/>
                    </w:rPr>
                    <w:t xml:space="preserve">talks to </w:t>
                  </w:r>
                  <w:r w:rsidR="00193715">
                    <w:rPr>
                      <w:szCs w:val="22"/>
                      <w:lang w:val="en-US"/>
                    </w:rPr>
                    <w:t>biology undergraduates</w:t>
                  </w:r>
                  <w:r>
                    <w:rPr>
                      <w:szCs w:val="22"/>
                      <w:lang w:val="en-US"/>
                    </w:rPr>
                    <w:t xml:space="preserve"> about scientific careers and challenges</w:t>
                  </w:r>
                </w:p>
              </w:tc>
              <w:tc>
                <w:tcPr>
                  <w:tcW w:w="2275" w:type="dxa"/>
                </w:tcPr>
                <w:p w14:paraId="29A23B5E" w14:textId="08DD7094" w:rsidR="00193715" w:rsidRPr="00E10F2B" w:rsidRDefault="007E0AEA" w:rsidP="00161210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 talks at high-schools, 3 talks</w:t>
                  </w:r>
                  <w:r w:rsidR="00621DD0">
                    <w:rPr>
                      <w:szCs w:val="22"/>
                      <w:lang w:val="en-GB"/>
                    </w:rPr>
                    <w:t xml:space="preserve"> towards</w:t>
                  </w:r>
                  <w:r>
                    <w:rPr>
                      <w:szCs w:val="22"/>
                      <w:lang w:val="en-GB"/>
                    </w:rPr>
                    <w:t xml:space="preserve"> undergraduates</w:t>
                  </w:r>
                </w:p>
              </w:tc>
            </w:tr>
            <w:tr w:rsidR="00354994" w:rsidRPr="00D4246D" w14:paraId="1B1FDF48" w14:textId="77777777" w:rsidTr="004044A4">
              <w:trPr>
                <w:trHeight w:val="375"/>
              </w:trPr>
              <w:tc>
                <w:tcPr>
                  <w:tcW w:w="1002" w:type="dxa"/>
                </w:tcPr>
                <w:p w14:paraId="56C603FB" w14:textId="77777777" w:rsidR="00C95038" w:rsidRPr="00D4246D" w:rsidRDefault="00134B45" w:rsidP="00161210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>
                    <w:rPr>
                      <w:szCs w:val="22"/>
                      <w:lang w:val="en-GB"/>
                    </w:rPr>
                    <w:t>2020</w:t>
                  </w:r>
                </w:p>
              </w:tc>
              <w:tc>
                <w:tcPr>
                  <w:tcW w:w="6796" w:type="dxa"/>
                </w:tcPr>
                <w:p w14:paraId="05939D50" w14:textId="77777777" w:rsidR="00C95038" w:rsidRPr="00134B45" w:rsidRDefault="00134B45" w:rsidP="00492C74">
                  <w:pPr>
                    <w:pStyle w:val="Instelling"/>
                    <w:spacing w:before="0"/>
                    <w:rPr>
                      <w:szCs w:val="22"/>
                      <w:lang w:val="nb-NO"/>
                    </w:rPr>
                  </w:pPr>
                  <w:r w:rsidRPr="00441C01">
                    <w:rPr>
                      <w:b/>
                      <w:bCs/>
                      <w:szCs w:val="22"/>
                      <w:u w:val="single"/>
                      <w:lang w:val="nb-NO"/>
                    </w:rPr>
                    <w:t>J. Cerca</w:t>
                  </w:r>
                  <w:r w:rsidRPr="00134B45">
                    <w:rPr>
                      <w:szCs w:val="22"/>
                      <w:lang w:val="nb-NO"/>
                    </w:rPr>
                    <w:t>, A. Johnse</w:t>
                  </w:r>
                  <w:r w:rsidR="004044A4">
                    <w:rPr>
                      <w:szCs w:val="22"/>
                      <w:lang w:val="nb-NO"/>
                    </w:rPr>
                    <w:t>n,</w:t>
                  </w:r>
                  <w:r w:rsidRPr="00134B45">
                    <w:rPr>
                      <w:szCs w:val="22"/>
                      <w:lang w:val="nb-NO"/>
                    </w:rPr>
                    <w:t xml:space="preserve"> T. H. </w:t>
                  </w:r>
                  <w:proofErr w:type="spellStart"/>
                  <w:r w:rsidRPr="00134B45">
                    <w:rPr>
                      <w:szCs w:val="22"/>
                      <w:lang w:val="nb-NO"/>
                    </w:rPr>
                    <w:t>Struck</w:t>
                  </w:r>
                  <w:proofErr w:type="spellEnd"/>
                  <w:r w:rsidRPr="00134B45">
                    <w:rPr>
                      <w:szCs w:val="22"/>
                      <w:lang w:val="nb-NO"/>
                    </w:rPr>
                    <w:t xml:space="preserve">, L. </w:t>
                  </w:r>
                  <w:proofErr w:type="spellStart"/>
                  <w:r w:rsidRPr="00134B45">
                    <w:rPr>
                      <w:szCs w:val="22"/>
                      <w:lang w:val="nb-NO"/>
                    </w:rPr>
                    <w:t>Bachmann</w:t>
                  </w:r>
                  <w:proofErr w:type="spellEnd"/>
                  <w:r w:rsidRPr="00134B45">
                    <w:rPr>
                      <w:szCs w:val="22"/>
                      <w:lang w:val="nb-NO"/>
                    </w:rPr>
                    <w:t>: Naturhistoriske samlinger i den molekylære æraen: En kostbar hobby eller en bærebjelke for moderne forskning?</w:t>
                  </w:r>
                  <w:r w:rsidR="00E10F2B">
                    <w:rPr>
                      <w:szCs w:val="22"/>
                      <w:lang w:val="nb-NO"/>
                    </w:rPr>
                    <w:t xml:space="preserve"> Naturen</w:t>
                  </w:r>
                </w:p>
              </w:tc>
              <w:tc>
                <w:tcPr>
                  <w:tcW w:w="2275" w:type="dxa"/>
                </w:tcPr>
                <w:p w14:paraId="0B06B379" w14:textId="77777777" w:rsidR="00C95038" w:rsidRPr="00E10F2B" w:rsidRDefault="00A20404" w:rsidP="00161210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E10F2B">
                    <w:rPr>
                      <w:szCs w:val="22"/>
                      <w:lang w:val="en-GB"/>
                    </w:rPr>
                    <w:t xml:space="preserve">Article about </w:t>
                  </w:r>
                  <w:r w:rsidR="00E10F2B" w:rsidRPr="00E10F2B">
                    <w:rPr>
                      <w:szCs w:val="22"/>
                      <w:lang w:val="en-GB"/>
                    </w:rPr>
                    <w:t>Natural History C</w:t>
                  </w:r>
                  <w:r w:rsidR="00E10F2B">
                    <w:rPr>
                      <w:szCs w:val="22"/>
                      <w:lang w:val="en-GB"/>
                    </w:rPr>
                    <w:t>ollections in the journal ‘</w:t>
                  </w:r>
                  <w:proofErr w:type="spellStart"/>
                  <w:r w:rsidR="00E10F2B">
                    <w:rPr>
                      <w:szCs w:val="22"/>
                      <w:lang w:val="en-GB"/>
                    </w:rPr>
                    <w:t>Naturen</w:t>
                  </w:r>
                  <w:proofErr w:type="spellEnd"/>
                  <w:r w:rsidR="00E10F2B">
                    <w:rPr>
                      <w:szCs w:val="22"/>
                      <w:lang w:val="en-GB"/>
                    </w:rPr>
                    <w:t>’</w:t>
                  </w:r>
                </w:p>
              </w:tc>
            </w:tr>
            <w:tr w:rsidR="00134B45" w:rsidRPr="00D4246D" w14:paraId="4047E657" w14:textId="77777777" w:rsidTr="004044A4">
              <w:trPr>
                <w:trHeight w:val="375"/>
              </w:trPr>
              <w:tc>
                <w:tcPr>
                  <w:tcW w:w="1002" w:type="dxa"/>
                </w:tcPr>
                <w:p w14:paraId="30C59B15" w14:textId="77777777" w:rsidR="00134B45" w:rsidRPr="00D4246D" w:rsidRDefault="00134B45" w:rsidP="00134B45">
                  <w:pPr>
                    <w:pStyle w:val="BodyText"/>
                    <w:spacing w:after="0"/>
                    <w:jc w:val="center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2017</w:t>
                  </w:r>
                </w:p>
              </w:tc>
              <w:tc>
                <w:tcPr>
                  <w:tcW w:w="6796" w:type="dxa"/>
                </w:tcPr>
                <w:p w14:paraId="27DB4AE0" w14:textId="77777777" w:rsidR="00134B45" w:rsidRPr="00D4246D" w:rsidRDefault="00134B45" w:rsidP="00134B45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 xml:space="preserve">Appointed as a blogger in De Rerum Natura </w:t>
                  </w:r>
                  <w:hyperlink r:id="rId10" w:history="1">
                    <w:r w:rsidRPr="00D4246D">
                      <w:rPr>
                        <w:rStyle w:val="Hyperlink"/>
                        <w:szCs w:val="22"/>
                        <w:lang w:val="en-GB"/>
                      </w:rPr>
                      <w:t>http://dererummundi.blogspot.com/</w:t>
                    </w:r>
                  </w:hyperlink>
                </w:p>
              </w:tc>
              <w:tc>
                <w:tcPr>
                  <w:tcW w:w="2275" w:type="dxa"/>
                </w:tcPr>
                <w:p w14:paraId="22D4297A" w14:textId="77777777" w:rsidR="00134B45" w:rsidRPr="00D4246D" w:rsidRDefault="00134B45" w:rsidP="00134B45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Portugal’s most read science blog</w:t>
                  </w:r>
                </w:p>
              </w:tc>
            </w:tr>
            <w:tr w:rsidR="00134B45" w:rsidRPr="00D4246D" w14:paraId="10732AB4" w14:textId="77777777" w:rsidTr="004044A4">
              <w:trPr>
                <w:trHeight w:val="402"/>
              </w:trPr>
              <w:tc>
                <w:tcPr>
                  <w:tcW w:w="1002" w:type="dxa"/>
                </w:tcPr>
                <w:p w14:paraId="215C7A37" w14:textId="77777777" w:rsidR="00134B45" w:rsidRPr="00D4246D" w:rsidRDefault="00134B45" w:rsidP="00134B45">
                  <w:pPr>
                    <w:pStyle w:val="Zondertitel"/>
                    <w:spacing w:before="0"/>
                    <w:jc w:val="center"/>
                    <w:rPr>
                      <w:sz w:val="22"/>
                      <w:szCs w:val="22"/>
                      <w:lang w:val="en-GB"/>
                    </w:rPr>
                  </w:pPr>
                  <w:r w:rsidRPr="00D4246D">
                    <w:rPr>
                      <w:sz w:val="22"/>
                      <w:szCs w:val="22"/>
                      <w:lang w:val="en-GB"/>
                    </w:rPr>
                    <w:t>2015-18</w:t>
                  </w:r>
                </w:p>
              </w:tc>
              <w:tc>
                <w:tcPr>
                  <w:tcW w:w="6796" w:type="dxa"/>
                </w:tcPr>
                <w:p w14:paraId="73C944F4" w14:textId="77777777" w:rsidR="00134B45" w:rsidRPr="00D4246D" w:rsidRDefault="00134B45" w:rsidP="00134B45">
                  <w:pPr>
                    <w:pStyle w:val="Instelling"/>
                    <w:spacing w:before="0"/>
                    <w:rPr>
                      <w:b/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Several contributions to the Portuguese Society of Education and Promotion of Evolution (NEDE-APBE) and Forskning.no (Norway)</w:t>
                  </w:r>
                </w:p>
              </w:tc>
              <w:tc>
                <w:tcPr>
                  <w:tcW w:w="2275" w:type="dxa"/>
                </w:tcPr>
                <w:p w14:paraId="0B672E98" w14:textId="77777777" w:rsidR="00134B45" w:rsidRPr="00D4246D" w:rsidRDefault="00134B45" w:rsidP="00134B45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</w:p>
              </w:tc>
            </w:tr>
            <w:tr w:rsidR="00134B45" w:rsidRPr="00D4246D" w14:paraId="73F3607F" w14:textId="77777777" w:rsidTr="004044A4">
              <w:trPr>
                <w:trHeight w:val="408"/>
              </w:trPr>
              <w:tc>
                <w:tcPr>
                  <w:tcW w:w="1002" w:type="dxa"/>
                </w:tcPr>
                <w:p w14:paraId="2D39F8AF" w14:textId="77777777" w:rsidR="00134B45" w:rsidRPr="00D4246D" w:rsidRDefault="00134B45" w:rsidP="00134B45">
                  <w:pPr>
                    <w:pStyle w:val="Zondertitel"/>
                    <w:spacing w:before="0"/>
                    <w:jc w:val="center"/>
                    <w:rPr>
                      <w:sz w:val="22"/>
                      <w:szCs w:val="22"/>
                      <w:lang w:val="en-GB"/>
                    </w:rPr>
                  </w:pPr>
                  <w:r w:rsidRPr="00D4246D">
                    <w:rPr>
                      <w:sz w:val="22"/>
                      <w:szCs w:val="22"/>
                      <w:lang w:val="en-GB"/>
                    </w:rPr>
                    <w:t>2016</w:t>
                  </w:r>
                </w:p>
              </w:tc>
              <w:tc>
                <w:tcPr>
                  <w:tcW w:w="6796" w:type="dxa"/>
                </w:tcPr>
                <w:p w14:paraId="24061B61" w14:textId="77777777" w:rsidR="00134B45" w:rsidRPr="00D4246D" w:rsidRDefault="00134B45" w:rsidP="00134B45">
                  <w:pPr>
                    <w:pStyle w:val="Instelling"/>
                    <w:spacing w:before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Chief Judge in the Debating competition “Brave New World” (focusing on scientific topics)</w:t>
                  </w:r>
                </w:p>
              </w:tc>
              <w:tc>
                <w:tcPr>
                  <w:tcW w:w="2275" w:type="dxa"/>
                </w:tcPr>
                <w:p w14:paraId="19552EDC" w14:textId="77777777" w:rsidR="00134B45" w:rsidRPr="00D4246D" w:rsidRDefault="00134B45" w:rsidP="00134B45">
                  <w:pPr>
                    <w:pStyle w:val="BodyText"/>
                    <w:spacing w:after="0"/>
                    <w:rPr>
                      <w:szCs w:val="22"/>
                      <w:lang w:val="en-GB"/>
                    </w:rPr>
                  </w:pPr>
                  <w:r w:rsidRPr="00D4246D">
                    <w:rPr>
                      <w:szCs w:val="22"/>
                      <w:lang w:val="en-GB"/>
                    </w:rPr>
                    <w:t>British Parliamentary Debate</w:t>
                  </w:r>
                </w:p>
              </w:tc>
            </w:tr>
          </w:tbl>
          <w:p w14:paraId="5AC9D947" w14:textId="77777777" w:rsidR="005A7BC0" w:rsidRPr="00D4246D" w:rsidRDefault="005A7BC0" w:rsidP="00BD24FA">
            <w:pPr>
              <w:pStyle w:val="BodyText"/>
              <w:rPr>
                <w:szCs w:val="22"/>
                <w:lang w:val="en-GB"/>
              </w:rPr>
            </w:pPr>
          </w:p>
        </w:tc>
      </w:tr>
    </w:tbl>
    <w:p w14:paraId="2589CFE7" w14:textId="77777777" w:rsidR="00E236D5" w:rsidRPr="00322091" w:rsidRDefault="00E236D5" w:rsidP="00E236D5">
      <w:pPr>
        <w:pStyle w:val="Sectietitel"/>
        <w:rPr>
          <w:b/>
          <w:bCs/>
          <w:sz w:val="22"/>
          <w:szCs w:val="22"/>
          <w:lang w:val="en-GB"/>
        </w:rPr>
      </w:pPr>
      <w:r w:rsidRPr="00322091">
        <w:rPr>
          <w:b/>
          <w:bCs/>
          <w:sz w:val="22"/>
          <w:szCs w:val="22"/>
          <w:lang w:val="en-GB"/>
        </w:rPr>
        <w:lastRenderedPageBreak/>
        <w:t>Research expeditions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9260"/>
      </w:tblGrid>
      <w:tr w:rsidR="00A149C4" w:rsidRPr="003C08E4" w14:paraId="121BB129" w14:textId="77777777" w:rsidTr="00C80F2C">
        <w:trPr>
          <w:trHeight w:val="608"/>
        </w:trPr>
        <w:tc>
          <w:tcPr>
            <w:tcW w:w="967" w:type="dxa"/>
          </w:tcPr>
          <w:p w14:paraId="058C6ECF" w14:textId="32A23914" w:rsidR="00A149C4" w:rsidRPr="00D4246D" w:rsidRDefault="00A149C4" w:rsidP="00161210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2022</w:t>
            </w:r>
          </w:p>
        </w:tc>
        <w:tc>
          <w:tcPr>
            <w:tcW w:w="9260" w:type="dxa"/>
          </w:tcPr>
          <w:p w14:paraId="7783B09F" w14:textId="6DD12661" w:rsidR="00A149C4" w:rsidRPr="00D2137C" w:rsidRDefault="00A149C4" w:rsidP="00F02636">
            <w:pPr>
              <w:pStyle w:val="Instelling"/>
              <w:spacing w:before="0"/>
              <w:rPr>
                <w:szCs w:val="22"/>
                <w:lang w:val="en-US"/>
              </w:rPr>
            </w:pPr>
            <w:r w:rsidRPr="00D2137C">
              <w:rPr>
                <w:szCs w:val="22"/>
                <w:lang w:val="en-US"/>
              </w:rPr>
              <w:t>Cabo Verde</w:t>
            </w:r>
            <w:r w:rsidR="00D2137C" w:rsidRPr="00D2137C">
              <w:rPr>
                <w:szCs w:val="22"/>
                <w:lang w:val="en-US"/>
              </w:rPr>
              <w:t xml:space="preserve">, islands of Santo </w:t>
            </w:r>
            <w:proofErr w:type="spellStart"/>
            <w:r w:rsidR="00D2137C" w:rsidRPr="00D2137C">
              <w:rPr>
                <w:szCs w:val="22"/>
                <w:lang w:val="en-US"/>
              </w:rPr>
              <w:t>Antão</w:t>
            </w:r>
            <w:proofErr w:type="spellEnd"/>
            <w:r w:rsidR="00D2137C" w:rsidRPr="00D2137C">
              <w:rPr>
                <w:szCs w:val="22"/>
                <w:lang w:val="en-US"/>
              </w:rPr>
              <w:t xml:space="preserve">, São Vicente, Santiago, Fogo and </w:t>
            </w:r>
            <w:proofErr w:type="spellStart"/>
            <w:r w:rsidR="00D2137C" w:rsidRPr="00D2137C">
              <w:rPr>
                <w:szCs w:val="22"/>
                <w:lang w:val="en-US"/>
              </w:rPr>
              <w:t>Rombos</w:t>
            </w:r>
            <w:proofErr w:type="spellEnd"/>
            <w:r w:rsidR="00D2137C" w:rsidRPr="00D2137C">
              <w:rPr>
                <w:szCs w:val="22"/>
                <w:lang w:val="en-US"/>
              </w:rPr>
              <w:t xml:space="preserve"> (uninhabited islets)</w:t>
            </w:r>
            <w:r w:rsidRPr="00D2137C">
              <w:rPr>
                <w:szCs w:val="22"/>
                <w:lang w:val="en-US"/>
              </w:rPr>
              <w:t xml:space="preserve"> (</w:t>
            </w:r>
            <w:r w:rsidR="00D2137C" w:rsidRPr="00D2137C">
              <w:rPr>
                <w:b/>
                <w:bCs/>
                <w:i/>
                <w:iCs/>
                <w:szCs w:val="22"/>
                <w:lang w:val="en-US"/>
              </w:rPr>
              <w:t>Main organizer</w:t>
            </w:r>
            <w:r w:rsidR="00D2137C">
              <w:rPr>
                <w:szCs w:val="22"/>
                <w:lang w:val="en-US"/>
              </w:rPr>
              <w:t xml:space="preserve"> – </w:t>
            </w:r>
            <w:r w:rsidR="00883570">
              <w:rPr>
                <w:szCs w:val="22"/>
                <w:lang w:val="en-US"/>
              </w:rPr>
              <w:t>5</w:t>
            </w:r>
            <w:r w:rsidR="00D2137C">
              <w:rPr>
                <w:szCs w:val="22"/>
                <w:lang w:val="en-US"/>
              </w:rPr>
              <w:t xml:space="preserve"> weeks; </w:t>
            </w:r>
            <w:r w:rsidR="00D2137C" w:rsidRPr="00D2137C">
              <w:rPr>
                <w:szCs w:val="22"/>
                <w:lang w:val="en-US"/>
              </w:rPr>
              <w:t>Collection of birds</w:t>
            </w:r>
            <w:r w:rsidRPr="00D2137C">
              <w:rPr>
                <w:szCs w:val="22"/>
                <w:lang w:val="en-US"/>
              </w:rPr>
              <w:t>)</w:t>
            </w:r>
          </w:p>
        </w:tc>
      </w:tr>
      <w:tr w:rsidR="00D2137C" w:rsidRPr="00D4246D" w14:paraId="52466FC3" w14:textId="77777777" w:rsidTr="00C80F2C">
        <w:trPr>
          <w:trHeight w:val="608"/>
        </w:trPr>
        <w:tc>
          <w:tcPr>
            <w:tcW w:w="967" w:type="dxa"/>
          </w:tcPr>
          <w:p w14:paraId="0E98C0C9" w14:textId="0643812E" w:rsidR="00D2137C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202</w:t>
            </w:r>
            <w:r w:rsidR="00883570">
              <w:rPr>
                <w:szCs w:val="22"/>
                <w:lang w:val="en-GB"/>
              </w:rPr>
              <w:t>1</w:t>
            </w:r>
          </w:p>
        </w:tc>
        <w:tc>
          <w:tcPr>
            <w:tcW w:w="9260" w:type="dxa"/>
          </w:tcPr>
          <w:p w14:paraId="15289E1D" w14:textId="135C0724" w:rsidR="00D2137C" w:rsidRPr="00D2137C" w:rsidRDefault="00D2137C" w:rsidP="00D2137C">
            <w:pPr>
              <w:pStyle w:val="Instelling"/>
              <w:spacing w:before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Galápagos</w:t>
            </w:r>
            <w:r w:rsidRPr="00D2137C">
              <w:rPr>
                <w:szCs w:val="22"/>
                <w:lang w:val="en-US"/>
              </w:rPr>
              <w:t xml:space="preserve">, islands of </w:t>
            </w:r>
            <w:proofErr w:type="spellStart"/>
            <w:r>
              <w:rPr>
                <w:szCs w:val="22"/>
                <w:lang w:val="en-US"/>
              </w:rPr>
              <w:t>Floreana</w:t>
            </w:r>
            <w:proofErr w:type="spellEnd"/>
            <w:r>
              <w:rPr>
                <w:szCs w:val="22"/>
                <w:lang w:val="en-US"/>
              </w:rPr>
              <w:t>, Santa Cruz</w:t>
            </w:r>
            <w:r w:rsidRPr="00D2137C">
              <w:rPr>
                <w:szCs w:val="22"/>
                <w:lang w:val="en-US"/>
              </w:rPr>
              <w:t xml:space="preserve"> (uninhabited islets) (</w:t>
            </w:r>
            <w:r w:rsidRPr="00D2137C">
              <w:rPr>
                <w:b/>
                <w:bCs/>
                <w:i/>
                <w:iCs/>
                <w:szCs w:val="22"/>
                <w:lang w:val="en-US"/>
              </w:rPr>
              <w:t>Main organizer</w:t>
            </w:r>
            <w:r>
              <w:rPr>
                <w:szCs w:val="22"/>
                <w:lang w:val="en-US"/>
              </w:rPr>
              <w:t xml:space="preserve"> – </w:t>
            </w:r>
            <w:r w:rsidR="00883570"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 xml:space="preserve"> weeks; </w:t>
            </w:r>
            <w:r w:rsidR="00745FC0" w:rsidRPr="00D2137C">
              <w:rPr>
                <w:szCs w:val="22"/>
                <w:lang w:val="en-US"/>
              </w:rPr>
              <w:t xml:space="preserve">Collection of </w:t>
            </w:r>
            <w:r w:rsidR="00745FC0">
              <w:rPr>
                <w:szCs w:val="22"/>
                <w:lang w:val="en-US"/>
              </w:rPr>
              <w:t>plants</w:t>
            </w:r>
            <w:r w:rsidRPr="00D2137C">
              <w:rPr>
                <w:szCs w:val="22"/>
                <w:lang w:val="en-US"/>
              </w:rPr>
              <w:t>)</w:t>
            </w:r>
          </w:p>
        </w:tc>
      </w:tr>
      <w:tr w:rsidR="00D2137C" w:rsidRPr="00D4246D" w14:paraId="68011817" w14:textId="77777777" w:rsidTr="00C80F2C">
        <w:trPr>
          <w:trHeight w:val="608"/>
        </w:trPr>
        <w:tc>
          <w:tcPr>
            <w:tcW w:w="967" w:type="dxa"/>
          </w:tcPr>
          <w:p w14:paraId="32F99853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2018</w:t>
            </w:r>
          </w:p>
        </w:tc>
        <w:tc>
          <w:tcPr>
            <w:tcW w:w="9260" w:type="dxa"/>
          </w:tcPr>
          <w:p w14:paraId="2C5585F7" w14:textId="77777777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proofErr w:type="spellStart"/>
            <w:r w:rsidRPr="00D4246D">
              <w:rPr>
                <w:szCs w:val="22"/>
                <w:lang w:val="en-GB"/>
              </w:rPr>
              <w:t>Volchanets</w:t>
            </w:r>
            <w:proofErr w:type="spellEnd"/>
            <w:r w:rsidRPr="00D4246D">
              <w:rPr>
                <w:szCs w:val="22"/>
                <w:lang w:val="en-GB"/>
              </w:rPr>
              <w:t>, Far-East Russia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</w:t>
            </w:r>
            <w:r w:rsidRPr="00D4246D">
              <w:rPr>
                <w:szCs w:val="22"/>
                <w:lang w:val="en-GB"/>
              </w:rPr>
              <w:t xml:space="preserve"> – 2 weeks; Collection and identification of interstitial invertebrates)</w:t>
            </w:r>
          </w:p>
        </w:tc>
      </w:tr>
      <w:tr w:rsidR="00D2137C" w:rsidRPr="00D4246D" w14:paraId="277D37A0" w14:textId="77777777" w:rsidTr="00C80F2C">
        <w:trPr>
          <w:trHeight w:hRule="exact" w:val="561"/>
        </w:trPr>
        <w:tc>
          <w:tcPr>
            <w:tcW w:w="967" w:type="dxa"/>
          </w:tcPr>
          <w:p w14:paraId="0D060F83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2018</w:t>
            </w:r>
          </w:p>
        </w:tc>
        <w:tc>
          <w:tcPr>
            <w:tcW w:w="9260" w:type="dxa"/>
          </w:tcPr>
          <w:p w14:paraId="3C8DD04F" w14:textId="77777777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Sylt, Germany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organizer, alone in the field</w:t>
            </w:r>
            <w:r w:rsidRPr="00D4246D">
              <w:rPr>
                <w:szCs w:val="22"/>
                <w:lang w:val="en-GB"/>
              </w:rPr>
              <w:t xml:space="preserve"> – 2 weeks; Collection of Jaw-worms (</w:t>
            </w:r>
            <w:proofErr w:type="spellStart"/>
            <w:r w:rsidRPr="00D4246D">
              <w:rPr>
                <w:szCs w:val="22"/>
                <w:lang w:val="en-GB"/>
              </w:rPr>
              <w:t>Gnathostomulida</w:t>
            </w:r>
            <w:proofErr w:type="spellEnd"/>
            <w:r w:rsidRPr="00D4246D">
              <w:rPr>
                <w:szCs w:val="22"/>
                <w:lang w:val="en-GB"/>
              </w:rPr>
              <w:t>) as part of a collaboration)</w:t>
            </w:r>
          </w:p>
        </w:tc>
      </w:tr>
      <w:tr w:rsidR="00D2137C" w:rsidRPr="00D4246D" w14:paraId="1750062B" w14:textId="77777777" w:rsidTr="00C80F2C">
        <w:trPr>
          <w:trHeight w:hRule="exact" w:val="467"/>
        </w:trPr>
        <w:tc>
          <w:tcPr>
            <w:tcW w:w="967" w:type="dxa"/>
          </w:tcPr>
          <w:p w14:paraId="09CBAF33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2017</w:t>
            </w:r>
          </w:p>
        </w:tc>
        <w:tc>
          <w:tcPr>
            <w:tcW w:w="9260" w:type="dxa"/>
          </w:tcPr>
          <w:p w14:paraId="660CE23C" w14:textId="3A44921E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proofErr w:type="spellStart"/>
            <w:r w:rsidRPr="00D4246D">
              <w:rPr>
                <w:szCs w:val="22"/>
                <w:lang w:val="en-GB"/>
              </w:rPr>
              <w:t>Bodø</w:t>
            </w:r>
            <w:proofErr w:type="spellEnd"/>
            <w:r w:rsidRPr="00D4246D">
              <w:rPr>
                <w:szCs w:val="22"/>
                <w:lang w:val="en-GB"/>
              </w:rPr>
              <w:t xml:space="preserve">, </w:t>
            </w:r>
            <w:proofErr w:type="spellStart"/>
            <w:r w:rsidRPr="00D4246D">
              <w:rPr>
                <w:szCs w:val="22"/>
                <w:lang w:val="en-GB"/>
              </w:rPr>
              <w:t>Tromsø</w:t>
            </w:r>
            <w:proofErr w:type="spellEnd"/>
            <w:r w:rsidRPr="00D4246D">
              <w:rPr>
                <w:szCs w:val="22"/>
                <w:lang w:val="en-GB"/>
              </w:rPr>
              <w:t>, Norway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organizer, alone in the field</w:t>
            </w:r>
            <w:r w:rsidRPr="00D4246D">
              <w:rPr>
                <w:szCs w:val="22"/>
                <w:lang w:val="en-GB"/>
              </w:rPr>
              <w:t xml:space="preserve"> – 4 weeks; Collection and identification of interstitial invertebrates)</w:t>
            </w:r>
          </w:p>
        </w:tc>
      </w:tr>
      <w:tr w:rsidR="00D2137C" w:rsidRPr="00D4246D" w14:paraId="148B236B" w14:textId="77777777" w:rsidTr="00207A5D">
        <w:trPr>
          <w:trHeight w:hRule="exact" w:val="566"/>
        </w:trPr>
        <w:tc>
          <w:tcPr>
            <w:tcW w:w="967" w:type="dxa"/>
          </w:tcPr>
          <w:p w14:paraId="74096873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2016</w:t>
            </w:r>
          </w:p>
        </w:tc>
        <w:tc>
          <w:tcPr>
            <w:tcW w:w="9260" w:type="dxa"/>
          </w:tcPr>
          <w:p w14:paraId="27F8F2E6" w14:textId="4EAE5AC8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proofErr w:type="spellStart"/>
            <w:r w:rsidRPr="00D4246D">
              <w:rPr>
                <w:szCs w:val="22"/>
                <w:lang w:val="en-GB"/>
              </w:rPr>
              <w:t>Massachusets</w:t>
            </w:r>
            <w:proofErr w:type="spellEnd"/>
            <w:r w:rsidRPr="00D4246D">
              <w:rPr>
                <w:szCs w:val="22"/>
                <w:lang w:val="en-GB"/>
              </w:rPr>
              <w:t>, Maine and Washington State, USA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organizer, alone in the field</w:t>
            </w:r>
            <w:r w:rsidRPr="00D4246D">
              <w:rPr>
                <w:szCs w:val="22"/>
                <w:lang w:val="en-GB"/>
              </w:rPr>
              <w:t xml:space="preserve"> – 5 weeks; Collection and identification of interstitial invertebrates)</w:t>
            </w:r>
          </w:p>
        </w:tc>
      </w:tr>
      <w:tr w:rsidR="00D2137C" w:rsidRPr="00D4246D" w14:paraId="14270BB1" w14:textId="77777777" w:rsidTr="00207A5D">
        <w:trPr>
          <w:trHeight w:hRule="exact" w:val="546"/>
        </w:trPr>
        <w:tc>
          <w:tcPr>
            <w:tcW w:w="967" w:type="dxa"/>
          </w:tcPr>
          <w:p w14:paraId="38DA8CC0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2016</w:t>
            </w:r>
          </w:p>
        </w:tc>
        <w:tc>
          <w:tcPr>
            <w:tcW w:w="9260" w:type="dxa"/>
          </w:tcPr>
          <w:p w14:paraId="3356632A" w14:textId="7DC8A46C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Plymouth, London, Cardiff, UK (</w:t>
            </w:r>
            <w:r w:rsidRPr="00A149C4">
              <w:rPr>
                <w:b/>
                <w:bCs/>
                <w:i/>
                <w:iCs/>
                <w:szCs w:val="22"/>
                <w:lang w:val="en-GB"/>
              </w:rPr>
              <w:t>Main organizer, alone in the field</w:t>
            </w:r>
            <w:r w:rsidRPr="00D4246D">
              <w:rPr>
                <w:szCs w:val="22"/>
                <w:lang w:val="en-GB"/>
              </w:rPr>
              <w:t xml:space="preserve"> – 4 weeks; Collection and identification of interstitial invertebrates)</w:t>
            </w:r>
          </w:p>
        </w:tc>
      </w:tr>
      <w:tr w:rsidR="00D2137C" w:rsidRPr="00D4246D" w14:paraId="4B36B3AF" w14:textId="77777777" w:rsidTr="00207A5D">
        <w:trPr>
          <w:trHeight w:val="257"/>
        </w:trPr>
        <w:tc>
          <w:tcPr>
            <w:tcW w:w="967" w:type="dxa"/>
          </w:tcPr>
          <w:p w14:paraId="38F83914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2016</w:t>
            </w:r>
          </w:p>
        </w:tc>
        <w:tc>
          <w:tcPr>
            <w:tcW w:w="9260" w:type="dxa"/>
          </w:tcPr>
          <w:p w14:paraId="25B27B73" w14:textId="77777777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proofErr w:type="spellStart"/>
            <w:r w:rsidRPr="00D4246D">
              <w:rPr>
                <w:szCs w:val="22"/>
                <w:lang w:val="en-GB"/>
              </w:rPr>
              <w:t>Roscoff</w:t>
            </w:r>
            <w:proofErr w:type="spellEnd"/>
            <w:r w:rsidRPr="00D4246D">
              <w:rPr>
                <w:szCs w:val="22"/>
                <w:lang w:val="en-GB"/>
              </w:rPr>
              <w:t>, France (</w:t>
            </w:r>
            <w:r w:rsidRPr="00EB5028">
              <w:rPr>
                <w:b/>
                <w:bCs/>
                <w:i/>
                <w:iCs/>
                <w:szCs w:val="22"/>
                <w:lang w:val="en-GB"/>
              </w:rPr>
              <w:t>participant</w:t>
            </w:r>
            <w:r w:rsidRPr="00D4246D">
              <w:rPr>
                <w:szCs w:val="22"/>
                <w:lang w:val="en-GB"/>
              </w:rPr>
              <w:t xml:space="preserve"> – 2 weeks; Collection and identification of interstitial invertebrates)</w:t>
            </w:r>
          </w:p>
        </w:tc>
      </w:tr>
      <w:tr w:rsidR="00D2137C" w:rsidRPr="00D4246D" w14:paraId="69E8444B" w14:textId="77777777" w:rsidTr="00D215F5">
        <w:trPr>
          <w:trHeight w:hRule="exact" w:val="301"/>
        </w:trPr>
        <w:tc>
          <w:tcPr>
            <w:tcW w:w="967" w:type="dxa"/>
          </w:tcPr>
          <w:p w14:paraId="0C98104D" w14:textId="77777777" w:rsidR="00D2137C" w:rsidRPr="00D4246D" w:rsidRDefault="00D2137C" w:rsidP="00D2137C">
            <w:pPr>
              <w:pStyle w:val="BodyText"/>
              <w:spacing w:after="0"/>
              <w:jc w:val="center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2013</w:t>
            </w:r>
          </w:p>
        </w:tc>
        <w:tc>
          <w:tcPr>
            <w:tcW w:w="9260" w:type="dxa"/>
          </w:tcPr>
          <w:p w14:paraId="40B617A4" w14:textId="77777777" w:rsidR="00D2137C" w:rsidRPr="00D4246D" w:rsidRDefault="00D2137C" w:rsidP="00D2137C">
            <w:pPr>
              <w:pStyle w:val="Instelling"/>
              <w:spacing w:before="0"/>
              <w:rPr>
                <w:szCs w:val="22"/>
                <w:lang w:val="en-GB"/>
              </w:rPr>
            </w:pPr>
            <w:r w:rsidRPr="00D4246D">
              <w:rPr>
                <w:szCs w:val="22"/>
                <w:lang w:val="en-GB"/>
              </w:rPr>
              <w:t>Andalucía, Spain (</w:t>
            </w:r>
            <w:r w:rsidRPr="00D2137C">
              <w:rPr>
                <w:b/>
                <w:bCs/>
                <w:i/>
                <w:iCs/>
                <w:szCs w:val="22"/>
                <w:lang w:val="en-GB"/>
              </w:rPr>
              <w:t>participant</w:t>
            </w:r>
            <w:r w:rsidRPr="00D4246D">
              <w:rPr>
                <w:szCs w:val="22"/>
                <w:lang w:val="en-GB"/>
              </w:rPr>
              <w:t xml:space="preserve"> – 5 weeks; Observing and capturing pollinators for reference collection)</w:t>
            </w:r>
          </w:p>
          <w:p w14:paraId="24B5B4DD" w14:textId="77777777" w:rsidR="00D2137C" w:rsidRPr="00D4246D" w:rsidRDefault="00D2137C" w:rsidP="00D2137C">
            <w:pPr>
              <w:pStyle w:val="Prestatie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</w:tbl>
    <w:p w14:paraId="0E90F26D" w14:textId="77777777" w:rsidR="00CC4F91" w:rsidRPr="00D4246D" w:rsidRDefault="00CC4F91" w:rsidP="00A70B76">
      <w:pPr>
        <w:rPr>
          <w:szCs w:val="22"/>
        </w:rPr>
      </w:pPr>
    </w:p>
    <w:sectPr w:rsidR="00CC4F91" w:rsidRPr="00D4246D" w:rsidSect="006F643F">
      <w:headerReference w:type="first" r:id="rId11"/>
      <w:type w:val="continuous"/>
      <w:pgSz w:w="11907" w:h="16839"/>
      <w:pgMar w:top="851" w:right="851" w:bottom="851" w:left="851" w:header="964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CBAA" w14:textId="77777777" w:rsidR="00BA492D" w:rsidRDefault="00BA492D">
      <w:r>
        <w:separator/>
      </w:r>
    </w:p>
  </w:endnote>
  <w:endnote w:type="continuationSeparator" w:id="0">
    <w:p w14:paraId="51BB6D77" w14:textId="77777777" w:rsidR="00BA492D" w:rsidRDefault="00BA492D">
      <w:r>
        <w:continuationSeparator/>
      </w:r>
    </w:p>
  </w:endnote>
  <w:endnote w:type="continuationNotice" w:id="1">
    <w:p w14:paraId="623267D0" w14:textId="77777777" w:rsidR="00BA492D" w:rsidRDefault="00BA49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44EB" w14:textId="77777777" w:rsidR="00BA492D" w:rsidRDefault="00BA492D">
      <w:r>
        <w:separator/>
      </w:r>
    </w:p>
  </w:footnote>
  <w:footnote w:type="continuationSeparator" w:id="0">
    <w:p w14:paraId="56C2F4B6" w14:textId="77777777" w:rsidR="00BA492D" w:rsidRDefault="00BA492D">
      <w:r>
        <w:continuationSeparator/>
      </w:r>
    </w:p>
  </w:footnote>
  <w:footnote w:type="continuationNotice" w:id="1">
    <w:p w14:paraId="07B3D2BF" w14:textId="77777777" w:rsidR="00BA492D" w:rsidRDefault="00BA49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E402" w14:textId="77777777" w:rsidR="00F9172E" w:rsidRPr="00A70B76" w:rsidRDefault="00F9172E" w:rsidP="00A70B76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CAF3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F6CD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AB8C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AA303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D809C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C41E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A80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26D0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B6EA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14AF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1" w15:restartNumberingAfterBreak="0">
    <w:nsid w:val="00000002"/>
    <w:multiLevelType w:val="singleLevel"/>
    <w:tmpl w:val="00000002"/>
    <w:lvl w:ilvl="0">
      <w:numFmt w:val="bullet"/>
      <w:suff w:val="nothing"/>
      <w:lvlText w:val="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1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0C6E0AA0"/>
    <w:multiLevelType w:val="hybridMultilevel"/>
    <w:tmpl w:val="4AE2514E"/>
    <w:lvl w:ilvl="0" w:tplc="D01C5466">
      <w:numFmt w:val="bullet"/>
      <w:lvlText w:val="•"/>
      <w:lvlJc w:val="left"/>
      <w:pPr>
        <w:ind w:left="1080" w:hanging="72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125A34BC"/>
    <w:multiLevelType w:val="hybridMultilevel"/>
    <w:tmpl w:val="78782C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 w15:restartNumberingAfterBreak="0">
    <w:nsid w:val="1C3726FB"/>
    <w:multiLevelType w:val="hybridMultilevel"/>
    <w:tmpl w:val="32EE60A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Black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Black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Black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A141BE"/>
    <w:multiLevelType w:val="hybridMultilevel"/>
    <w:tmpl w:val="5D4CAF8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B2403E"/>
    <w:multiLevelType w:val="hybridMultilevel"/>
    <w:tmpl w:val="97540D7E"/>
    <w:lvl w:ilvl="0" w:tplc="F2AE9DAA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5E0472"/>
    <w:multiLevelType w:val="hybridMultilevel"/>
    <w:tmpl w:val="60E461E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Black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Black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Black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403FA7"/>
    <w:multiLevelType w:val="hybridMultilevel"/>
    <w:tmpl w:val="D650620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35203D0C"/>
    <w:multiLevelType w:val="hybridMultilevel"/>
    <w:tmpl w:val="8C925E8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25" w15:restartNumberingAfterBreak="0">
    <w:nsid w:val="35F53B2A"/>
    <w:multiLevelType w:val="hybridMultilevel"/>
    <w:tmpl w:val="BDF8502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44D02"/>
    <w:multiLevelType w:val="hybridMultilevel"/>
    <w:tmpl w:val="1AC8F4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A125F2"/>
    <w:multiLevelType w:val="hybridMultilevel"/>
    <w:tmpl w:val="DD12974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85D05"/>
    <w:multiLevelType w:val="hybridMultilevel"/>
    <w:tmpl w:val="95127B54"/>
    <w:lvl w:ilvl="0" w:tplc="0F2661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31" w15:restartNumberingAfterBreak="0">
    <w:nsid w:val="685961E6"/>
    <w:multiLevelType w:val="hybridMultilevel"/>
    <w:tmpl w:val="03845E8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D0901"/>
    <w:multiLevelType w:val="multilevel"/>
    <w:tmpl w:val="2166A5FE"/>
    <w:numStyleLink w:val="Romersklista"/>
  </w:abstractNum>
  <w:abstractNum w:abstractNumId="33" w15:restartNumberingAfterBreak="0">
    <w:nsid w:val="6FA009EF"/>
    <w:multiLevelType w:val="multilevel"/>
    <w:tmpl w:val="2166A5FE"/>
    <w:styleLink w:val="Romersklista"/>
    <w:lvl w:ilvl="0">
      <w:start w:val="1"/>
      <w:numFmt w:val="upperRoman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236743531">
    <w:abstractNumId w:val="1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2124155211">
    <w:abstractNumId w:val="10"/>
    <w:lvlOverride w:ilvl="0">
      <w:lvl w:ilvl="0">
        <w:start w:val="1"/>
        <w:numFmt w:val="bullet"/>
        <w:pStyle w:val="Prestatie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 w16cid:durableId="71583005">
    <w:abstractNumId w:val="10"/>
    <w:lvlOverride w:ilvl="0">
      <w:lvl w:ilvl="0">
        <w:start w:val="1"/>
        <w:numFmt w:val="bullet"/>
        <w:pStyle w:val="Prestatie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 w16cid:durableId="561984874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 w16cid:durableId="2017998499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 w16cid:durableId="135992756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 w16cid:durableId="2031561361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 w16cid:durableId="873077200">
    <w:abstractNumId w:val="10"/>
    <w:lvlOverride w:ilvl="0">
      <w:lvl w:ilvl="0">
        <w:start w:val="1"/>
        <w:numFmt w:val="bullet"/>
        <w:pStyle w:val="Prestatie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 w16cid:durableId="747384612">
    <w:abstractNumId w:val="14"/>
  </w:num>
  <w:num w:numId="10" w16cid:durableId="1569072467">
    <w:abstractNumId w:val="30"/>
  </w:num>
  <w:num w:numId="11" w16cid:durableId="1452749790">
    <w:abstractNumId w:val="12"/>
  </w:num>
  <w:num w:numId="12" w16cid:durableId="490561706">
    <w:abstractNumId w:val="16"/>
  </w:num>
  <w:num w:numId="13" w16cid:durableId="727150476">
    <w:abstractNumId w:val="24"/>
  </w:num>
  <w:num w:numId="14" w16cid:durableId="1452746289">
    <w:abstractNumId w:val="29"/>
  </w:num>
  <w:num w:numId="15" w16cid:durableId="1916087098">
    <w:abstractNumId w:val="22"/>
  </w:num>
  <w:num w:numId="16" w16cid:durableId="87746977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 w16cid:durableId="183337483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 w16cid:durableId="894395252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 w16cid:durableId="2037152923">
    <w:abstractNumId w:val="1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 w16cid:durableId="1136292146">
    <w:abstractNumId w:val="9"/>
  </w:num>
  <w:num w:numId="21" w16cid:durableId="1346904515">
    <w:abstractNumId w:val="7"/>
  </w:num>
  <w:num w:numId="22" w16cid:durableId="1362590586">
    <w:abstractNumId w:val="6"/>
  </w:num>
  <w:num w:numId="23" w16cid:durableId="1756315248">
    <w:abstractNumId w:val="5"/>
  </w:num>
  <w:num w:numId="24" w16cid:durableId="208762086">
    <w:abstractNumId w:val="4"/>
  </w:num>
  <w:num w:numId="25" w16cid:durableId="372122742">
    <w:abstractNumId w:val="8"/>
  </w:num>
  <w:num w:numId="26" w16cid:durableId="2013222478">
    <w:abstractNumId w:val="3"/>
  </w:num>
  <w:num w:numId="27" w16cid:durableId="1628272745">
    <w:abstractNumId w:val="2"/>
  </w:num>
  <w:num w:numId="28" w16cid:durableId="1681279128">
    <w:abstractNumId w:val="1"/>
  </w:num>
  <w:num w:numId="29" w16cid:durableId="147091604">
    <w:abstractNumId w:val="0"/>
  </w:num>
  <w:num w:numId="30" w16cid:durableId="29110811">
    <w:abstractNumId w:val="10"/>
  </w:num>
  <w:num w:numId="31" w16cid:durableId="27417588">
    <w:abstractNumId w:val="1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 w16cid:durableId="2128891267">
    <w:abstractNumId w:val="10"/>
  </w:num>
  <w:num w:numId="33" w16cid:durableId="491021790">
    <w:abstractNumId w:val="10"/>
  </w:num>
  <w:num w:numId="34" w16cid:durableId="1034578189">
    <w:abstractNumId w:val="17"/>
  </w:num>
  <w:num w:numId="35" w16cid:durableId="318122036">
    <w:abstractNumId w:val="20"/>
  </w:num>
  <w:num w:numId="36" w16cid:durableId="662700182">
    <w:abstractNumId w:val="15"/>
  </w:num>
  <w:num w:numId="37" w16cid:durableId="155193786">
    <w:abstractNumId w:val="11"/>
  </w:num>
  <w:num w:numId="38" w16cid:durableId="1076896225">
    <w:abstractNumId w:val="23"/>
  </w:num>
  <w:num w:numId="39" w16cid:durableId="1131706153">
    <w:abstractNumId w:val="18"/>
  </w:num>
  <w:num w:numId="40" w16cid:durableId="31619425">
    <w:abstractNumId w:val="25"/>
  </w:num>
  <w:num w:numId="41" w16cid:durableId="862787610">
    <w:abstractNumId w:val="31"/>
  </w:num>
  <w:num w:numId="42" w16cid:durableId="561714966">
    <w:abstractNumId w:val="27"/>
  </w:num>
  <w:num w:numId="43" w16cid:durableId="1526166256">
    <w:abstractNumId w:val="33"/>
  </w:num>
  <w:num w:numId="44" w16cid:durableId="2060323707">
    <w:abstractNumId w:val="32"/>
  </w:num>
  <w:num w:numId="45" w16cid:durableId="815612236">
    <w:abstractNumId w:val="28"/>
  </w:num>
  <w:num w:numId="46" w16cid:durableId="564100710">
    <w:abstractNumId w:val="19"/>
  </w:num>
  <w:num w:numId="47" w16cid:durableId="1904634659">
    <w:abstractNumId w:val="13"/>
  </w:num>
  <w:num w:numId="48" w16cid:durableId="2043898716">
    <w:abstractNumId w:val="26"/>
  </w:num>
  <w:num w:numId="49" w16cid:durableId="2591413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xMjAyNLUwNDM1NzRU0lEKTi0uzszPAykwMakFAICHyGstAAAA"/>
  </w:docVars>
  <w:rsids>
    <w:rsidRoot w:val="00E776B0"/>
    <w:rsid w:val="00000677"/>
    <w:rsid w:val="0000200B"/>
    <w:rsid w:val="0000225A"/>
    <w:rsid w:val="0000254B"/>
    <w:rsid w:val="0000470D"/>
    <w:rsid w:val="00004D7B"/>
    <w:rsid w:val="00005638"/>
    <w:rsid w:val="00005E7D"/>
    <w:rsid w:val="00011DAC"/>
    <w:rsid w:val="00012223"/>
    <w:rsid w:val="00012C2E"/>
    <w:rsid w:val="00014B83"/>
    <w:rsid w:val="00015E8A"/>
    <w:rsid w:val="000179BD"/>
    <w:rsid w:val="00021000"/>
    <w:rsid w:val="00021728"/>
    <w:rsid w:val="0002225B"/>
    <w:rsid w:val="00022962"/>
    <w:rsid w:val="000244B2"/>
    <w:rsid w:val="000244F9"/>
    <w:rsid w:val="000248B4"/>
    <w:rsid w:val="00024F0B"/>
    <w:rsid w:val="0002595F"/>
    <w:rsid w:val="000264C7"/>
    <w:rsid w:val="00026861"/>
    <w:rsid w:val="00026BD9"/>
    <w:rsid w:val="000272B6"/>
    <w:rsid w:val="0003067E"/>
    <w:rsid w:val="00030A6C"/>
    <w:rsid w:val="00035FA0"/>
    <w:rsid w:val="000371D1"/>
    <w:rsid w:val="00037683"/>
    <w:rsid w:val="000379AA"/>
    <w:rsid w:val="00037FD1"/>
    <w:rsid w:val="00040063"/>
    <w:rsid w:val="00040F75"/>
    <w:rsid w:val="00041494"/>
    <w:rsid w:val="000417F7"/>
    <w:rsid w:val="000419BC"/>
    <w:rsid w:val="0005101A"/>
    <w:rsid w:val="00052E9E"/>
    <w:rsid w:val="00053287"/>
    <w:rsid w:val="0005344A"/>
    <w:rsid w:val="00055B78"/>
    <w:rsid w:val="00055C99"/>
    <w:rsid w:val="0005649B"/>
    <w:rsid w:val="0006183E"/>
    <w:rsid w:val="00061CA0"/>
    <w:rsid w:val="00062279"/>
    <w:rsid w:val="0006404D"/>
    <w:rsid w:val="00064438"/>
    <w:rsid w:val="00066482"/>
    <w:rsid w:val="0006655E"/>
    <w:rsid w:val="00067D25"/>
    <w:rsid w:val="000724DB"/>
    <w:rsid w:val="00073AED"/>
    <w:rsid w:val="00074001"/>
    <w:rsid w:val="00076BE5"/>
    <w:rsid w:val="00077677"/>
    <w:rsid w:val="00077D06"/>
    <w:rsid w:val="000801FC"/>
    <w:rsid w:val="00080F63"/>
    <w:rsid w:val="0008233A"/>
    <w:rsid w:val="000824D3"/>
    <w:rsid w:val="00082745"/>
    <w:rsid w:val="00082D9C"/>
    <w:rsid w:val="00083B6D"/>
    <w:rsid w:val="00084022"/>
    <w:rsid w:val="00084068"/>
    <w:rsid w:val="0008727D"/>
    <w:rsid w:val="0009084B"/>
    <w:rsid w:val="000913D1"/>
    <w:rsid w:val="00092001"/>
    <w:rsid w:val="000946CD"/>
    <w:rsid w:val="00095188"/>
    <w:rsid w:val="00096993"/>
    <w:rsid w:val="00097213"/>
    <w:rsid w:val="000A1051"/>
    <w:rsid w:val="000A108C"/>
    <w:rsid w:val="000A19A2"/>
    <w:rsid w:val="000A40B2"/>
    <w:rsid w:val="000A75B4"/>
    <w:rsid w:val="000B06AA"/>
    <w:rsid w:val="000B0E6E"/>
    <w:rsid w:val="000B2AFC"/>
    <w:rsid w:val="000B3AE5"/>
    <w:rsid w:val="000B5FBD"/>
    <w:rsid w:val="000B61AB"/>
    <w:rsid w:val="000B7B2E"/>
    <w:rsid w:val="000C0F92"/>
    <w:rsid w:val="000C1114"/>
    <w:rsid w:val="000C156B"/>
    <w:rsid w:val="000C1F66"/>
    <w:rsid w:val="000C3A13"/>
    <w:rsid w:val="000C62BB"/>
    <w:rsid w:val="000C6A97"/>
    <w:rsid w:val="000C6D06"/>
    <w:rsid w:val="000D03F9"/>
    <w:rsid w:val="000D1149"/>
    <w:rsid w:val="000D3186"/>
    <w:rsid w:val="000E2C60"/>
    <w:rsid w:val="000E5D76"/>
    <w:rsid w:val="000E71F3"/>
    <w:rsid w:val="000F083D"/>
    <w:rsid w:val="000F1634"/>
    <w:rsid w:val="000F1C6C"/>
    <w:rsid w:val="000F3290"/>
    <w:rsid w:val="000F3FCA"/>
    <w:rsid w:val="000F4308"/>
    <w:rsid w:val="000F60ED"/>
    <w:rsid w:val="000F6D7D"/>
    <w:rsid w:val="000F7153"/>
    <w:rsid w:val="00100B46"/>
    <w:rsid w:val="001014D7"/>
    <w:rsid w:val="00101B8B"/>
    <w:rsid w:val="00102671"/>
    <w:rsid w:val="00104317"/>
    <w:rsid w:val="00104A54"/>
    <w:rsid w:val="00106029"/>
    <w:rsid w:val="00107110"/>
    <w:rsid w:val="001111B8"/>
    <w:rsid w:val="001117A1"/>
    <w:rsid w:val="00111BF1"/>
    <w:rsid w:val="00113A23"/>
    <w:rsid w:val="0011488B"/>
    <w:rsid w:val="00114EFB"/>
    <w:rsid w:val="00115D35"/>
    <w:rsid w:val="00117495"/>
    <w:rsid w:val="00120378"/>
    <w:rsid w:val="0012062F"/>
    <w:rsid w:val="0012193A"/>
    <w:rsid w:val="0012212B"/>
    <w:rsid w:val="00122816"/>
    <w:rsid w:val="00123A33"/>
    <w:rsid w:val="00123B79"/>
    <w:rsid w:val="00127B6B"/>
    <w:rsid w:val="00132ED2"/>
    <w:rsid w:val="00133CF4"/>
    <w:rsid w:val="00134B45"/>
    <w:rsid w:val="0013655C"/>
    <w:rsid w:val="00142388"/>
    <w:rsid w:val="00144AA2"/>
    <w:rsid w:val="001458D9"/>
    <w:rsid w:val="00145AD9"/>
    <w:rsid w:val="00146CDA"/>
    <w:rsid w:val="00150DAE"/>
    <w:rsid w:val="00152AAA"/>
    <w:rsid w:val="001558FB"/>
    <w:rsid w:val="00156C4D"/>
    <w:rsid w:val="0016080F"/>
    <w:rsid w:val="00161210"/>
    <w:rsid w:val="00161E06"/>
    <w:rsid w:val="0016296A"/>
    <w:rsid w:val="00162CB3"/>
    <w:rsid w:val="00163230"/>
    <w:rsid w:val="00163F1B"/>
    <w:rsid w:val="001730BE"/>
    <w:rsid w:val="001733A3"/>
    <w:rsid w:val="00173D1A"/>
    <w:rsid w:val="00174289"/>
    <w:rsid w:val="00181C30"/>
    <w:rsid w:val="00181F5B"/>
    <w:rsid w:val="00182932"/>
    <w:rsid w:val="00182A72"/>
    <w:rsid w:val="00186C20"/>
    <w:rsid w:val="00187021"/>
    <w:rsid w:val="00190095"/>
    <w:rsid w:val="001913C0"/>
    <w:rsid w:val="00191AD5"/>
    <w:rsid w:val="00191EB3"/>
    <w:rsid w:val="0019302A"/>
    <w:rsid w:val="0019310D"/>
    <w:rsid w:val="00193715"/>
    <w:rsid w:val="00193A48"/>
    <w:rsid w:val="00193B90"/>
    <w:rsid w:val="00193FE1"/>
    <w:rsid w:val="00194DA0"/>
    <w:rsid w:val="00194FD1"/>
    <w:rsid w:val="00195F05"/>
    <w:rsid w:val="00197A31"/>
    <w:rsid w:val="00197C2D"/>
    <w:rsid w:val="00197C68"/>
    <w:rsid w:val="001A2CE3"/>
    <w:rsid w:val="001A45B6"/>
    <w:rsid w:val="001A58E3"/>
    <w:rsid w:val="001A5A92"/>
    <w:rsid w:val="001A61D1"/>
    <w:rsid w:val="001A69E9"/>
    <w:rsid w:val="001A7256"/>
    <w:rsid w:val="001A7D15"/>
    <w:rsid w:val="001A7E42"/>
    <w:rsid w:val="001B6854"/>
    <w:rsid w:val="001C0175"/>
    <w:rsid w:val="001C0C6F"/>
    <w:rsid w:val="001C0E08"/>
    <w:rsid w:val="001C2982"/>
    <w:rsid w:val="001C2A14"/>
    <w:rsid w:val="001C3DB5"/>
    <w:rsid w:val="001C3F8A"/>
    <w:rsid w:val="001C6623"/>
    <w:rsid w:val="001C7014"/>
    <w:rsid w:val="001D1DEE"/>
    <w:rsid w:val="001D24BA"/>
    <w:rsid w:val="001D28D8"/>
    <w:rsid w:val="001D4C6D"/>
    <w:rsid w:val="001D4E71"/>
    <w:rsid w:val="001D5193"/>
    <w:rsid w:val="001D7FF1"/>
    <w:rsid w:val="001E1FE7"/>
    <w:rsid w:val="001E227D"/>
    <w:rsid w:val="001E2A4B"/>
    <w:rsid w:val="001E3E86"/>
    <w:rsid w:val="001E633C"/>
    <w:rsid w:val="001F0267"/>
    <w:rsid w:val="001F0CDD"/>
    <w:rsid w:val="001F2514"/>
    <w:rsid w:val="001F2B28"/>
    <w:rsid w:val="001F4EBB"/>
    <w:rsid w:val="001F6020"/>
    <w:rsid w:val="001F7C8B"/>
    <w:rsid w:val="00200FFD"/>
    <w:rsid w:val="002010B8"/>
    <w:rsid w:val="0020423D"/>
    <w:rsid w:val="002050AF"/>
    <w:rsid w:val="00205254"/>
    <w:rsid w:val="00205BB4"/>
    <w:rsid w:val="002077B1"/>
    <w:rsid w:val="002077D2"/>
    <w:rsid w:val="00207A5D"/>
    <w:rsid w:val="00210A8A"/>
    <w:rsid w:val="00213B11"/>
    <w:rsid w:val="00213D25"/>
    <w:rsid w:val="0021424F"/>
    <w:rsid w:val="00216644"/>
    <w:rsid w:val="00216993"/>
    <w:rsid w:val="00220550"/>
    <w:rsid w:val="002233A4"/>
    <w:rsid w:val="0022349C"/>
    <w:rsid w:val="002234A8"/>
    <w:rsid w:val="00223A0E"/>
    <w:rsid w:val="00223CA9"/>
    <w:rsid w:val="0022409D"/>
    <w:rsid w:val="00224342"/>
    <w:rsid w:val="00224A10"/>
    <w:rsid w:val="00224C99"/>
    <w:rsid w:val="00226265"/>
    <w:rsid w:val="002341EA"/>
    <w:rsid w:val="002368D3"/>
    <w:rsid w:val="002370A0"/>
    <w:rsid w:val="00240B67"/>
    <w:rsid w:val="0024163B"/>
    <w:rsid w:val="00241C32"/>
    <w:rsid w:val="0024238C"/>
    <w:rsid w:val="00244AD2"/>
    <w:rsid w:val="00244E88"/>
    <w:rsid w:val="002465B5"/>
    <w:rsid w:val="00246956"/>
    <w:rsid w:val="0024737E"/>
    <w:rsid w:val="0025095A"/>
    <w:rsid w:val="00250F08"/>
    <w:rsid w:val="002511EE"/>
    <w:rsid w:val="0025216E"/>
    <w:rsid w:val="0025396B"/>
    <w:rsid w:val="00253E8A"/>
    <w:rsid w:val="002576BD"/>
    <w:rsid w:val="00257873"/>
    <w:rsid w:val="00260066"/>
    <w:rsid w:val="002603E9"/>
    <w:rsid w:val="00262318"/>
    <w:rsid w:val="00262CC8"/>
    <w:rsid w:val="00263032"/>
    <w:rsid w:val="0026335B"/>
    <w:rsid w:val="00264224"/>
    <w:rsid w:val="00265016"/>
    <w:rsid w:val="002667D9"/>
    <w:rsid w:val="00267C37"/>
    <w:rsid w:val="00270CC1"/>
    <w:rsid w:val="00271CC8"/>
    <w:rsid w:val="00271DE3"/>
    <w:rsid w:val="00272B22"/>
    <w:rsid w:val="00273E8F"/>
    <w:rsid w:val="00273EDE"/>
    <w:rsid w:val="00274D92"/>
    <w:rsid w:val="00274FFA"/>
    <w:rsid w:val="002761D2"/>
    <w:rsid w:val="002818DE"/>
    <w:rsid w:val="00282710"/>
    <w:rsid w:val="002839A0"/>
    <w:rsid w:val="002841DC"/>
    <w:rsid w:val="00286747"/>
    <w:rsid w:val="00286F22"/>
    <w:rsid w:val="0028746F"/>
    <w:rsid w:val="0029111E"/>
    <w:rsid w:val="002916B5"/>
    <w:rsid w:val="00292583"/>
    <w:rsid w:val="002934B2"/>
    <w:rsid w:val="00294D8F"/>
    <w:rsid w:val="00295DAB"/>
    <w:rsid w:val="0029673F"/>
    <w:rsid w:val="002A3BC7"/>
    <w:rsid w:val="002A3D86"/>
    <w:rsid w:val="002A3EE6"/>
    <w:rsid w:val="002A564A"/>
    <w:rsid w:val="002A58D5"/>
    <w:rsid w:val="002A61EB"/>
    <w:rsid w:val="002A7D89"/>
    <w:rsid w:val="002A7EE5"/>
    <w:rsid w:val="002B0E6C"/>
    <w:rsid w:val="002B1D74"/>
    <w:rsid w:val="002B2750"/>
    <w:rsid w:val="002B50E5"/>
    <w:rsid w:val="002B5FD3"/>
    <w:rsid w:val="002B6B05"/>
    <w:rsid w:val="002B752E"/>
    <w:rsid w:val="002C08F3"/>
    <w:rsid w:val="002C0974"/>
    <w:rsid w:val="002C0F68"/>
    <w:rsid w:val="002C268B"/>
    <w:rsid w:val="002C525A"/>
    <w:rsid w:val="002C7053"/>
    <w:rsid w:val="002C70AE"/>
    <w:rsid w:val="002D09F1"/>
    <w:rsid w:val="002D0F7C"/>
    <w:rsid w:val="002D30C9"/>
    <w:rsid w:val="002D3209"/>
    <w:rsid w:val="002D3B3B"/>
    <w:rsid w:val="002D5613"/>
    <w:rsid w:val="002D6DFD"/>
    <w:rsid w:val="002D7B10"/>
    <w:rsid w:val="002E008C"/>
    <w:rsid w:val="002E06E1"/>
    <w:rsid w:val="002E08CC"/>
    <w:rsid w:val="002E1378"/>
    <w:rsid w:val="002E16F8"/>
    <w:rsid w:val="002E1DE2"/>
    <w:rsid w:val="002E5B6B"/>
    <w:rsid w:val="002F174C"/>
    <w:rsid w:val="002F2260"/>
    <w:rsid w:val="002F357A"/>
    <w:rsid w:val="002F60C7"/>
    <w:rsid w:val="002F6584"/>
    <w:rsid w:val="002F7554"/>
    <w:rsid w:val="00300466"/>
    <w:rsid w:val="0030206B"/>
    <w:rsid w:val="00304B66"/>
    <w:rsid w:val="0030509C"/>
    <w:rsid w:val="0030531A"/>
    <w:rsid w:val="00305A15"/>
    <w:rsid w:val="00306321"/>
    <w:rsid w:val="003063FC"/>
    <w:rsid w:val="003064D8"/>
    <w:rsid w:val="00306C5F"/>
    <w:rsid w:val="003105E0"/>
    <w:rsid w:val="003109AE"/>
    <w:rsid w:val="00310FB6"/>
    <w:rsid w:val="00311692"/>
    <w:rsid w:val="00312692"/>
    <w:rsid w:val="00312E4F"/>
    <w:rsid w:val="0031344D"/>
    <w:rsid w:val="00313D2C"/>
    <w:rsid w:val="00314022"/>
    <w:rsid w:val="003147ED"/>
    <w:rsid w:val="00315AF4"/>
    <w:rsid w:val="00316046"/>
    <w:rsid w:val="00316148"/>
    <w:rsid w:val="00316526"/>
    <w:rsid w:val="00317040"/>
    <w:rsid w:val="0031790C"/>
    <w:rsid w:val="00317C82"/>
    <w:rsid w:val="0032120D"/>
    <w:rsid w:val="00322091"/>
    <w:rsid w:val="0032355A"/>
    <w:rsid w:val="00323F32"/>
    <w:rsid w:val="003255A1"/>
    <w:rsid w:val="00326169"/>
    <w:rsid w:val="0032651B"/>
    <w:rsid w:val="0033275A"/>
    <w:rsid w:val="003338A6"/>
    <w:rsid w:val="00335AD2"/>
    <w:rsid w:val="003375C6"/>
    <w:rsid w:val="00337FA2"/>
    <w:rsid w:val="0034347F"/>
    <w:rsid w:val="00343755"/>
    <w:rsid w:val="00344C73"/>
    <w:rsid w:val="00345B2B"/>
    <w:rsid w:val="00345F3B"/>
    <w:rsid w:val="003461C5"/>
    <w:rsid w:val="0034644E"/>
    <w:rsid w:val="00347AE8"/>
    <w:rsid w:val="00351917"/>
    <w:rsid w:val="00352015"/>
    <w:rsid w:val="00352112"/>
    <w:rsid w:val="00352BC9"/>
    <w:rsid w:val="003532BB"/>
    <w:rsid w:val="00354994"/>
    <w:rsid w:val="00355074"/>
    <w:rsid w:val="003550E8"/>
    <w:rsid w:val="00355B8E"/>
    <w:rsid w:val="00356A55"/>
    <w:rsid w:val="00356F2C"/>
    <w:rsid w:val="0035786F"/>
    <w:rsid w:val="00357A7A"/>
    <w:rsid w:val="00360285"/>
    <w:rsid w:val="00361213"/>
    <w:rsid w:val="00361475"/>
    <w:rsid w:val="00361576"/>
    <w:rsid w:val="00362307"/>
    <w:rsid w:val="00363E52"/>
    <w:rsid w:val="0036527D"/>
    <w:rsid w:val="00366AF9"/>
    <w:rsid w:val="00370A45"/>
    <w:rsid w:val="00371DE7"/>
    <w:rsid w:val="003729F6"/>
    <w:rsid w:val="00372B40"/>
    <w:rsid w:val="003753AA"/>
    <w:rsid w:val="00376872"/>
    <w:rsid w:val="00377658"/>
    <w:rsid w:val="0038128F"/>
    <w:rsid w:val="00381B17"/>
    <w:rsid w:val="003823ED"/>
    <w:rsid w:val="003845F3"/>
    <w:rsid w:val="00384D0D"/>
    <w:rsid w:val="00386E26"/>
    <w:rsid w:val="00394486"/>
    <w:rsid w:val="00394F7F"/>
    <w:rsid w:val="003971C5"/>
    <w:rsid w:val="003975CE"/>
    <w:rsid w:val="003A1788"/>
    <w:rsid w:val="003A1CCA"/>
    <w:rsid w:val="003A1CD3"/>
    <w:rsid w:val="003A438D"/>
    <w:rsid w:val="003A50AA"/>
    <w:rsid w:val="003A548E"/>
    <w:rsid w:val="003A5E3C"/>
    <w:rsid w:val="003A75AA"/>
    <w:rsid w:val="003B1E85"/>
    <w:rsid w:val="003B24D2"/>
    <w:rsid w:val="003B38E9"/>
    <w:rsid w:val="003B404D"/>
    <w:rsid w:val="003B4CD3"/>
    <w:rsid w:val="003B5A43"/>
    <w:rsid w:val="003B7820"/>
    <w:rsid w:val="003C08E4"/>
    <w:rsid w:val="003C30F0"/>
    <w:rsid w:val="003C359D"/>
    <w:rsid w:val="003C3F94"/>
    <w:rsid w:val="003C4754"/>
    <w:rsid w:val="003C53BA"/>
    <w:rsid w:val="003C69FF"/>
    <w:rsid w:val="003C70B1"/>
    <w:rsid w:val="003C7731"/>
    <w:rsid w:val="003C777F"/>
    <w:rsid w:val="003D21A5"/>
    <w:rsid w:val="003D3329"/>
    <w:rsid w:val="003D4834"/>
    <w:rsid w:val="003D6BBC"/>
    <w:rsid w:val="003D6F6E"/>
    <w:rsid w:val="003D7E8C"/>
    <w:rsid w:val="003E16B4"/>
    <w:rsid w:val="003E3063"/>
    <w:rsid w:val="003E3C13"/>
    <w:rsid w:val="003E3C87"/>
    <w:rsid w:val="003E7EFB"/>
    <w:rsid w:val="003F09CF"/>
    <w:rsid w:val="003F0FED"/>
    <w:rsid w:val="003F1752"/>
    <w:rsid w:val="003F178E"/>
    <w:rsid w:val="003F245F"/>
    <w:rsid w:val="003F5588"/>
    <w:rsid w:val="003F58F3"/>
    <w:rsid w:val="003F6DDE"/>
    <w:rsid w:val="00400457"/>
    <w:rsid w:val="00400E63"/>
    <w:rsid w:val="004023F7"/>
    <w:rsid w:val="00403617"/>
    <w:rsid w:val="004044A4"/>
    <w:rsid w:val="004065F7"/>
    <w:rsid w:val="004070A8"/>
    <w:rsid w:val="00411CC3"/>
    <w:rsid w:val="00412F48"/>
    <w:rsid w:val="00413D41"/>
    <w:rsid w:val="00414242"/>
    <w:rsid w:val="0041476B"/>
    <w:rsid w:val="00414FEF"/>
    <w:rsid w:val="00415119"/>
    <w:rsid w:val="004151C8"/>
    <w:rsid w:val="0041525C"/>
    <w:rsid w:val="00416549"/>
    <w:rsid w:val="00416DBE"/>
    <w:rsid w:val="00421221"/>
    <w:rsid w:val="00422539"/>
    <w:rsid w:val="0042275F"/>
    <w:rsid w:val="004227F9"/>
    <w:rsid w:val="00422E01"/>
    <w:rsid w:val="00423986"/>
    <w:rsid w:val="00423CDF"/>
    <w:rsid w:val="004243D9"/>
    <w:rsid w:val="00425208"/>
    <w:rsid w:val="004253D8"/>
    <w:rsid w:val="00425B96"/>
    <w:rsid w:val="00427AF1"/>
    <w:rsid w:val="0043186F"/>
    <w:rsid w:val="004353B3"/>
    <w:rsid w:val="004375BA"/>
    <w:rsid w:val="00440C5A"/>
    <w:rsid w:val="00440D9B"/>
    <w:rsid w:val="004411CD"/>
    <w:rsid w:val="00441C01"/>
    <w:rsid w:val="00441F81"/>
    <w:rsid w:val="00442574"/>
    <w:rsid w:val="00442A0D"/>
    <w:rsid w:val="004453C5"/>
    <w:rsid w:val="004464F8"/>
    <w:rsid w:val="00446862"/>
    <w:rsid w:val="00447082"/>
    <w:rsid w:val="00450439"/>
    <w:rsid w:val="0045113A"/>
    <w:rsid w:val="00451585"/>
    <w:rsid w:val="00452F57"/>
    <w:rsid w:val="00453FB3"/>
    <w:rsid w:val="00454D82"/>
    <w:rsid w:val="00455D6A"/>
    <w:rsid w:val="0045709D"/>
    <w:rsid w:val="00457322"/>
    <w:rsid w:val="00457919"/>
    <w:rsid w:val="0046142C"/>
    <w:rsid w:val="0046152C"/>
    <w:rsid w:val="004617F9"/>
    <w:rsid w:val="00461E5F"/>
    <w:rsid w:val="00462770"/>
    <w:rsid w:val="004629C5"/>
    <w:rsid w:val="00462B61"/>
    <w:rsid w:val="004640EB"/>
    <w:rsid w:val="00465FBF"/>
    <w:rsid w:val="004660E0"/>
    <w:rsid w:val="00466607"/>
    <w:rsid w:val="004666C9"/>
    <w:rsid w:val="004712F8"/>
    <w:rsid w:val="0047183D"/>
    <w:rsid w:val="0047202A"/>
    <w:rsid w:val="00472090"/>
    <w:rsid w:val="00473104"/>
    <w:rsid w:val="0047349F"/>
    <w:rsid w:val="0047386F"/>
    <w:rsid w:val="00473E22"/>
    <w:rsid w:val="00475944"/>
    <w:rsid w:val="00475B71"/>
    <w:rsid w:val="004768A9"/>
    <w:rsid w:val="00477FB5"/>
    <w:rsid w:val="00481042"/>
    <w:rsid w:val="004816AE"/>
    <w:rsid w:val="00482FB8"/>
    <w:rsid w:val="00483771"/>
    <w:rsid w:val="00483C6D"/>
    <w:rsid w:val="004858C4"/>
    <w:rsid w:val="004868E1"/>
    <w:rsid w:val="00487C80"/>
    <w:rsid w:val="0049159C"/>
    <w:rsid w:val="00492C74"/>
    <w:rsid w:val="00492CE2"/>
    <w:rsid w:val="00492D28"/>
    <w:rsid w:val="00494D76"/>
    <w:rsid w:val="00495476"/>
    <w:rsid w:val="00495DA0"/>
    <w:rsid w:val="00495F28"/>
    <w:rsid w:val="00496B3D"/>
    <w:rsid w:val="004978FF"/>
    <w:rsid w:val="00497F1D"/>
    <w:rsid w:val="004A19AF"/>
    <w:rsid w:val="004A2DA1"/>
    <w:rsid w:val="004A442D"/>
    <w:rsid w:val="004A51E3"/>
    <w:rsid w:val="004A5A25"/>
    <w:rsid w:val="004B0052"/>
    <w:rsid w:val="004B0D8D"/>
    <w:rsid w:val="004B3493"/>
    <w:rsid w:val="004B35A6"/>
    <w:rsid w:val="004B40CC"/>
    <w:rsid w:val="004B45CA"/>
    <w:rsid w:val="004B48D5"/>
    <w:rsid w:val="004B7D4C"/>
    <w:rsid w:val="004C2188"/>
    <w:rsid w:val="004C3685"/>
    <w:rsid w:val="004C38D1"/>
    <w:rsid w:val="004C4570"/>
    <w:rsid w:val="004C4C40"/>
    <w:rsid w:val="004C52C0"/>
    <w:rsid w:val="004C552E"/>
    <w:rsid w:val="004C6FA7"/>
    <w:rsid w:val="004C7A0D"/>
    <w:rsid w:val="004C7D58"/>
    <w:rsid w:val="004D1665"/>
    <w:rsid w:val="004D167C"/>
    <w:rsid w:val="004D2EC6"/>
    <w:rsid w:val="004D34A6"/>
    <w:rsid w:val="004D4B1F"/>
    <w:rsid w:val="004D59D6"/>
    <w:rsid w:val="004D5BF5"/>
    <w:rsid w:val="004D5EDC"/>
    <w:rsid w:val="004D76E2"/>
    <w:rsid w:val="004E18E6"/>
    <w:rsid w:val="004E204C"/>
    <w:rsid w:val="004E286B"/>
    <w:rsid w:val="004E2B7A"/>
    <w:rsid w:val="004E38E9"/>
    <w:rsid w:val="004E407A"/>
    <w:rsid w:val="004E57EA"/>
    <w:rsid w:val="004E6965"/>
    <w:rsid w:val="004E75C3"/>
    <w:rsid w:val="004F043A"/>
    <w:rsid w:val="004F1DA8"/>
    <w:rsid w:val="004F2C3C"/>
    <w:rsid w:val="004F2C51"/>
    <w:rsid w:val="004F31E6"/>
    <w:rsid w:val="004F331C"/>
    <w:rsid w:val="004F364C"/>
    <w:rsid w:val="004F57AB"/>
    <w:rsid w:val="004F627E"/>
    <w:rsid w:val="004F7DA7"/>
    <w:rsid w:val="004F7F0E"/>
    <w:rsid w:val="00501709"/>
    <w:rsid w:val="00502742"/>
    <w:rsid w:val="00502A9C"/>
    <w:rsid w:val="005036AE"/>
    <w:rsid w:val="00505CEC"/>
    <w:rsid w:val="0050614A"/>
    <w:rsid w:val="00507990"/>
    <w:rsid w:val="005079B0"/>
    <w:rsid w:val="00507B73"/>
    <w:rsid w:val="00510842"/>
    <w:rsid w:val="00510BE2"/>
    <w:rsid w:val="0051182B"/>
    <w:rsid w:val="0051291A"/>
    <w:rsid w:val="0051320C"/>
    <w:rsid w:val="00514A79"/>
    <w:rsid w:val="00514C68"/>
    <w:rsid w:val="00515541"/>
    <w:rsid w:val="005157BB"/>
    <w:rsid w:val="00515AC8"/>
    <w:rsid w:val="00516596"/>
    <w:rsid w:val="005170B1"/>
    <w:rsid w:val="00522115"/>
    <w:rsid w:val="00522279"/>
    <w:rsid w:val="005223CD"/>
    <w:rsid w:val="005226DE"/>
    <w:rsid w:val="005229F0"/>
    <w:rsid w:val="00522EAD"/>
    <w:rsid w:val="0052365F"/>
    <w:rsid w:val="00523873"/>
    <w:rsid w:val="0052392C"/>
    <w:rsid w:val="00523936"/>
    <w:rsid w:val="00523A0B"/>
    <w:rsid w:val="00523A97"/>
    <w:rsid w:val="0052625C"/>
    <w:rsid w:val="00527E4E"/>
    <w:rsid w:val="005302FF"/>
    <w:rsid w:val="00530367"/>
    <w:rsid w:val="00530516"/>
    <w:rsid w:val="005308BA"/>
    <w:rsid w:val="00531F44"/>
    <w:rsid w:val="005331C4"/>
    <w:rsid w:val="00534A31"/>
    <w:rsid w:val="00535696"/>
    <w:rsid w:val="005357D7"/>
    <w:rsid w:val="0053583F"/>
    <w:rsid w:val="00536B3F"/>
    <w:rsid w:val="0054197D"/>
    <w:rsid w:val="005440A7"/>
    <w:rsid w:val="00545AC2"/>
    <w:rsid w:val="0055092D"/>
    <w:rsid w:val="005512C0"/>
    <w:rsid w:val="005520C0"/>
    <w:rsid w:val="00552D53"/>
    <w:rsid w:val="0055332F"/>
    <w:rsid w:val="005566BD"/>
    <w:rsid w:val="005576A6"/>
    <w:rsid w:val="005577EC"/>
    <w:rsid w:val="00560199"/>
    <w:rsid w:val="005610E4"/>
    <w:rsid w:val="005656D8"/>
    <w:rsid w:val="005708BF"/>
    <w:rsid w:val="00572788"/>
    <w:rsid w:val="00572FB0"/>
    <w:rsid w:val="005748EE"/>
    <w:rsid w:val="005779FA"/>
    <w:rsid w:val="00580803"/>
    <w:rsid w:val="00581D0B"/>
    <w:rsid w:val="005821C7"/>
    <w:rsid w:val="00582882"/>
    <w:rsid w:val="00582A1E"/>
    <w:rsid w:val="00582BC4"/>
    <w:rsid w:val="005832BA"/>
    <w:rsid w:val="00583A9D"/>
    <w:rsid w:val="00584306"/>
    <w:rsid w:val="00585274"/>
    <w:rsid w:val="00585F1D"/>
    <w:rsid w:val="005863E6"/>
    <w:rsid w:val="00587815"/>
    <w:rsid w:val="0059108A"/>
    <w:rsid w:val="00594885"/>
    <w:rsid w:val="005979DD"/>
    <w:rsid w:val="005A00DD"/>
    <w:rsid w:val="005A4191"/>
    <w:rsid w:val="005A4F6B"/>
    <w:rsid w:val="005A67D3"/>
    <w:rsid w:val="005A7824"/>
    <w:rsid w:val="005A7BC0"/>
    <w:rsid w:val="005B2D13"/>
    <w:rsid w:val="005B39EC"/>
    <w:rsid w:val="005B40EE"/>
    <w:rsid w:val="005B53D0"/>
    <w:rsid w:val="005B6191"/>
    <w:rsid w:val="005B6AF4"/>
    <w:rsid w:val="005B7A06"/>
    <w:rsid w:val="005B7A28"/>
    <w:rsid w:val="005C0E38"/>
    <w:rsid w:val="005C2038"/>
    <w:rsid w:val="005C2F80"/>
    <w:rsid w:val="005C3A84"/>
    <w:rsid w:val="005C46F9"/>
    <w:rsid w:val="005C4B1D"/>
    <w:rsid w:val="005C5A43"/>
    <w:rsid w:val="005C5FE1"/>
    <w:rsid w:val="005C6D78"/>
    <w:rsid w:val="005C73F5"/>
    <w:rsid w:val="005C7E2B"/>
    <w:rsid w:val="005D0407"/>
    <w:rsid w:val="005D0586"/>
    <w:rsid w:val="005D06C9"/>
    <w:rsid w:val="005D25DB"/>
    <w:rsid w:val="005D473E"/>
    <w:rsid w:val="005E0120"/>
    <w:rsid w:val="005E20B0"/>
    <w:rsid w:val="005E236E"/>
    <w:rsid w:val="005E255E"/>
    <w:rsid w:val="005E3094"/>
    <w:rsid w:val="005E49FD"/>
    <w:rsid w:val="005E4D38"/>
    <w:rsid w:val="005E732C"/>
    <w:rsid w:val="005E7DE2"/>
    <w:rsid w:val="005F2378"/>
    <w:rsid w:val="005F40B3"/>
    <w:rsid w:val="005F5574"/>
    <w:rsid w:val="006016D0"/>
    <w:rsid w:val="0060344C"/>
    <w:rsid w:val="00603582"/>
    <w:rsid w:val="00604593"/>
    <w:rsid w:val="00604A18"/>
    <w:rsid w:val="00606796"/>
    <w:rsid w:val="0061086C"/>
    <w:rsid w:val="00611B11"/>
    <w:rsid w:val="00611CBA"/>
    <w:rsid w:val="00613141"/>
    <w:rsid w:val="006131A5"/>
    <w:rsid w:val="006151F0"/>
    <w:rsid w:val="00615C41"/>
    <w:rsid w:val="00616F70"/>
    <w:rsid w:val="00617E21"/>
    <w:rsid w:val="00620729"/>
    <w:rsid w:val="00621C84"/>
    <w:rsid w:val="00621DD0"/>
    <w:rsid w:val="00622DDA"/>
    <w:rsid w:val="006255B0"/>
    <w:rsid w:val="0062583F"/>
    <w:rsid w:val="00625CF0"/>
    <w:rsid w:val="0063020D"/>
    <w:rsid w:val="00630303"/>
    <w:rsid w:val="00631258"/>
    <w:rsid w:val="00637E5F"/>
    <w:rsid w:val="0064080E"/>
    <w:rsid w:val="006413D0"/>
    <w:rsid w:val="0064177D"/>
    <w:rsid w:val="00642434"/>
    <w:rsid w:val="00643F55"/>
    <w:rsid w:val="00644598"/>
    <w:rsid w:val="006449EA"/>
    <w:rsid w:val="00645068"/>
    <w:rsid w:val="00645FCC"/>
    <w:rsid w:val="00646D0F"/>
    <w:rsid w:val="00650F96"/>
    <w:rsid w:val="00651D60"/>
    <w:rsid w:val="00652253"/>
    <w:rsid w:val="00652C20"/>
    <w:rsid w:val="006541A3"/>
    <w:rsid w:val="006547E4"/>
    <w:rsid w:val="00654AC2"/>
    <w:rsid w:val="00654DB5"/>
    <w:rsid w:val="00657511"/>
    <w:rsid w:val="00660B24"/>
    <w:rsid w:val="00663621"/>
    <w:rsid w:val="00665084"/>
    <w:rsid w:val="0066598B"/>
    <w:rsid w:val="0066642B"/>
    <w:rsid w:val="006665C3"/>
    <w:rsid w:val="00667E4B"/>
    <w:rsid w:val="00670EA0"/>
    <w:rsid w:val="00671101"/>
    <w:rsid w:val="006755E6"/>
    <w:rsid w:val="0067798B"/>
    <w:rsid w:val="00677A9B"/>
    <w:rsid w:val="00680C19"/>
    <w:rsid w:val="00680E03"/>
    <w:rsid w:val="00683B6F"/>
    <w:rsid w:val="006842F5"/>
    <w:rsid w:val="006852B6"/>
    <w:rsid w:val="006857A4"/>
    <w:rsid w:val="0068619B"/>
    <w:rsid w:val="00686E89"/>
    <w:rsid w:val="00686F53"/>
    <w:rsid w:val="00687440"/>
    <w:rsid w:val="00687CE5"/>
    <w:rsid w:val="0069257B"/>
    <w:rsid w:val="00692D7C"/>
    <w:rsid w:val="006940CB"/>
    <w:rsid w:val="00694AC2"/>
    <w:rsid w:val="00694B79"/>
    <w:rsid w:val="0069528E"/>
    <w:rsid w:val="006955B9"/>
    <w:rsid w:val="006964F5"/>
    <w:rsid w:val="00697F71"/>
    <w:rsid w:val="006A00B3"/>
    <w:rsid w:val="006A1C11"/>
    <w:rsid w:val="006A2B93"/>
    <w:rsid w:val="006A301D"/>
    <w:rsid w:val="006A4022"/>
    <w:rsid w:val="006A4236"/>
    <w:rsid w:val="006A44B0"/>
    <w:rsid w:val="006A552D"/>
    <w:rsid w:val="006A59DA"/>
    <w:rsid w:val="006A662D"/>
    <w:rsid w:val="006A6925"/>
    <w:rsid w:val="006A758E"/>
    <w:rsid w:val="006A7EFD"/>
    <w:rsid w:val="006B1006"/>
    <w:rsid w:val="006B138D"/>
    <w:rsid w:val="006B1E8F"/>
    <w:rsid w:val="006B20C6"/>
    <w:rsid w:val="006B351F"/>
    <w:rsid w:val="006B35BA"/>
    <w:rsid w:val="006B3967"/>
    <w:rsid w:val="006B40B2"/>
    <w:rsid w:val="006B4A31"/>
    <w:rsid w:val="006B6E90"/>
    <w:rsid w:val="006B74D5"/>
    <w:rsid w:val="006C0C43"/>
    <w:rsid w:val="006C2366"/>
    <w:rsid w:val="006C25EE"/>
    <w:rsid w:val="006C41F9"/>
    <w:rsid w:val="006C4390"/>
    <w:rsid w:val="006C5F51"/>
    <w:rsid w:val="006D0D1C"/>
    <w:rsid w:val="006D1F33"/>
    <w:rsid w:val="006D22D3"/>
    <w:rsid w:val="006D4840"/>
    <w:rsid w:val="006D4F64"/>
    <w:rsid w:val="006D6D32"/>
    <w:rsid w:val="006D77DA"/>
    <w:rsid w:val="006E1AC0"/>
    <w:rsid w:val="006E42A9"/>
    <w:rsid w:val="006E6110"/>
    <w:rsid w:val="006E723C"/>
    <w:rsid w:val="006E7BD7"/>
    <w:rsid w:val="006F0B6C"/>
    <w:rsid w:val="006F0C5C"/>
    <w:rsid w:val="006F0F6F"/>
    <w:rsid w:val="006F18E0"/>
    <w:rsid w:val="006F18FE"/>
    <w:rsid w:val="006F198D"/>
    <w:rsid w:val="006F1D66"/>
    <w:rsid w:val="006F2487"/>
    <w:rsid w:val="006F31CB"/>
    <w:rsid w:val="006F3A16"/>
    <w:rsid w:val="006F41D5"/>
    <w:rsid w:val="006F4823"/>
    <w:rsid w:val="006F4BCF"/>
    <w:rsid w:val="006F53C5"/>
    <w:rsid w:val="006F643F"/>
    <w:rsid w:val="006F7B4A"/>
    <w:rsid w:val="00700137"/>
    <w:rsid w:val="007007E7"/>
    <w:rsid w:val="007040A9"/>
    <w:rsid w:val="0070424F"/>
    <w:rsid w:val="00706A34"/>
    <w:rsid w:val="00710E73"/>
    <w:rsid w:val="007130A1"/>
    <w:rsid w:val="00714B97"/>
    <w:rsid w:val="00715A9F"/>
    <w:rsid w:val="00716CCB"/>
    <w:rsid w:val="00717820"/>
    <w:rsid w:val="007206A7"/>
    <w:rsid w:val="007219C5"/>
    <w:rsid w:val="00721B25"/>
    <w:rsid w:val="0072260B"/>
    <w:rsid w:val="00722655"/>
    <w:rsid w:val="00723AF2"/>
    <w:rsid w:val="007243ED"/>
    <w:rsid w:val="0072596A"/>
    <w:rsid w:val="00725B1F"/>
    <w:rsid w:val="00727259"/>
    <w:rsid w:val="00730093"/>
    <w:rsid w:val="00730497"/>
    <w:rsid w:val="00730895"/>
    <w:rsid w:val="00732A0C"/>
    <w:rsid w:val="00733359"/>
    <w:rsid w:val="0073457E"/>
    <w:rsid w:val="007346CD"/>
    <w:rsid w:val="00734F46"/>
    <w:rsid w:val="00735023"/>
    <w:rsid w:val="00735810"/>
    <w:rsid w:val="00740E58"/>
    <w:rsid w:val="00741BD5"/>
    <w:rsid w:val="00743C12"/>
    <w:rsid w:val="00743F78"/>
    <w:rsid w:val="00744046"/>
    <w:rsid w:val="00745FC0"/>
    <w:rsid w:val="0075034C"/>
    <w:rsid w:val="00751452"/>
    <w:rsid w:val="0075150A"/>
    <w:rsid w:val="007521BE"/>
    <w:rsid w:val="00754EF2"/>
    <w:rsid w:val="00756512"/>
    <w:rsid w:val="00756E16"/>
    <w:rsid w:val="007605C9"/>
    <w:rsid w:val="00761628"/>
    <w:rsid w:val="00761837"/>
    <w:rsid w:val="00761B46"/>
    <w:rsid w:val="0076303D"/>
    <w:rsid w:val="00764378"/>
    <w:rsid w:val="0076464D"/>
    <w:rsid w:val="007665FE"/>
    <w:rsid w:val="007704B8"/>
    <w:rsid w:val="00771B5C"/>
    <w:rsid w:val="00773158"/>
    <w:rsid w:val="007732C6"/>
    <w:rsid w:val="00775126"/>
    <w:rsid w:val="00775333"/>
    <w:rsid w:val="00776018"/>
    <w:rsid w:val="007763E1"/>
    <w:rsid w:val="00777141"/>
    <w:rsid w:val="0077732E"/>
    <w:rsid w:val="00781302"/>
    <w:rsid w:val="00783082"/>
    <w:rsid w:val="0078476D"/>
    <w:rsid w:val="00785CA8"/>
    <w:rsid w:val="00787B9A"/>
    <w:rsid w:val="00790B5C"/>
    <w:rsid w:val="00790C0E"/>
    <w:rsid w:val="0079168D"/>
    <w:rsid w:val="0079303F"/>
    <w:rsid w:val="00796996"/>
    <w:rsid w:val="007975C2"/>
    <w:rsid w:val="007A02B3"/>
    <w:rsid w:val="007A0ED0"/>
    <w:rsid w:val="007A111B"/>
    <w:rsid w:val="007A17EB"/>
    <w:rsid w:val="007A1E3B"/>
    <w:rsid w:val="007A25DF"/>
    <w:rsid w:val="007A2B34"/>
    <w:rsid w:val="007A2F82"/>
    <w:rsid w:val="007A3505"/>
    <w:rsid w:val="007A37BD"/>
    <w:rsid w:val="007A50DF"/>
    <w:rsid w:val="007A547A"/>
    <w:rsid w:val="007A732E"/>
    <w:rsid w:val="007B14C7"/>
    <w:rsid w:val="007B15E0"/>
    <w:rsid w:val="007B1A8D"/>
    <w:rsid w:val="007B344D"/>
    <w:rsid w:val="007B7C79"/>
    <w:rsid w:val="007B7DA1"/>
    <w:rsid w:val="007B7E5A"/>
    <w:rsid w:val="007C02F2"/>
    <w:rsid w:val="007C2B58"/>
    <w:rsid w:val="007C3640"/>
    <w:rsid w:val="007C5A81"/>
    <w:rsid w:val="007C5D29"/>
    <w:rsid w:val="007C760C"/>
    <w:rsid w:val="007C76C5"/>
    <w:rsid w:val="007D45B6"/>
    <w:rsid w:val="007D4BD7"/>
    <w:rsid w:val="007D4F6B"/>
    <w:rsid w:val="007D537A"/>
    <w:rsid w:val="007D5D1C"/>
    <w:rsid w:val="007D6089"/>
    <w:rsid w:val="007D6A55"/>
    <w:rsid w:val="007D7610"/>
    <w:rsid w:val="007D7B74"/>
    <w:rsid w:val="007E0AEA"/>
    <w:rsid w:val="007E10B8"/>
    <w:rsid w:val="007E1942"/>
    <w:rsid w:val="007E1DAC"/>
    <w:rsid w:val="007E2462"/>
    <w:rsid w:val="007E51BD"/>
    <w:rsid w:val="007E5645"/>
    <w:rsid w:val="007E5770"/>
    <w:rsid w:val="007E57CF"/>
    <w:rsid w:val="007E6F6D"/>
    <w:rsid w:val="007E7B0F"/>
    <w:rsid w:val="007F0574"/>
    <w:rsid w:val="007F160A"/>
    <w:rsid w:val="007F1863"/>
    <w:rsid w:val="007F23B9"/>
    <w:rsid w:val="007F4105"/>
    <w:rsid w:val="007F44C3"/>
    <w:rsid w:val="007F6043"/>
    <w:rsid w:val="007F6B64"/>
    <w:rsid w:val="007F6D5D"/>
    <w:rsid w:val="007F7089"/>
    <w:rsid w:val="00800150"/>
    <w:rsid w:val="00800732"/>
    <w:rsid w:val="00800C2B"/>
    <w:rsid w:val="00800F9C"/>
    <w:rsid w:val="00803DB0"/>
    <w:rsid w:val="00803F4B"/>
    <w:rsid w:val="00804241"/>
    <w:rsid w:val="0080424A"/>
    <w:rsid w:val="008044EC"/>
    <w:rsid w:val="00805788"/>
    <w:rsid w:val="00805ACC"/>
    <w:rsid w:val="00806627"/>
    <w:rsid w:val="00806FCC"/>
    <w:rsid w:val="00807687"/>
    <w:rsid w:val="008117A3"/>
    <w:rsid w:val="00814D73"/>
    <w:rsid w:val="00815CDF"/>
    <w:rsid w:val="00816396"/>
    <w:rsid w:val="00816E21"/>
    <w:rsid w:val="00816F77"/>
    <w:rsid w:val="00817196"/>
    <w:rsid w:val="008177AF"/>
    <w:rsid w:val="0082121A"/>
    <w:rsid w:val="00821B36"/>
    <w:rsid w:val="008231DC"/>
    <w:rsid w:val="00823B94"/>
    <w:rsid w:val="00824484"/>
    <w:rsid w:val="0082731A"/>
    <w:rsid w:val="00830AEE"/>
    <w:rsid w:val="008311F8"/>
    <w:rsid w:val="0083414F"/>
    <w:rsid w:val="00835A37"/>
    <w:rsid w:val="00836A34"/>
    <w:rsid w:val="00836E87"/>
    <w:rsid w:val="0083761B"/>
    <w:rsid w:val="008455F1"/>
    <w:rsid w:val="0084678B"/>
    <w:rsid w:val="00847443"/>
    <w:rsid w:val="00847A9C"/>
    <w:rsid w:val="00853585"/>
    <w:rsid w:val="008547DD"/>
    <w:rsid w:val="00854FBD"/>
    <w:rsid w:val="00855912"/>
    <w:rsid w:val="0085623C"/>
    <w:rsid w:val="00857FCE"/>
    <w:rsid w:val="00860F8C"/>
    <w:rsid w:val="00861B3D"/>
    <w:rsid w:val="00861CC5"/>
    <w:rsid w:val="0086272F"/>
    <w:rsid w:val="00865F7D"/>
    <w:rsid w:val="00867115"/>
    <w:rsid w:val="00870476"/>
    <w:rsid w:val="00870901"/>
    <w:rsid w:val="00870F35"/>
    <w:rsid w:val="00871B0D"/>
    <w:rsid w:val="00872E99"/>
    <w:rsid w:val="008736D1"/>
    <w:rsid w:val="00873978"/>
    <w:rsid w:val="00874204"/>
    <w:rsid w:val="00874774"/>
    <w:rsid w:val="008748A7"/>
    <w:rsid w:val="00874B62"/>
    <w:rsid w:val="00875718"/>
    <w:rsid w:val="008767F3"/>
    <w:rsid w:val="00877D59"/>
    <w:rsid w:val="00880DE5"/>
    <w:rsid w:val="00880E85"/>
    <w:rsid w:val="00883570"/>
    <w:rsid w:val="008842A3"/>
    <w:rsid w:val="008844B6"/>
    <w:rsid w:val="00884783"/>
    <w:rsid w:val="00890958"/>
    <w:rsid w:val="00892ACF"/>
    <w:rsid w:val="00892F97"/>
    <w:rsid w:val="00893439"/>
    <w:rsid w:val="00893B3D"/>
    <w:rsid w:val="00894876"/>
    <w:rsid w:val="008953F9"/>
    <w:rsid w:val="0089613A"/>
    <w:rsid w:val="0089776E"/>
    <w:rsid w:val="00897EFB"/>
    <w:rsid w:val="008A1116"/>
    <w:rsid w:val="008A183F"/>
    <w:rsid w:val="008A3182"/>
    <w:rsid w:val="008A7B9E"/>
    <w:rsid w:val="008A7EA7"/>
    <w:rsid w:val="008B1E46"/>
    <w:rsid w:val="008B1EA2"/>
    <w:rsid w:val="008B2DC4"/>
    <w:rsid w:val="008B3255"/>
    <w:rsid w:val="008B41F0"/>
    <w:rsid w:val="008B4E8E"/>
    <w:rsid w:val="008B4EC9"/>
    <w:rsid w:val="008B5F71"/>
    <w:rsid w:val="008B6C71"/>
    <w:rsid w:val="008B7FBF"/>
    <w:rsid w:val="008C6361"/>
    <w:rsid w:val="008C6F3B"/>
    <w:rsid w:val="008C74E7"/>
    <w:rsid w:val="008D0ECA"/>
    <w:rsid w:val="008D15ED"/>
    <w:rsid w:val="008D1CA5"/>
    <w:rsid w:val="008D2A4C"/>
    <w:rsid w:val="008D3EB7"/>
    <w:rsid w:val="008D4169"/>
    <w:rsid w:val="008D6702"/>
    <w:rsid w:val="008D753C"/>
    <w:rsid w:val="008D7AB3"/>
    <w:rsid w:val="008E14E6"/>
    <w:rsid w:val="008E29E8"/>
    <w:rsid w:val="008E31DD"/>
    <w:rsid w:val="008E3653"/>
    <w:rsid w:val="008E3D90"/>
    <w:rsid w:val="008E5CF4"/>
    <w:rsid w:val="008E6D4E"/>
    <w:rsid w:val="008E6F6B"/>
    <w:rsid w:val="008E724C"/>
    <w:rsid w:val="008E79C7"/>
    <w:rsid w:val="008F04EA"/>
    <w:rsid w:val="008F0C00"/>
    <w:rsid w:val="008F11CE"/>
    <w:rsid w:val="008F1CF6"/>
    <w:rsid w:val="008F2024"/>
    <w:rsid w:val="008F31CB"/>
    <w:rsid w:val="008F335E"/>
    <w:rsid w:val="008F75FD"/>
    <w:rsid w:val="008F76DB"/>
    <w:rsid w:val="008F7C3C"/>
    <w:rsid w:val="00900C99"/>
    <w:rsid w:val="00901417"/>
    <w:rsid w:val="00901F26"/>
    <w:rsid w:val="0090253E"/>
    <w:rsid w:val="0090261B"/>
    <w:rsid w:val="00903C60"/>
    <w:rsid w:val="00904E89"/>
    <w:rsid w:val="00904F95"/>
    <w:rsid w:val="009073C4"/>
    <w:rsid w:val="00907DE0"/>
    <w:rsid w:val="00911E3E"/>
    <w:rsid w:val="00912891"/>
    <w:rsid w:val="009131C8"/>
    <w:rsid w:val="00913887"/>
    <w:rsid w:val="00914BCF"/>
    <w:rsid w:val="009158D7"/>
    <w:rsid w:val="00917885"/>
    <w:rsid w:val="00922739"/>
    <w:rsid w:val="00923736"/>
    <w:rsid w:val="00924955"/>
    <w:rsid w:val="00925297"/>
    <w:rsid w:val="00925E09"/>
    <w:rsid w:val="009270CB"/>
    <w:rsid w:val="0092754A"/>
    <w:rsid w:val="00927CAF"/>
    <w:rsid w:val="00930746"/>
    <w:rsid w:val="009308A4"/>
    <w:rsid w:val="00932ED9"/>
    <w:rsid w:val="009344D4"/>
    <w:rsid w:val="00935104"/>
    <w:rsid w:val="0093524E"/>
    <w:rsid w:val="00935B20"/>
    <w:rsid w:val="00936408"/>
    <w:rsid w:val="00936E69"/>
    <w:rsid w:val="0093737B"/>
    <w:rsid w:val="00940C81"/>
    <w:rsid w:val="00940E6E"/>
    <w:rsid w:val="0094211F"/>
    <w:rsid w:val="009424A9"/>
    <w:rsid w:val="00942DBD"/>
    <w:rsid w:val="00942DCB"/>
    <w:rsid w:val="00943C72"/>
    <w:rsid w:val="009471ED"/>
    <w:rsid w:val="009479E0"/>
    <w:rsid w:val="0095060A"/>
    <w:rsid w:val="0095133D"/>
    <w:rsid w:val="00951F74"/>
    <w:rsid w:val="00954A89"/>
    <w:rsid w:val="00954BC8"/>
    <w:rsid w:val="00956F44"/>
    <w:rsid w:val="009579F7"/>
    <w:rsid w:val="00960506"/>
    <w:rsid w:val="00961021"/>
    <w:rsid w:val="009610AF"/>
    <w:rsid w:val="009632BC"/>
    <w:rsid w:val="00963AC9"/>
    <w:rsid w:val="00963E41"/>
    <w:rsid w:val="00966B9B"/>
    <w:rsid w:val="009671BD"/>
    <w:rsid w:val="0097012F"/>
    <w:rsid w:val="00971159"/>
    <w:rsid w:val="00971DD4"/>
    <w:rsid w:val="00973E15"/>
    <w:rsid w:val="00975599"/>
    <w:rsid w:val="009758FD"/>
    <w:rsid w:val="00976B34"/>
    <w:rsid w:val="0098055D"/>
    <w:rsid w:val="00980619"/>
    <w:rsid w:val="009818D0"/>
    <w:rsid w:val="00981EDE"/>
    <w:rsid w:val="0098215C"/>
    <w:rsid w:val="00982547"/>
    <w:rsid w:val="0098382C"/>
    <w:rsid w:val="009855C9"/>
    <w:rsid w:val="0098668A"/>
    <w:rsid w:val="00991C4D"/>
    <w:rsid w:val="00995B6F"/>
    <w:rsid w:val="00996144"/>
    <w:rsid w:val="00996AB7"/>
    <w:rsid w:val="00996F7C"/>
    <w:rsid w:val="009A3698"/>
    <w:rsid w:val="009A39AA"/>
    <w:rsid w:val="009A5C61"/>
    <w:rsid w:val="009A5D63"/>
    <w:rsid w:val="009A6470"/>
    <w:rsid w:val="009A72BF"/>
    <w:rsid w:val="009A79D6"/>
    <w:rsid w:val="009A7BF2"/>
    <w:rsid w:val="009A7D4C"/>
    <w:rsid w:val="009B0CD2"/>
    <w:rsid w:val="009B1FCD"/>
    <w:rsid w:val="009B2B31"/>
    <w:rsid w:val="009B2BD0"/>
    <w:rsid w:val="009B32EF"/>
    <w:rsid w:val="009B3BD8"/>
    <w:rsid w:val="009B42E4"/>
    <w:rsid w:val="009B502B"/>
    <w:rsid w:val="009B6978"/>
    <w:rsid w:val="009B779A"/>
    <w:rsid w:val="009B7DEA"/>
    <w:rsid w:val="009C1C79"/>
    <w:rsid w:val="009C25D9"/>
    <w:rsid w:val="009C2B41"/>
    <w:rsid w:val="009C2FD4"/>
    <w:rsid w:val="009C45FC"/>
    <w:rsid w:val="009C49BD"/>
    <w:rsid w:val="009C665B"/>
    <w:rsid w:val="009D2174"/>
    <w:rsid w:val="009D442D"/>
    <w:rsid w:val="009D6193"/>
    <w:rsid w:val="009D650B"/>
    <w:rsid w:val="009D671C"/>
    <w:rsid w:val="009D6B20"/>
    <w:rsid w:val="009D6F0E"/>
    <w:rsid w:val="009E0BCB"/>
    <w:rsid w:val="009E3D1F"/>
    <w:rsid w:val="009E3F42"/>
    <w:rsid w:val="009E44E9"/>
    <w:rsid w:val="009E5B7C"/>
    <w:rsid w:val="009E60FC"/>
    <w:rsid w:val="009E72DD"/>
    <w:rsid w:val="009E7CFD"/>
    <w:rsid w:val="009F05F9"/>
    <w:rsid w:val="009F2C8A"/>
    <w:rsid w:val="009F2DAD"/>
    <w:rsid w:val="009F386F"/>
    <w:rsid w:val="009F4338"/>
    <w:rsid w:val="009F60C4"/>
    <w:rsid w:val="009F6F6B"/>
    <w:rsid w:val="009F74CD"/>
    <w:rsid w:val="009F7AF7"/>
    <w:rsid w:val="00A00BE3"/>
    <w:rsid w:val="00A019C8"/>
    <w:rsid w:val="00A02F6A"/>
    <w:rsid w:val="00A030EF"/>
    <w:rsid w:val="00A032BD"/>
    <w:rsid w:val="00A04194"/>
    <w:rsid w:val="00A04A65"/>
    <w:rsid w:val="00A06818"/>
    <w:rsid w:val="00A14399"/>
    <w:rsid w:val="00A149C4"/>
    <w:rsid w:val="00A14FC0"/>
    <w:rsid w:val="00A16735"/>
    <w:rsid w:val="00A20404"/>
    <w:rsid w:val="00A21D46"/>
    <w:rsid w:val="00A2351A"/>
    <w:rsid w:val="00A23663"/>
    <w:rsid w:val="00A2418D"/>
    <w:rsid w:val="00A245EF"/>
    <w:rsid w:val="00A254C3"/>
    <w:rsid w:val="00A25CB3"/>
    <w:rsid w:val="00A26305"/>
    <w:rsid w:val="00A27602"/>
    <w:rsid w:val="00A27876"/>
    <w:rsid w:val="00A30F8F"/>
    <w:rsid w:val="00A31110"/>
    <w:rsid w:val="00A317B2"/>
    <w:rsid w:val="00A349F2"/>
    <w:rsid w:val="00A352A0"/>
    <w:rsid w:val="00A3634B"/>
    <w:rsid w:val="00A365D4"/>
    <w:rsid w:val="00A36D4B"/>
    <w:rsid w:val="00A370B8"/>
    <w:rsid w:val="00A40640"/>
    <w:rsid w:val="00A40C87"/>
    <w:rsid w:val="00A417D6"/>
    <w:rsid w:val="00A43172"/>
    <w:rsid w:val="00A4320C"/>
    <w:rsid w:val="00A43265"/>
    <w:rsid w:val="00A43567"/>
    <w:rsid w:val="00A442D5"/>
    <w:rsid w:val="00A448D2"/>
    <w:rsid w:val="00A456DE"/>
    <w:rsid w:val="00A45853"/>
    <w:rsid w:val="00A45BF5"/>
    <w:rsid w:val="00A46C41"/>
    <w:rsid w:val="00A5118E"/>
    <w:rsid w:val="00A51FC5"/>
    <w:rsid w:val="00A5294F"/>
    <w:rsid w:val="00A52B4D"/>
    <w:rsid w:val="00A530A5"/>
    <w:rsid w:val="00A534D1"/>
    <w:rsid w:val="00A557CE"/>
    <w:rsid w:val="00A5654A"/>
    <w:rsid w:val="00A57ECF"/>
    <w:rsid w:val="00A6253C"/>
    <w:rsid w:val="00A62827"/>
    <w:rsid w:val="00A62CC4"/>
    <w:rsid w:val="00A64484"/>
    <w:rsid w:val="00A65114"/>
    <w:rsid w:val="00A668DF"/>
    <w:rsid w:val="00A66AC7"/>
    <w:rsid w:val="00A7071D"/>
    <w:rsid w:val="00A70B76"/>
    <w:rsid w:val="00A70C48"/>
    <w:rsid w:val="00A71AD7"/>
    <w:rsid w:val="00A72A61"/>
    <w:rsid w:val="00A731B7"/>
    <w:rsid w:val="00A73816"/>
    <w:rsid w:val="00A7388C"/>
    <w:rsid w:val="00A73A05"/>
    <w:rsid w:val="00A772F2"/>
    <w:rsid w:val="00A77677"/>
    <w:rsid w:val="00A77D2B"/>
    <w:rsid w:val="00A80940"/>
    <w:rsid w:val="00A8105B"/>
    <w:rsid w:val="00A814B8"/>
    <w:rsid w:val="00A821AA"/>
    <w:rsid w:val="00A83285"/>
    <w:rsid w:val="00A83B3B"/>
    <w:rsid w:val="00A85E47"/>
    <w:rsid w:val="00A87139"/>
    <w:rsid w:val="00A872D0"/>
    <w:rsid w:val="00A9155D"/>
    <w:rsid w:val="00A917E5"/>
    <w:rsid w:val="00A91E6A"/>
    <w:rsid w:val="00A92AAC"/>
    <w:rsid w:val="00A939BB"/>
    <w:rsid w:val="00A96B7E"/>
    <w:rsid w:val="00A97AED"/>
    <w:rsid w:val="00AA21B2"/>
    <w:rsid w:val="00AA3BFA"/>
    <w:rsid w:val="00AA3E81"/>
    <w:rsid w:val="00AA4060"/>
    <w:rsid w:val="00AA4237"/>
    <w:rsid w:val="00AA4279"/>
    <w:rsid w:val="00AA50F9"/>
    <w:rsid w:val="00AA5D06"/>
    <w:rsid w:val="00AA67A7"/>
    <w:rsid w:val="00AB1EA0"/>
    <w:rsid w:val="00AB2C8A"/>
    <w:rsid w:val="00AB501F"/>
    <w:rsid w:val="00AB5AA8"/>
    <w:rsid w:val="00AB695B"/>
    <w:rsid w:val="00AC11A5"/>
    <w:rsid w:val="00AC3292"/>
    <w:rsid w:val="00AC393F"/>
    <w:rsid w:val="00AC5861"/>
    <w:rsid w:val="00AC6CA8"/>
    <w:rsid w:val="00AC73D7"/>
    <w:rsid w:val="00AC7621"/>
    <w:rsid w:val="00AC7F6F"/>
    <w:rsid w:val="00AD0B9C"/>
    <w:rsid w:val="00AD147A"/>
    <w:rsid w:val="00AD2289"/>
    <w:rsid w:val="00AD2793"/>
    <w:rsid w:val="00AD363A"/>
    <w:rsid w:val="00AD5A1D"/>
    <w:rsid w:val="00AD5C68"/>
    <w:rsid w:val="00AD5CE3"/>
    <w:rsid w:val="00AD6EFA"/>
    <w:rsid w:val="00AD7931"/>
    <w:rsid w:val="00AE0BB6"/>
    <w:rsid w:val="00AE1C1D"/>
    <w:rsid w:val="00AE1F0A"/>
    <w:rsid w:val="00AE3D2C"/>
    <w:rsid w:val="00AE6667"/>
    <w:rsid w:val="00AE7912"/>
    <w:rsid w:val="00AF039B"/>
    <w:rsid w:val="00AF1954"/>
    <w:rsid w:val="00AF2A85"/>
    <w:rsid w:val="00AF2C38"/>
    <w:rsid w:val="00AF3499"/>
    <w:rsid w:val="00AF35C8"/>
    <w:rsid w:val="00AF4E81"/>
    <w:rsid w:val="00AF53C1"/>
    <w:rsid w:val="00AF59E2"/>
    <w:rsid w:val="00AF5F43"/>
    <w:rsid w:val="00AF6734"/>
    <w:rsid w:val="00AF767B"/>
    <w:rsid w:val="00AF7686"/>
    <w:rsid w:val="00AF7C9E"/>
    <w:rsid w:val="00AF7D7B"/>
    <w:rsid w:val="00B00C2A"/>
    <w:rsid w:val="00B00F95"/>
    <w:rsid w:val="00B034D6"/>
    <w:rsid w:val="00B05FE9"/>
    <w:rsid w:val="00B06471"/>
    <w:rsid w:val="00B0673B"/>
    <w:rsid w:val="00B07AA0"/>
    <w:rsid w:val="00B10259"/>
    <w:rsid w:val="00B1045C"/>
    <w:rsid w:val="00B10859"/>
    <w:rsid w:val="00B11A63"/>
    <w:rsid w:val="00B11BA9"/>
    <w:rsid w:val="00B11DE9"/>
    <w:rsid w:val="00B15DBB"/>
    <w:rsid w:val="00B16476"/>
    <w:rsid w:val="00B17242"/>
    <w:rsid w:val="00B17809"/>
    <w:rsid w:val="00B20B0E"/>
    <w:rsid w:val="00B2466B"/>
    <w:rsid w:val="00B2476A"/>
    <w:rsid w:val="00B266B6"/>
    <w:rsid w:val="00B271EA"/>
    <w:rsid w:val="00B2754E"/>
    <w:rsid w:val="00B275E6"/>
    <w:rsid w:val="00B305B7"/>
    <w:rsid w:val="00B312D2"/>
    <w:rsid w:val="00B31969"/>
    <w:rsid w:val="00B33254"/>
    <w:rsid w:val="00B333A8"/>
    <w:rsid w:val="00B35129"/>
    <w:rsid w:val="00B35332"/>
    <w:rsid w:val="00B40446"/>
    <w:rsid w:val="00B40C09"/>
    <w:rsid w:val="00B41DB8"/>
    <w:rsid w:val="00B4364C"/>
    <w:rsid w:val="00B442B0"/>
    <w:rsid w:val="00B46E70"/>
    <w:rsid w:val="00B51A56"/>
    <w:rsid w:val="00B51D14"/>
    <w:rsid w:val="00B53027"/>
    <w:rsid w:val="00B556D0"/>
    <w:rsid w:val="00B55EE4"/>
    <w:rsid w:val="00B563A0"/>
    <w:rsid w:val="00B61DA1"/>
    <w:rsid w:val="00B61F0B"/>
    <w:rsid w:val="00B62839"/>
    <w:rsid w:val="00B632FD"/>
    <w:rsid w:val="00B63859"/>
    <w:rsid w:val="00B638F0"/>
    <w:rsid w:val="00B63EFE"/>
    <w:rsid w:val="00B64614"/>
    <w:rsid w:val="00B649EE"/>
    <w:rsid w:val="00B71373"/>
    <w:rsid w:val="00B71A61"/>
    <w:rsid w:val="00B720F7"/>
    <w:rsid w:val="00B722F8"/>
    <w:rsid w:val="00B72EFF"/>
    <w:rsid w:val="00B73A2C"/>
    <w:rsid w:val="00B7543D"/>
    <w:rsid w:val="00B80296"/>
    <w:rsid w:val="00B80C9A"/>
    <w:rsid w:val="00B81A68"/>
    <w:rsid w:val="00B81BD6"/>
    <w:rsid w:val="00B825FE"/>
    <w:rsid w:val="00B82E8D"/>
    <w:rsid w:val="00B84F30"/>
    <w:rsid w:val="00B865DC"/>
    <w:rsid w:val="00B87030"/>
    <w:rsid w:val="00B8724C"/>
    <w:rsid w:val="00B87F67"/>
    <w:rsid w:val="00B90634"/>
    <w:rsid w:val="00B91615"/>
    <w:rsid w:val="00B91D65"/>
    <w:rsid w:val="00B92D3D"/>
    <w:rsid w:val="00B95BF0"/>
    <w:rsid w:val="00B9740D"/>
    <w:rsid w:val="00B978A4"/>
    <w:rsid w:val="00BA36D7"/>
    <w:rsid w:val="00BA42D6"/>
    <w:rsid w:val="00BA480D"/>
    <w:rsid w:val="00BA48C2"/>
    <w:rsid w:val="00BA492D"/>
    <w:rsid w:val="00BA6341"/>
    <w:rsid w:val="00BA63A7"/>
    <w:rsid w:val="00BA67B3"/>
    <w:rsid w:val="00BA75D6"/>
    <w:rsid w:val="00BA7835"/>
    <w:rsid w:val="00BB1802"/>
    <w:rsid w:val="00BB29D1"/>
    <w:rsid w:val="00BB373B"/>
    <w:rsid w:val="00BB4837"/>
    <w:rsid w:val="00BB4857"/>
    <w:rsid w:val="00BB4E6E"/>
    <w:rsid w:val="00BC1F53"/>
    <w:rsid w:val="00BC2AE6"/>
    <w:rsid w:val="00BC2EBC"/>
    <w:rsid w:val="00BC488F"/>
    <w:rsid w:val="00BC4D5A"/>
    <w:rsid w:val="00BC6359"/>
    <w:rsid w:val="00BC6F82"/>
    <w:rsid w:val="00BC7D29"/>
    <w:rsid w:val="00BD0DAA"/>
    <w:rsid w:val="00BD1E13"/>
    <w:rsid w:val="00BD24FA"/>
    <w:rsid w:val="00BD404B"/>
    <w:rsid w:val="00BD656D"/>
    <w:rsid w:val="00BD72C3"/>
    <w:rsid w:val="00BD7A86"/>
    <w:rsid w:val="00BE1364"/>
    <w:rsid w:val="00BE1DF7"/>
    <w:rsid w:val="00BE1FEA"/>
    <w:rsid w:val="00BE2068"/>
    <w:rsid w:val="00BE2C17"/>
    <w:rsid w:val="00BE4DE0"/>
    <w:rsid w:val="00BE5219"/>
    <w:rsid w:val="00BE60E4"/>
    <w:rsid w:val="00BE7283"/>
    <w:rsid w:val="00BE73DE"/>
    <w:rsid w:val="00BE7CB7"/>
    <w:rsid w:val="00BF2812"/>
    <w:rsid w:val="00BF4F8B"/>
    <w:rsid w:val="00BF586A"/>
    <w:rsid w:val="00BF5DE0"/>
    <w:rsid w:val="00C0029F"/>
    <w:rsid w:val="00C03280"/>
    <w:rsid w:val="00C0424C"/>
    <w:rsid w:val="00C04509"/>
    <w:rsid w:val="00C04846"/>
    <w:rsid w:val="00C0545E"/>
    <w:rsid w:val="00C0619A"/>
    <w:rsid w:val="00C06C7A"/>
    <w:rsid w:val="00C06F9F"/>
    <w:rsid w:val="00C11F14"/>
    <w:rsid w:val="00C13D5A"/>
    <w:rsid w:val="00C156F6"/>
    <w:rsid w:val="00C15B7B"/>
    <w:rsid w:val="00C20091"/>
    <w:rsid w:val="00C2024B"/>
    <w:rsid w:val="00C21AC5"/>
    <w:rsid w:val="00C222F3"/>
    <w:rsid w:val="00C2271D"/>
    <w:rsid w:val="00C23938"/>
    <w:rsid w:val="00C23CC8"/>
    <w:rsid w:val="00C23E42"/>
    <w:rsid w:val="00C254CC"/>
    <w:rsid w:val="00C255EE"/>
    <w:rsid w:val="00C2564A"/>
    <w:rsid w:val="00C30142"/>
    <w:rsid w:val="00C306EE"/>
    <w:rsid w:val="00C31753"/>
    <w:rsid w:val="00C324AE"/>
    <w:rsid w:val="00C34103"/>
    <w:rsid w:val="00C342DD"/>
    <w:rsid w:val="00C35127"/>
    <w:rsid w:val="00C359DA"/>
    <w:rsid w:val="00C37FE6"/>
    <w:rsid w:val="00C4007D"/>
    <w:rsid w:val="00C4026C"/>
    <w:rsid w:val="00C40F22"/>
    <w:rsid w:val="00C425C2"/>
    <w:rsid w:val="00C42955"/>
    <w:rsid w:val="00C42B42"/>
    <w:rsid w:val="00C42D21"/>
    <w:rsid w:val="00C42FAE"/>
    <w:rsid w:val="00C436D5"/>
    <w:rsid w:val="00C43E8D"/>
    <w:rsid w:val="00C44451"/>
    <w:rsid w:val="00C44D0B"/>
    <w:rsid w:val="00C47595"/>
    <w:rsid w:val="00C5040A"/>
    <w:rsid w:val="00C515FE"/>
    <w:rsid w:val="00C5241B"/>
    <w:rsid w:val="00C53825"/>
    <w:rsid w:val="00C55019"/>
    <w:rsid w:val="00C55106"/>
    <w:rsid w:val="00C55179"/>
    <w:rsid w:val="00C62D97"/>
    <w:rsid w:val="00C634C8"/>
    <w:rsid w:val="00C64F7C"/>
    <w:rsid w:val="00C65435"/>
    <w:rsid w:val="00C65D07"/>
    <w:rsid w:val="00C6764D"/>
    <w:rsid w:val="00C70A79"/>
    <w:rsid w:val="00C71ED1"/>
    <w:rsid w:val="00C73473"/>
    <w:rsid w:val="00C76547"/>
    <w:rsid w:val="00C76A97"/>
    <w:rsid w:val="00C7751A"/>
    <w:rsid w:val="00C77A34"/>
    <w:rsid w:val="00C77BC5"/>
    <w:rsid w:val="00C80347"/>
    <w:rsid w:val="00C80726"/>
    <w:rsid w:val="00C807E0"/>
    <w:rsid w:val="00C80F2C"/>
    <w:rsid w:val="00C81BFE"/>
    <w:rsid w:val="00C82434"/>
    <w:rsid w:val="00C82560"/>
    <w:rsid w:val="00C82BD2"/>
    <w:rsid w:val="00C84B31"/>
    <w:rsid w:val="00C85344"/>
    <w:rsid w:val="00C86056"/>
    <w:rsid w:val="00C860D9"/>
    <w:rsid w:val="00C86556"/>
    <w:rsid w:val="00C87A9A"/>
    <w:rsid w:val="00C87AFE"/>
    <w:rsid w:val="00C904C1"/>
    <w:rsid w:val="00C93CA6"/>
    <w:rsid w:val="00C94FDC"/>
    <w:rsid w:val="00C95038"/>
    <w:rsid w:val="00C95B1F"/>
    <w:rsid w:val="00C97063"/>
    <w:rsid w:val="00C97DCE"/>
    <w:rsid w:val="00CA0827"/>
    <w:rsid w:val="00CA08F7"/>
    <w:rsid w:val="00CA0A24"/>
    <w:rsid w:val="00CA4165"/>
    <w:rsid w:val="00CA4C69"/>
    <w:rsid w:val="00CA5924"/>
    <w:rsid w:val="00CA7ACF"/>
    <w:rsid w:val="00CB22B1"/>
    <w:rsid w:val="00CB626D"/>
    <w:rsid w:val="00CB71F7"/>
    <w:rsid w:val="00CC0342"/>
    <w:rsid w:val="00CC09BD"/>
    <w:rsid w:val="00CC0A39"/>
    <w:rsid w:val="00CC4F91"/>
    <w:rsid w:val="00CC630C"/>
    <w:rsid w:val="00CC74CD"/>
    <w:rsid w:val="00CC7D4D"/>
    <w:rsid w:val="00CD1DD1"/>
    <w:rsid w:val="00CD3074"/>
    <w:rsid w:val="00CD309A"/>
    <w:rsid w:val="00CD3324"/>
    <w:rsid w:val="00CD559E"/>
    <w:rsid w:val="00CD639F"/>
    <w:rsid w:val="00CD65EC"/>
    <w:rsid w:val="00CD6D27"/>
    <w:rsid w:val="00CD7EC0"/>
    <w:rsid w:val="00CE0328"/>
    <w:rsid w:val="00CE2585"/>
    <w:rsid w:val="00CE26B6"/>
    <w:rsid w:val="00CE26C9"/>
    <w:rsid w:val="00CE427B"/>
    <w:rsid w:val="00CE44AA"/>
    <w:rsid w:val="00CE5076"/>
    <w:rsid w:val="00CE563F"/>
    <w:rsid w:val="00CE5CB5"/>
    <w:rsid w:val="00CF15DB"/>
    <w:rsid w:val="00CF1DDE"/>
    <w:rsid w:val="00CF2138"/>
    <w:rsid w:val="00CF50E0"/>
    <w:rsid w:val="00CF566B"/>
    <w:rsid w:val="00CF75CE"/>
    <w:rsid w:val="00D01C0D"/>
    <w:rsid w:val="00D038D0"/>
    <w:rsid w:val="00D03D5B"/>
    <w:rsid w:val="00D04B5B"/>
    <w:rsid w:val="00D1195B"/>
    <w:rsid w:val="00D12A16"/>
    <w:rsid w:val="00D13121"/>
    <w:rsid w:val="00D13A4C"/>
    <w:rsid w:val="00D13DB9"/>
    <w:rsid w:val="00D14CF9"/>
    <w:rsid w:val="00D14FE9"/>
    <w:rsid w:val="00D15DB2"/>
    <w:rsid w:val="00D16992"/>
    <w:rsid w:val="00D1708A"/>
    <w:rsid w:val="00D20FBF"/>
    <w:rsid w:val="00D2137C"/>
    <w:rsid w:val="00D215F5"/>
    <w:rsid w:val="00D231FE"/>
    <w:rsid w:val="00D244D3"/>
    <w:rsid w:val="00D2475A"/>
    <w:rsid w:val="00D252A3"/>
    <w:rsid w:val="00D260F3"/>
    <w:rsid w:val="00D2657F"/>
    <w:rsid w:val="00D27B3C"/>
    <w:rsid w:val="00D316AC"/>
    <w:rsid w:val="00D31ECB"/>
    <w:rsid w:val="00D3279A"/>
    <w:rsid w:val="00D327BE"/>
    <w:rsid w:val="00D34CA2"/>
    <w:rsid w:val="00D402DE"/>
    <w:rsid w:val="00D4246D"/>
    <w:rsid w:val="00D42DEC"/>
    <w:rsid w:val="00D43AC1"/>
    <w:rsid w:val="00D443FA"/>
    <w:rsid w:val="00D448AE"/>
    <w:rsid w:val="00D46895"/>
    <w:rsid w:val="00D478F4"/>
    <w:rsid w:val="00D47FEC"/>
    <w:rsid w:val="00D50DEF"/>
    <w:rsid w:val="00D513E6"/>
    <w:rsid w:val="00D523AA"/>
    <w:rsid w:val="00D54073"/>
    <w:rsid w:val="00D543C8"/>
    <w:rsid w:val="00D54F28"/>
    <w:rsid w:val="00D55C93"/>
    <w:rsid w:val="00D55FA2"/>
    <w:rsid w:val="00D576BE"/>
    <w:rsid w:val="00D6221A"/>
    <w:rsid w:val="00D63157"/>
    <w:rsid w:val="00D6455E"/>
    <w:rsid w:val="00D6462F"/>
    <w:rsid w:val="00D64837"/>
    <w:rsid w:val="00D64C56"/>
    <w:rsid w:val="00D662BC"/>
    <w:rsid w:val="00D664A3"/>
    <w:rsid w:val="00D71720"/>
    <w:rsid w:val="00D72398"/>
    <w:rsid w:val="00D7340C"/>
    <w:rsid w:val="00D73E3E"/>
    <w:rsid w:val="00D742CA"/>
    <w:rsid w:val="00D7436F"/>
    <w:rsid w:val="00D743BD"/>
    <w:rsid w:val="00D745B1"/>
    <w:rsid w:val="00D7589C"/>
    <w:rsid w:val="00D75D29"/>
    <w:rsid w:val="00D760C7"/>
    <w:rsid w:val="00D77046"/>
    <w:rsid w:val="00D80F94"/>
    <w:rsid w:val="00D8197A"/>
    <w:rsid w:val="00D82B6C"/>
    <w:rsid w:val="00D83472"/>
    <w:rsid w:val="00D8385C"/>
    <w:rsid w:val="00D84463"/>
    <w:rsid w:val="00D904E0"/>
    <w:rsid w:val="00D92AD4"/>
    <w:rsid w:val="00D942C7"/>
    <w:rsid w:val="00D95509"/>
    <w:rsid w:val="00D95D4F"/>
    <w:rsid w:val="00D972D6"/>
    <w:rsid w:val="00D97817"/>
    <w:rsid w:val="00DA20CA"/>
    <w:rsid w:val="00DA7F95"/>
    <w:rsid w:val="00DB04BC"/>
    <w:rsid w:val="00DB14DC"/>
    <w:rsid w:val="00DB249E"/>
    <w:rsid w:val="00DB42A0"/>
    <w:rsid w:val="00DB45F1"/>
    <w:rsid w:val="00DB4D11"/>
    <w:rsid w:val="00DB515E"/>
    <w:rsid w:val="00DB7313"/>
    <w:rsid w:val="00DB794D"/>
    <w:rsid w:val="00DC0EE6"/>
    <w:rsid w:val="00DC3932"/>
    <w:rsid w:val="00DC503C"/>
    <w:rsid w:val="00DC5287"/>
    <w:rsid w:val="00DC555B"/>
    <w:rsid w:val="00DC6D6B"/>
    <w:rsid w:val="00DC715F"/>
    <w:rsid w:val="00DD198B"/>
    <w:rsid w:val="00DD23E2"/>
    <w:rsid w:val="00DD39E4"/>
    <w:rsid w:val="00DD4E31"/>
    <w:rsid w:val="00DD62BF"/>
    <w:rsid w:val="00DD6F2E"/>
    <w:rsid w:val="00DE1935"/>
    <w:rsid w:val="00DE42A0"/>
    <w:rsid w:val="00DE5852"/>
    <w:rsid w:val="00DE5E61"/>
    <w:rsid w:val="00DE5FFC"/>
    <w:rsid w:val="00DE6AA0"/>
    <w:rsid w:val="00DE7BD8"/>
    <w:rsid w:val="00DF1C54"/>
    <w:rsid w:val="00DF38C7"/>
    <w:rsid w:val="00DF7C52"/>
    <w:rsid w:val="00DF7F09"/>
    <w:rsid w:val="00E011D3"/>
    <w:rsid w:val="00E04DEA"/>
    <w:rsid w:val="00E05853"/>
    <w:rsid w:val="00E10C22"/>
    <w:rsid w:val="00E10F2B"/>
    <w:rsid w:val="00E11A88"/>
    <w:rsid w:val="00E15379"/>
    <w:rsid w:val="00E15750"/>
    <w:rsid w:val="00E16660"/>
    <w:rsid w:val="00E176FC"/>
    <w:rsid w:val="00E208BB"/>
    <w:rsid w:val="00E20A7C"/>
    <w:rsid w:val="00E2206D"/>
    <w:rsid w:val="00E223A5"/>
    <w:rsid w:val="00E236D5"/>
    <w:rsid w:val="00E24F27"/>
    <w:rsid w:val="00E253BC"/>
    <w:rsid w:val="00E25FFC"/>
    <w:rsid w:val="00E27D55"/>
    <w:rsid w:val="00E30987"/>
    <w:rsid w:val="00E3141A"/>
    <w:rsid w:val="00E31CC4"/>
    <w:rsid w:val="00E33697"/>
    <w:rsid w:val="00E340EC"/>
    <w:rsid w:val="00E355F4"/>
    <w:rsid w:val="00E36B08"/>
    <w:rsid w:val="00E37BBA"/>
    <w:rsid w:val="00E4336E"/>
    <w:rsid w:val="00E4401A"/>
    <w:rsid w:val="00E44713"/>
    <w:rsid w:val="00E44B48"/>
    <w:rsid w:val="00E44F3F"/>
    <w:rsid w:val="00E4518D"/>
    <w:rsid w:val="00E45823"/>
    <w:rsid w:val="00E464CB"/>
    <w:rsid w:val="00E46672"/>
    <w:rsid w:val="00E47899"/>
    <w:rsid w:val="00E47FE3"/>
    <w:rsid w:val="00E51778"/>
    <w:rsid w:val="00E56169"/>
    <w:rsid w:val="00E5659C"/>
    <w:rsid w:val="00E56C05"/>
    <w:rsid w:val="00E56F4A"/>
    <w:rsid w:val="00E579A4"/>
    <w:rsid w:val="00E57F45"/>
    <w:rsid w:val="00E60038"/>
    <w:rsid w:val="00E61159"/>
    <w:rsid w:val="00E6200F"/>
    <w:rsid w:val="00E62B3D"/>
    <w:rsid w:val="00E63D03"/>
    <w:rsid w:val="00E63FF8"/>
    <w:rsid w:val="00E64C25"/>
    <w:rsid w:val="00E6599F"/>
    <w:rsid w:val="00E661EB"/>
    <w:rsid w:val="00E6770F"/>
    <w:rsid w:val="00E679E4"/>
    <w:rsid w:val="00E702D3"/>
    <w:rsid w:val="00E71120"/>
    <w:rsid w:val="00E726AD"/>
    <w:rsid w:val="00E729FB"/>
    <w:rsid w:val="00E73E57"/>
    <w:rsid w:val="00E7447E"/>
    <w:rsid w:val="00E75048"/>
    <w:rsid w:val="00E75A3C"/>
    <w:rsid w:val="00E75CF7"/>
    <w:rsid w:val="00E76FF3"/>
    <w:rsid w:val="00E77696"/>
    <w:rsid w:val="00E776B0"/>
    <w:rsid w:val="00E81A16"/>
    <w:rsid w:val="00E8381C"/>
    <w:rsid w:val="00E83BA9"/>
    <w:rsid w:val="00E84AE4"/>
    <w:rsid w:val="00E86BC6"/>
    <w:rsid w:val="00E9117F"/>
    <w:rsid w:val="00E91654"/>
    <w:rsid w:val="00E922EE"/>
    <w:rsid w:val="00E92F27"/>
    <w:rsid w:val="00E93929"/>
    <w:rsid w:val="00E9600C"/>
    <w:rsid w:val="00EA026E"/>
    <w:rsid w:val="00EA34EF"/>
    <w:rsid w:val="00EA3BEF"/>
    <w:rsid w:val="00EA4302"/>
    <w:rsid w:val="00EA46D3"/>
    <w:rsid w:val="00EA4AD9"/>
    <w:rsid w:val="00EA550A"/>
    <w:rsid w:val="00EA6702"/>
    <w:rsid w:val="00EB0F42"/>
    <w:rsid w:val="00EB17E0"/>
    <w:rsid w:val="00EB2937"/>
    <w:rsid w:val="00EB2A2A"/>
    <w:rsid w:val="00EB2E41"/>
    <w:rsid w:val="00EB472D"/>
    <w:rsid w:val="00EB474C"/>
    <w:rsid w:val="00EB5028"/>
    <w:rsid w:val="00EB569D"/>
    <w:rsid w:val="00EB5A30"/>
    <w:rsid w:val="00EB627D"/>
    <w:rsid w:val="00EB62E2"/>
    <w:rsid w:val="00EB72A2"/>
    <w:rsid w:val="00EC06C3"/>
    <w:rsid w:val="00EC205A"/>
    <w:rsid w:val="00EC2C18"/>
    <w:rsid w:val="00EC3939"/>
    <w:rsid w:val="00EC39B8"/>
    <w:rsid w:val="00EC3DFB"/>
    <w:rsid w:val="00EC65C9"/>
    <w:rsid w:val="00EC6CD3"/>
    <w:rsid w:val="00EC7691"/>
    <w:rsid w:val="00EC7BE1"/>
    <w:rsid w:val="00ED1121"/>
    <w:rsid w:val="00ED1531"/>
    <w:rsid w:val="00ED16AF"/>
    <w:rsid w:val="00ED1C50"/>
    <w:rsid w:val="00ED21B0"/>
    <w:rsid w:val="00ED3DD9"/>
    <w:rsid w:val="00ED4011"/>
    <w:rsid w:val="00ED61A2"/>
    <w:rsid w:val="00EE0023"/>
    <w:rsid w:val="00EE2621"/>
    <w:rsid w:val="00EE2B38"/>
    <w:rsid w:val="00EE49C3"/>
    <w:rsid w:val="00EE5CB4"/>
    <w:rsid w:val="00EE6464"/>
    <w:rsid w:val="00EE75A4"/>
    <w:rsid w:val="00EE7F99"/>
    <w:rsid w:val="00EF0700"/>
    <w:rsid w:val="00EF3232"/>
    <w:rsid w:val="00EF34ED"/>
    <w:rsid w:val="00EF362E"/>
    <w:rsid w:val="00EF4225"/>
    <w:rsid w:val="00EF5287"/>
    <w:rsid w:val="00EF6D2B"/>
    <w:rsid w:val="00EF7523"/>
    <w:rsid w:val="00EF7E7C"/>
    <w:rsid w:val="00F00A9F"/>
    <w:rsid w:val="00F01004"/>
    <w:rsid w:val="00F015F2"/>
    <w:rsid w:val="00F01797"/>
    <w:rsid w:val="00F02308"/>
    <w:rsid w:val="00F02636"/>
    <w:rsid w:val="00F02648"/>
    <w:rsid w:val="00F037A0"/>
    <w:rsid w:val="00F04E25"/>
    <w:rsid w:val="00F0646A"/>
    <w:rsid w:val="00F06D15"/>
    <w:rsid w:val="00F075B7"/>
    <w:rsid w:val="00F07D04"/>
    <w:rsid w:val="00F103A4"/>
    <w:rsid w:val="00F10504"/>
    <w:rsid w:val="00F10A00"/>
    <w:rsid w:val="00F11164"/>
    <w:rsid w:val="00F1189C"/>
    <w:rsid w:val="00F1354A"/>
    <w:rsid w:val="00F13E4A"/>
    <w:rsid w:val="00F14B58"/>
    <w:rsid w:val="00F15D05"/>
    <w:rsid w:val="00F16830"/>
    <w:rsid w:val="00F17DBA"/>
    <w:rsid w:val="00F2034D"/>
    <w:rsid w:val="00F2051E"/>
    <w:rsid w:val="00F21A4C"/>
    <w:rsid w:val="00F2465A"/>
    <w:rsid w:val="00F24F9E"/>
    <w:rsid w:val="00F24FE7"/>
    <w:rsid w:val="00F259F2"/>
    <w:rsid w:val="00F25EBD"/>
    <w:rsid w:val="00F26B7F"/>
    <w:rsid w:val="00F27B84"/>
    <w:rsid w:val="00F27D7E"/>
    <w:rsid w:val="00F30124"/>
    <w:rsid w:val="00F30A8F"/>
    <w:rsid w:val="00F33D41"/>
    <w:rsid w:val="00F364E1"/>
    <w:rsid w:val="00F37C2D"/>
    <w:rsid w:val="00F4059D"/>
    <w:rsid w:val="00F408BE"/>
    <w:rsid w:val="00F42654"/>
    <w:rsid w:val="00F45263"/>
    <w:rsid w:val="00F46A56"/>
    <w:rsid w:val="00F47774"/>
    <w:rsid w:val="00F52282"/>
    <w:rsid w:val="00F52BEC"/>
    <w:rsid w:val="00F5397D"/>
    <w:rsid w:val="00F54013"/>
    <w:rsid w:val="00F56918"/>
    <w:rsid w:val="00F5781A"/>
    <w:rsid w:val="00F57BCC"/>
    <w:rsid w:val="00F60412"/>
    <w:rsid w:val="00F61807"/>
    <w:rsid w:val="00F635D3"/>
    <w:rsid w:val="00F6536E"/>
    <w:rsid w:val="00F65D2B"/>
    <w:rsid w:val="00F66625"/>
    <w:rsid w:val="00F72440"/>
    <w:rsid w:val="00F737A8"/>
    <w:rsid w:val="00F74CFA"/>
    <w:rsid w:val="00F74DDE"/>
    <w:rsid w:val="00F750F9"/>
    <w:rsid w:val="00F7532A"/>
    <w:rsid w:val="00F75871"/>
    <w:rsid w:val="00F76039"/>
    <w:rsid w:val="00F76D58"/>
    <w:rsid w:val="00F76DC9"/>
    <w:rsid w:val="00F77CB2"/>
    <w:rsid w:val="00F807A5"/>
    <w:rsid w:val="00F809B7"/>
    <w:rsid w:val="00F80CBB"/>
    <w:rsid w:val="00F82B7A"/>
    <w:rsid w:val="00F849A4"/>
    <w:rsid w:val="00F85C6F"/>
    <w:rsid w:val="00F901A1"/>
    <w:rsid w:val="00F901E4"/>
    <w:rsid w:val="00F90E95"/>
    <w:rsid w:val="00F9172E"/>
    <w:rsid w:val="00F92681"/>
    <w:rsid w:val="00F935FD"/>
    <w:rsid w:val="00F94533"/>
    <w:rsid w:val="00F95A12"/>
    <w:rsid w:val="00F973F5"/>
    <w:rsid w:val="00F97F1B"/>
    <w:rsid w:val="00FA0A06"/>
    <w:rsid w:val="00FA45DC"/>
    <w:rsid w:val="00FA4AFC"/>
    <w:rsid w:val="00FA6FA6"/>
    <w:rsid w:val="00FB1582"/>
    <w:rsid w:val="00FB16E2"/>
    <w:rsid w:val="00FB285E"/>
    <w:rsid w:val="00FB439A"/>
    <w:rsid w:val="00FB79E8"/>
    <w:rsid w:val="00FC2CF3"/>
    <w:rsid w:val="00FC3111"/>
    <w:rsid w:val="00FC6877"/>
    <w:rsid w:val="00FC68EE"/>
    <w:rsid w:val="00FC7E9C"/>
    <w:rsid w:val="00FD0466"/>
    <w:rsid w:val="00FD0F78"/>
    <w:rsid w:val="00FD106D"/>
    <w:rsid w:val="00FD111F"/>
    <w:rsid w:val="00FD243E"/>
    <w:rsid w:val="00FD37FF"/>
    <w:rsid w:val="00FD4B92"/>
    <w:rsid w:val="00FD5CC0"/>
    <w:rsid w:val="00FD6E4F"/>
    <w:rsid w:val="00FD72D7"/>
    <w:rsid w:val="00FE0A39"/>
    <w:rsid w:val="00FE0E9B"/>
    <w:rsid w:val="00FE24BC"/>
    <w:rsid w:val="00FE27F2"/>
    <w:rsid w:val="00FE3D36"/>
    <w:rsid w:val="00FE4328"/>
    <w:rsid w:val="00FE5561"/>
    <w:rsid w:val="00FE62F1"/>
    <w:rsid w:val="00FF0F7A"/>
    <w:rsid w:val="00FF2790"/>
    <w:rsid w:val="00FF2A18"/>
    <w:rsid w:val="00FF31C0"/>
    <w:rsid w:val="00FF368B"/>
    <w:rsid w:val="00FF43E2"/>
    <w:rsid w:val="00FF453B"/>
    <w:rsid w:val="00FF4642"/>
    <w:rsid w:val="00FF5931"/>
    <w:rsid w:val="00FF6183"/>
    <w:rsid w:val="00FF6418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884BA04"/>
  <w14:defaultImageDpi w14:val="330"/>
  <w15:docId w15:val="{3B55ACBD-DF27-42B9-A560-EFF1EA90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22"/>
      <w:lang w:val="nl-NL"/>
    </w:rPr>
  </w:style>
  <w:style w:type="paragraph" w:styleId="Heading1">
    <w:name w:val="heading 1"/>
    <w:basedOn w:val="Kop-basis"/>
    <w:next w:val="BodyText"/>
    <w:qFormat/>
    <w:pPr>
      <w:ind w:left="-2160"/>
      <w:outlineLvl w:val="0"/>
    </w:pPr>
    <w:rPr>
      <w:spacing w:val="20"/>
      <w:kern w:val="28"/>
      <w:sz w:val="23"/>
    </w:rPr>
  </w:style>
  <w:style w:type="paragraph" w:styleId="Heading2">
    <w:name w:val="heading 2"/>
    <w:basedOn w:val="Kop-basis"/>
    <w:next w:val="BodyText"/>
    <w:qFormat/>
    <w:pPr>
      <w:outlineLvl w:val="1"/>
    </w:pPr>
    <w:rPr>
      <w:spacing w:val="5"/>
      <w:sz w:val="20"/>
    </w:rPr>
  </w:style>
  <w:style w:type="paragraph" w:styleId="Heading3">
    <w:name w:val="heading 3"/>
    <w:basedOn w:val="Kop-basis"/>
    <w:next w:val="BodyText"/>
    <w:qFormat/>
    <w:pPr>
      <w:spacing w:after="220"/>
      <w:outlineLvl w:val="2"/>
    </w:pPr>
    <w:rPr>
      <w:i/>
      <w:spacing w:val="-2"/>
      <w:sz w:val="20"/>
    </w:rPr>
  </w:style>
  <w:style w:type="paragraph" w:styleId="Heading4">
    <w:name w:val="heading 4"/>
    <w:basedOn w:val="Kop-basis"/>
    <w:next w:val="BodyText"/>
    <w:qFormat/>
    <w:pPr>
      <w:spacing w:after="0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Kop-basis"/>
    <w:next w:val="BodyText"/>
    <w:qFormat/>
    <w:pPr>
      <w:spacing w:after="220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-basis">
    <w:name w:val="Kop - basis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customStyle="1" w:styleId="Koptekst-basis">
    <w:name w:val="Koptekst - basis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label"/>
    <w:basedOn w:val="Normal"/>
    <w:next w:val="Sectietitel"/>
    <w:pPr>
      <w:spacing w:after="220"/>
    </w:pPr>
    <w:rPr>
      <w:spacing w:val="-20"/>
      <w:sz w:val="48"/>
    </w:rPr>
  </w:style>
  <w:style w:type="paragraph" w:customStyle="1" w:styleId="Sectietitel">
    <w:name w:val="Sectietitel"/>
    <w:basedOn w:val="Normal"/>
    <w:next w:val="Doelstelling"/>
    <w:pPr>
      <w:pBdr>
        <w:bottom w:val="single" w:sz="6" w:space="1" w:color="808080"/>
      </w:pBdr>
      <w:spacing w:before="220" w:line="220" w:lineRule="atLeast"/>
    </w:pPr>
    <w:rPr>
      <w:caps/>
      <w:spacing w:val="15"/>
      <w:sz w:val="20"/>
    </w:rPr>
  </w:style>
  <w:style w:type="paragraph" w:customStyle="1" w:styleId="Doelstelling">
    <w:name w:val="Doelstelling"/>
    <w:basedOn w:val="Normal"/>
    <w:next w:val="BodyText"/>
    <w:pPr>
      <w:spacing w:before="60" w:after="220" w:line="220" w:lineRule="atLeast"/>
    </w:pPr>
  </w:style>
  <w:style w:type="paragraph" w:customStyle="1" w:styleId="Bedrijfsnaam">
    <w:name w:val="Bedrijfsnaam"/>
    <w:basedOn w:val="Normal"/>
    <w:next w:val="Functie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Functie">
    <w:name w:val="Functie"/>
    <w:next w:val="Prestatie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pPr>
      <w:numPr>
        <w:numId w:val="30"/>
      </w:numPr>
      <w:spacing w:after="60"/>
    </w:pPr>
  </w:style>
  <w:style w:type="paragraph" w:customStyle="1" w:styleId="Naam">
    <w:name w:val="Naam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PlaatsProvincie">
    <w:name w:val="Plaats/Provincie"/>
    <w:basedOn w:val="BodyText"/>
    <w:next w:val="BodyText"/>
    <w:pPr>
      <w:keepNext/>
    </w:pPr>
  </w:style>
  <w:style w:type="paragraph" w:customStyle="1" w:styleId="Instelling">
    <w:name w:val="Instelling"/>
    <w:basedOn w:val="Normal"/>
    <w:next w:val="Prestatie"/>
    <w:pPr>
      <w:tabs>
        <w:tab w:val="left" w:pos="1440"/>
        <w:tab w:val="right" w:pos="6480"/>
      </w:tabs>
      <w:spacing w:before="60" w:line="220" w:lineRule="atLeast"/>
    </w:pPr>
  </w:style>
  <w:style w:type="character" w:customStyle="1" w:styleId="Nadrukterinleiding">
    <w:name w:val="Nadruk ter inleiding"/>
    <w:rPr>
      <w:rFonts w:ascii="Arial Black" w:hAnsi="Arial Black"/>
      <w:spacing w:val="-6"/>
      <w:sz w:val="18"/>
    </w:rPr>
  </w:style>
  <w:style w:type="paragraph" w:styleId="Header">
    <w:name w:val="header"/>
    <w:basedOn w:val="Koptekst-basis"/>
    <w:link w:val="HeaderChar"/>
    <w:uiPriority w:val="99"/>
  </w:style>
  <w:style w:type="paragraph" w:styleId="Footer">
    <w:name w:val="footer"/>
    <w:basedOn w:val="Koptekst-basis"/>
    <w:link w:val="FooterChar"/>
    <w:uiPriority w:val="99"/>
    <w:pPr>
      <w:tabs>
        <w:tab w:val="right" w:pos="7320"/>
      </w:tabs>
      <w:spacing w:line="240" w:lineRule="atLeast"/>
      <w:ind w:right="-840"/>
    </w:pPr>
  </w:style>
  <w:style w:type="paragraph" w:customStyle="1" w:styleId="Adres1">
    <w:name w:val="Adre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Ondertitelvansectie">
    <w:name w:val="Ondertitel van sectie"/>
    <w:basedOn w:val="Sectietitel"/>
    <w:next w:val="Normal"/>
    <w:rPr>
      <w:i/>
      <w:caps w:val="0"/>
      <w:spacing w:val="10"/>
      <w:sz w:val="24"/>
    </w:rPr>
  </w:style>
  <w:style w:type="paragraph" w:customStyle="1" w:styleId="Adres2">
    <w:name w:val="Adre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Taak">
    <w:name w:val="Taak"/>
    <w:basedOn w:val="DefaultParagraphFont"/>
    <w:rPr>
      <w:lang w:val="nl-NL"/>
    </w:rPr>
  </w:style>
  <w:style w:type="paragraph" w:customStyle="1" w:styleId="Persoonlijkegegevens">
    <w:name w:val="Persoonlijke gegevens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Bedrijfsnaam1">
    <w:name w:val="Bedrijfsnaam 1"/>
    <w:basedOn w:val="Bedrijfsnaam"/>
    <w:next w:val="Functie"/>
    <w:pPr>
      <w:spacing w:before="60"/>
    </w:pPr>
  </w:style>
  <w:style w:type="paragraph" w:customStyle="1" w:styleId="Zondertitel">
    <w:name w:val="Zonder titel"/>
    <w:basedOn w:val="Sectietitel"/>
    <w:pPr>
      <w:pBdr>
        <w:bottom w:val="none" w:sz="0" w:space="0" w:color="auto"/>
      </w:pBdr>
    </w:pPr>
  </w:style>
  <w:style w:type="paragraph" w:customStyle="1" w:styleId="Persoonlijkeinfo">
    <w:name w:val="Persoonlijke info"/>
    <w:basedOn w:val="Prestatie"/>
    <w:next w:val="Prestatie"/>
    <w:pPr>
      <w:spacing w:before="220"/>
      <w:ind w:left="245" w:hanging="245"/>
    </w:pPr>
  </w:style>
  <w:style w:type="paragraph" w:styleId="Salutation">
    <w:name w:val="Salutation"/>
    <w:basedOn w:val="Normal"/>
    <w:next w:val="Normal"/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Closing">
    <w:name w:val="Closing"/>
    <w:basedOn w:val="Normal"/>
    <w:pPr>
      <w:ind w:left="4252"/>
    </w:p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semiHidden/>
    <w:rPr>
      <w:vertAlign w:val="superscript"/>
      <w:lang w:val="nl-NL"/>
    </w:rPr>
  </w:style>
  <w:style w:type="paragraph" w:styleId="EndnoteText">
    <w:name w:val="endnote text"/>
    <w:basedOn w:val="Normal"/>
    <w:semiHidden/>
    <w:rPr>
      <w:sz w:val="20"/>
    </w:rPr>
  </w:style>
  <w:style w:type="paragraph" w:styleId="EmailSignature">
    <w:name w:val="E-mail Signature"/>
    <w:basedOn w:val="Normal"/>
  </w:style>
  <w:style w:type="character" w:styleId="FollowedHyperlink">
    <w:name w:val="FollowedHyperlink"/>
    <w:rPr>
      <w:color w:val="800080"/>
      <w:u w:val="single"/>
      <w:lang w:val="nl-NL"/>
    </w:rPr>
  </w:style>
  <w:style w:type="paragraph" w:styleId="Signature">
    <w:name w:val="Signature"/>
    <w:basedOn w:val="Normal"/>
    <w:pPr>
      <w:ind w:left="4252"/>
    </w:pPr>
  </w:style>
  <w:style w:type="paragraph" w:styleId="HTMLPreformatted">
    <w:name w:val="HTML Preformatted"/>
    <w:aliases w:val=" förformaterad, vooraf opgemaakt"/>
    <w:basedOn w:val="Normal"/>
    <w:rPr>
      <w:rFonts w:ascii="Courier New" w:hAnsi="Courier New" w:cs="Courier New"/>
      <w:sz w:val="20"/>
    </w:rPr>
  </w:style>
  <w:style w:type="character" w:styleId="HTMLAcronym">
    <w:name w:val="HTML Acronym"/>
    <w:aliases w:val=" akronym"/>
    <w:basedOn w:val="DefaultParagraphFont"/>
    <w:rPr>
      <w:lang w:val="nl-NL"/>
    </w:rPr>
  </w:style>
  <w:style w:type="paragraph" w:styleId="HTMLAddress">
    <w:name w:val="HTML Address"/>
    <w:aliases w:val=" adress"/>
    <w:basedOn w:val="Normal"/>
    <w:rPr>
      <w:i/>
      <w:iCs/>
    </w:rPr>
  </w:style>
  <w:style w:type="character" w:styleId="HTMLCite">
    <w:name w:val="HTML Cite"/>
    <w:aliases w:val=" citat"/>
    <w:rPr>
      <w:i/>
      <w:iCs/>
      <w:lang w:val="nl-NL"/>
    </w:rPr>
  </w:style>
  <w:style w:type="character" w:styleId="HTMLCode">
    <w:name w:val="HTML Cod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rPr>
      <w:i/>
      <w:iCs/>
      <w:lang w:val="nl-NL"/>
    </w:rPr>
  </w:style>
  <w:style w:type="character" w:styleId="HTMLTypewriter">
    <w:name w:val="HTML Typewriter"/>
    <w:aliases w:val=" skrivmaskin"/>
    <w:rPr>
      <w:rFonts w:ascii="Courier New" w:hAnsi="Courier New"/>
      <w:sz w:val="20"/>
      <w:szCs w:val="20"/>
      <w:lang w:val="nl-NL"/>
    </w:rPr>
  </w:style>
  <w:style w:type="character" w:styleId="HTMLKeyboard">
    <w:name w:val="HTML Keyboard"/>
    <w:aliases w:val=" tangentbord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aliases w:val=" variabel"/>
    <w:rPr>
      <w:i/>
      <w:iCs/>
      <w:lang w:val="nl-NL"/>
    </w:rPr>
  </w:style>
  <w:style w:type="character" w:styleId="HTMLSample">
    <w:name w:val="HTML Sample"/>
    <w:aliases w:val=" exempel"/>
    <w:rPr>
      <w:rFonts w:ascii="Courier New" w:hAnsi="Courier New"/>
      <w:lang w:val="nl-NL"/>
    </w:rPr>
  </w:style>
  <w:style w:type="character" w:styleId="Hyperlink">
    <w:name w:val="Hyperlink"/>
    <w:rPr>
      <w:color w:val="0000FF"/>
      <w:u w:val="single"/>
      <w:lang w:val="nl-NL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ListBullet">
    <w:name w:val="List Bullet"/>
    <w:basedOn w:val="Normal"/>
    <w:autoRedefine/>
    <w:pPr>
      <w:numPr>
        <w:numId w:val="20"/>
      </w:numPr>
    </w:pPr>
  </w:style>
  <w:style w:type="paragraph" w:styleId="ListBullet2">
    <w:name w:val="List Bullet 2"/>
    <w:basedOn w:val="Normal"/>
    <w:autoRedefine/>
    <w:pPr>
      <w:numPr>
        <w:numId w:val="21"/>
      </w:numPr>
    </w:p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Number">
    <w:name w:val="List Number"/>
    <w:basedOn w:val="Normal"/>
    <w:pPr>
      <w:numPr>
        <w:numId w:val="25"/>
      </w:numPr>
    </w:pPr>
  </w:style>
  <w:style w:type="paragraph" w:styleId="ListNumber2">
    <w:name w:val="List Number 2"/>
    <w:basedOn w:val="Normal"/>
    <w:pPr>
      <w:numPr>
        <w:numId w:val="26"/>
      </w:numPr>
    </w:pPr>
  </w:style>
  <w:style w:type="paragraph" w:styleId="ListNumber3">
    <w:name w:val="List Number 3"/>
    <w:basedOn w:val="Normal"/>
    <w:pPr>
      <w:numPr>
        <w:numId w:val="27"/>
      </w:numPr>
    </w:pPr>
  </w:style>
  <w:style w:type="paragraph" w:styleId="ListNumber4">
    <w:name w:val="List Number 4"/>
    <w:basedOn w:val="Normal"/>
    <w:pPr>
      <w:numPr>
        <w:numId w:val="28"/>
      </w:numPr>
    </w:pPr>
  </w:style>
  <w:style w:type="paragraph" w:styleId="ListNumber5">
    <w:name w:val="List Number 5"/>
    <w:basedOn w:val="Normal"/>
    <w:pPr>
      <w:numPr>
        <w:numId w:val="29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nl-NL"/>
    </w:rPr>
  </w:style>
  <w:style w:type="paragraph" w:styleId="NormalWeb">
    <w:name w:val="Normal (Web)"/>
    <w:aliases w:val=" webb"/>
    <w:basedOn w:val="Normal"/>
    <w:uiPriority w:val="99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</w:pPr>
  </w:style>
  <w:style w:type="paragraph" w:styleId="BodyTextFirstIndent2">
    <w:name w:val="Body Text First Indent 2"/>
    <w:basedOn w:val="BodyTextIndent"/>
    <w:pPr>
      <w:spacing w:after="120" w:line="240" w:lineRule="auto"/>
      <w:ind w:left="283"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styleId="LineNumber">
    <w:name w:val="line number"/>
    <w:basedOn w:val="DefaultParagraphFont"/>
    <w:rPr>
      <w:lang w:val="nl-NL"/>
    </w:r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semiHidden/>
    <w:rPr>
      <w:sz w:val="16"/>
      <w:szCs w:val="16"/>
      <w:lang w:val="nl-NL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,fr"/>
    <w:uiPriority w:val="99"/>
    <w:qFormat/>
    <w:rPr>
      <w:vertAlign w:val="superscript"/>
      <w:lang w:val="nl-NL"/>
    </w:rPr>
  </w:style>
  <w:style w:type="paragraph" w:styleId="FootnoteText">
    <w:name w:val="footnote text"/>
    <w:aliases w:val="Schriftart: 9 pt,Schriftart: 10 pt,Schriftart: 8 pt,WB-Fußnotentext,fn,Footnotes,Footnote ak,Footnote Text Char,FoodNote,ft,Footnote,Footnote Text Char1 Char Char,Footnote Text Char1 Char,Reference,Fußnote,f"/>
    <w:basedOn w:val="Normal"/>
    <w:link w:val="FootnoteTextChar1"/>
    <w:uiPriority w:val="99"/>
    <w:qFormat/>
    <w:rPr>
      <w:sz w:val="20"/>
    </w:rPr>
  </w:style>
  <w:style w:type="character" w:styleId="Strong">
    <w:name w:val="Strong"/>
    <w:uiPriority w:val="22"/>
    <w:qFormat/>
    <w:rPr>
      <w:b/>
      <w:bCs/>
      <w:lang w:val="nl-N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sid w:val="00BE7050"/>
    <w:rPr>
      <w:color w:val="80000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F78"/>
    <w:rPr>
      <w:b/>
      <w:bCs/>
    </w:rPr>
  </w:style>
  <w:style w:type="character" w:customStyle="1" w:styleId="CommentTextChar">
    <w:name w:val="Comment Text Char"/>
    <w:link w:val="CommentText"/>
    <w:semiHidden/>
    <w:rsid w:val="00FD0F78"/>
    <w:rPr>
      <w:rFonts w:ascii="Garamond" w:hAnsi="Garamond"/>
      <w:lang w:val="nl-NL"/>
    </w:rPr>
  </w:style>
  <w:style w:type="character" w:customStyle="1" w:styleId="CommentSubjectChar">
    <w:name w:val="Comment Subject Char"/>
    <w:link w:val="CommentSubject"/>
    <w:uiPriority w:val="99"/>
    <w:semiHidden/>
    <w:rsid w:val="00FD0F78"/>
    <w:rPr>
      <w:rFonts w:ascii="Garamond" w:hAnsi="Garamond"/>
      <w:b/>
      <w:bCs/>
      <w:lang w:val="nl-NL"/>
    </w:rPr>
  </w:style>
  <w:style w:type="numbering" w:customStyle="1" w:styleId="Romersklista">
    <w:name w:val="Romersk lista"/>
    <w:basedOn w:val="NoList"/>
    <w:rsid w:val="00687440"/>
    <w:pPr>
      <w:numPr>
        <w:numId w:val="43"/>
      </w:numPr>
    </w:pPr>
  </w:style>
  <w:style w:type="paragraph" w:styleId="Revision">
    <w:name w:val="Revision"/>
    <w:hidden/>
    <w:uiPriority w:val="99"/>
    <w:semiHidden/>
    <w:rsid w:val="000B7B2E"/>
    <w:rPr>
      <w:rFonts w:ascii="Garamond" w:hAnsi="Garamond"/>
      <w:sz w:val="22"/>
      <w:lang w:val="nl-NL"/>
    </w:rPr>
  </w:style>
  <w:style w:type="table" w:styleId="TableGrid">
    <w:name w:val="Table Grid"/>
    <w:basedOn w:val="TableNormal"/>
    <w:uiPriority w:val="59"/>
    <w:rsid w:val="00BD2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C4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nb-NO"/>
    </w:rPr>
  </w:style>
  <w:style w:type="character" w:customStyle="1" w:styleId="BodyTextChar">
    <w:name w:val="Body Text Char"/>
    <w:basedOn w:val="DefaultParagraphFont"/>
    <w:link w:val="BodyText"/>
    <w:rsid w:val="006449EA"/>
    <w:rPr>
      <w:rFonts w:ascii="Garamond" w:hAnsi="Garamond"/>
      <w:sz w:val="22"/>
      <w:lang w:val="nl-NL"/>
    </w:rPr>
  </w:style>
  <w:style w:type="table" w:styleId="TableGridLight">
    <w:name w:val="Grid Table Light"/>
    <w:basedOn w:val="TableNormal"/>
    <w:uiPriority w:val="40"/>
    <w:rsid w:val="002C7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Char,Footnote Text Char1 Char Char Char,f Char"/>
    <w:link w:val="FootnoteText"/>
    <w:locked/>
    <w:rsid w:val="00A64484"/>
    <w:rPr>
      <w:rFonts w:ascii="Garamond" w:hAnsi="Garamond"/>
      <w:lang w:val="nl-NL"/>
    </w:rPr>
  </w:style>
  <w:style w:type="paragraph" w:styleId="ListParagraph">
    <w:name w:val="List Paragraph"/>
    <w:basedOn w:val="Normal"/>
    <w:uiPriority w:val="34"/>
    <w:qFormat/>
    <w:rsid w:val="00C11F14"/>
    <w:pPr>
      <w:ind w:left="720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5A4191"/>
    <w:rPr>
      <w:rFonts w:ascii="Garamond" w:hAnsi="Garamond"/>
      <w:caps/>
      <w:sz w:val="22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343755"/>
    <w:rPr>
      <w:rFonts w:ascii="Garamond" w:hAnsi="Garamond"/>
      <w:caps/>
      <w:sz w:val="22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A73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14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4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cerc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ererummundi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cerca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44A70-D3F1-496B-9194-34BF4F2B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Office\Templates\1043\Elegant Resume.dot</Template>
  <TotalTime>2233</TotalTime>
  <Pages>8</Pages>
  <Words>4359</Words>
  <Characters>24850</Characters>
  <Application>Microsoft Office Word</Application>
  <DocSecurity>0</DocSecurity>
  <PresentationFormat/>
  <Lines>207</Lines>
  <Paragraphs>58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Elegant cv</vt:lpstr>
      <vt:lpstr>Elegant cv</vt:lpstr>
    </vt:vector>
  </TitlesOfParts>
  <Company>Universitetet i Oslo</Company>
  <LinksUpToDate>false</LinksUpToDate>
  <CharactersWithSpaces>29151</CharactersWithSpaces>
  <SharedDoc>false</SharedDoc>
  <HyperlinkBase/>
  <HLinks>
    <vt:vector size="6" baseType="variant">
      <vt:variant>
        <vt:i4>196665</vt:i4>
      </vt:variant>
      <vt:variant>
        <vt:i4>0</vt:i4>
      </vt:variant>
      <vt:variant>
        <vt:i4>0</vt:i4>
      </vt:variant>
      <vt:variant>
        <vt:i4>5</vt:i4>
      </vt:variant>
      <vt:variant>
        <vt:lpwstr>mailto:Hugo.deboer@EBC.uu.se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cv</dc:title>
  <dc:creator>Annehug deBoerenkool</dc:creator>
  <cp:lastModifiedBy>José Cerca</cp:lastModifiedBy>
  <cp:revision>1114</cp:revision>
  <cp:lastPrinted>2020-09-30T08:44:00Z</cp:lastPrinted>
  <dcterms:created xsi:type="dcterms:W3CDTF">2019-07-29T16:11:00Z</dcterms:created>
  <dcterms:modified xsi:type="dcterms:W3CDTF">2023-04-28T07:56:00Z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1043</vt:i4>
  </property>
  <property fmtid="{D5CDD505-2E9C-101B-9397-08002B2CF9AE}" pid="3" name="Version">
    <vt:i4>2000102700</vt:i4>
  </property>
  <property fmtid="{D5CDD505-2E9C-101B-9397-08002B2CF9AE}" pid="4" name="_DocHome">
    <vt:i4>1879502221</vt:i4>
  </property>
</Properties>
</file>